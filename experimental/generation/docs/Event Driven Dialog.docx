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7516" w14:textId="1EF666AA" w:rsidR="004109D2" w:rsidRDefault="00635524" w:rsidP="00635524">
      <w:pPr>
        <w:pStyle w:val="Heading1"/>
      </w:pPr>
      <w:r>
        <w:t>Event Driven Dialog</w:t>
      </w:r>
      <w:r w:rsidR="00BA3BF4">
        <w:t>s</w:t>
      </w:r>
    </w:p>
    <w:p w14:paraId="590CC215" w14:textId="77777777" w:rsidR="003E60F8" w:rsidRDefault="003E60F8" w:rsidP="00B621DD">
      <w:pPr>
        <w:pStyle w:val="Heading2"/>
      </w:pPr>
      <w:r>
        <w:t>Introduction</w:t>
      </w:r>
    </w:p>
    <w:p w14:paraId="785F6923" w14:textId="4653B049" w:rsidR="00780C8A" w:rsidRDefault="003E60F8" w:rsidP="003E60F8">
      <w:r>
        <w:t>One of the challenges when building bots is how to create a bot that can deliver on the promise of natural language to be more natural and expressive</w:t>
      </w:r>
      <w:proofErr w:type="gramStart"/>
      <w:r>
        <w:t xml:space="preserve">.  </w:t>
      </w:r>
      <w:proofErr w:type="gramEnd"/>
      <w:r>
        <w:t xml:space="preserve">Most bots today take a guided </w:t>
      </w:r>
      <w:r w:rsidR="000E749D">
        <w:t xml:space="preserve">or flow </w:t>
      </w:r>
      <w:r>
        <w:t>dialog approach where the bot asks a question until it gets an answer or gives up</w:t>
      </w:r>
      <w:r w:rsidR="003E53FC">
        <w:t xml:space="preserve"> and then moves to the next step</w:t>
      </w:r>
      <w:proofErr w:type="gramStart"/>
      <w:r>
        <w:t xml:space="preserve">.  </w:t>
      </w:r>
      <w:proofErr w:type="gramEnd"/>
      <w:r>
        <w:t xml:space="preserve">This has the advantage of being easy to create and easy to use since it is clear at each step what the bot is asking. The disadvantage is that the interactions are not particularly </w:t>
      </w:r>
      <w:r w:rsidR="00DC0FE0">
        <w:t>natural, and it struggles to deal with all the different conversational paths</w:t>
      </w:r>
      <w:proofErr w:type="gramStart"/>
      <w:r>
        <w:t xml:space="preserve">. </w:t>
      </w:r>
      <w:r w:rsidR="00AD0E5F">
        <w:t xml:space="preserve"> </w:t>
      </w:r>
      <w:proofErr w:type="gramEnd"/>
      <w:r w:rsidR="00AD0E5F">
        <w:t xml:space="preserve">Composer </w:t>
      </w:r>
      <w:r w:rsidR="00B71D73">
        <w:t xml:space="preserve">(and the underlying Adaptive Dialogs) </w:t>
      </w:r>
      <w:r w:rsidR="00AD0E5F">
        <w:t xml:space="preserve">makes it </w:t>
      </w:r>
      <w:proofErr w:type="gramStart"/>
      <w:r w:rsidR="00AD0E5F">
        <w:t>very easy</w:t>
      </w:r>
      <w:proofErr w:type="gramEnd"/>
      <w:r w:rsidR="00AD0E5F">
        <w:t xml:space="preserve"> to create </w:t>
      </w:r>
      <w:r w:rsidR="004E5F01">
        <w:t>guided (or flow)</w:t>
      </w:r>
      <w:r w:rsidR="00B71D73">
        <w:t xml:space="preserve"> dialogs, but it also supports building </w:t>
      </w:r>
      <w:r w:rsidR="00333329">
        <w:t xml:space="preserve">a more </w:t>
      </w:r>
      <w:r w:rsidR="00D7056F">
        <w:t>robust</w:t>
      </w:r>
      <w:r w:rsidR="00333329">
        <w:t xml:space="preserve"> and flexibl</w:t>
      </w:r>
      <w:r w:rsidR="007C6868">
        <w:t xml:space="preserve">e dialog using </w:t>
      </w:r>
      <w:r w:rsidR="00B71D73" w:rsidRPr="007C6868">
        <w:rPr>
          <w:i/>
          <w:iCs/>
        </w:rPr>
        <w:t>event-driven dialogs</w:t>
      </w:r>
      <w:r w:rsidR="00100B07">
        <w:t xml:space="preserve">.  </w:t>
      </w:r>
    </w:p>
    <w:p w14:paraId="45425F94" w14:textId="2AACBE4D" w:rsidR="008D0A7F" w:rsidRDefault="00100B07" w:rsidP="003E60F8">
      <w:r>
        <w:t xml:space="preserve">An event-driven dialog </w:t>
      </w:r>
      <w:r w:rsidR="00D7056F">
        <w:t xml:space="preserve">is one where dialog is driven by </w:t>
      </w:r>
      <w:commentRangeStart w:id="0"/>
      <w:commentRangeStart w:id="1"/>
      <w:r w:rsidR="00D7056F">
        <w:t xml:space="preserve">events like </w:t>
      </w:r>
      <w:r w:rsidR="001D59AB">
        <w:t>“</w:t>
      </w:r>
      <w:r w:rsidR="000B6413">
        <w:t>this input is ambiguous” or “what prompt do you want to do next?”</w:t>
      </w:r>
      <w:commentRangeEnd w:id="0"/>
      <w:r w:rsidR="00414855">
        <w:rPr>
          <w:rStyle w:val="CommentReference"/>
        </w:rPr>
        <w:commentReference w:id="0"/>
      </w:r>
      <w:commentRangeEnd w:id="1"/>
      <w:r w:rsidR="00F3526C">
        <w:rPr>
          <w:rStyle w:val="CommentReference"/>
        </w:rPr>
        <w:commentReference w:id="1"/>
      </w:r>
      <w:r w:rsidR="000B6413">
        <w:t xml:space="preserve"> </w:t>
      </w:r>
      <w:r w:rsidR="0045427C">
        <w:t xml:space="preserve">together with the state of memory </w:t>
      </w:r>
      <w:r w:rsidR="00D7056F">
        <w:t>rather than “</w:t>
      </w:r>
      <w:r w:rsidR="00CB6232">
        <w:t>this is the</w:t>
      </w:r>
      <w:r w:rsidR="00D7056F">
        <w:t xml:space="preserve"> next step”</w:t>
      </w:r>
      <w:proofErr w:type="gramStart"/>
      <w:r w:rsidR="00D7056F">
        <w:t xml:space="preserve">.  </w:t>
      </w:r>
      <w:proofErr w:type="gramEnd"/>
      <w:r w:rsidR="006F25E8">
        <w:t xml:space="preserve">Just like events in UI where interactions can be with anything in the </w:t>
      </w:r>
      <w:r w:rsidR="004C36ED">
        <w:t xml:space="preserve">UI conversational events allow interactions that </w:t>
      </w:r>
      <w:r w:rsidR="00B60D2C">
        <w:t>with anything the dialog understands</w:t>
      </w:r>
      <w:proofErr w:type="gramStart"/>
      <w:r w:rsidR="00B60D2C">
        <w:t xml:space="preserve">.  </w:t>
      </w:r>
      <w:proofErr w:type="gramEnd"/>
      <w:r w:rsidR="006027E7">
        <w:t>Flow dialogs in Composer have some first steps towards even</w:t>
      </w:r>
      <w:r w:rsidR="00EF7464">
        <w:t>t</w:t>
      </w:r>
      <w:r w:rsidR="006027E7">
        <w:t xml:space="preserve"> driven dialog</w:t>
      </w:r>
      <w:r w:rsidR="00DC0FE0">
        <w:t>s</w:t>
      </w:r>
      <w:r w:rsidR="006027E7">
        <w:t xml:space="preserve"> in that they support triggering on an intent</w:t>
      </w:r>
      <w:proofErr w:type="gramStart"/>
      <w:r w:rsidR="00E17D5F">
        <w:t xml:space="preserve">.  </w:t>
      </w:r>
      <w:proofErr w:type="gramEnd"/>
      <w:r w:rsidR="00E17D5F">
        <w:t>The issue is that</w:t>
      </w:r>
      <w:r w:rsidR="007E25BD">
        <w:t xml:space="preserve"> every intent and its interaction with </w:t>
      </w:r>
      <w:r w:rsidR="009C0B36">
        <w:t>the rest of the</w:t>
      </w:r>
      <w:r w:rsidR="007E25BD">
        <w:t xml:space="preserve"> guided dialog needs to be handled explicitly</w:t>
      </w:r>
      <w:proofErr w:type="gramStart"/>
      <w:r w:rsidR="007E25BD">
        <w:t xml:space="preserve">.  </w:t>
      </w:r>
      <w:proofErr w:type="gramEnd"/>
      <w:r w:rsidR="009C0B36">
        <w:t xml:space="preserve">If you are in a choice dialog </w:t>
      </w:r>
      <w:r w:rsidR="004B7F1F">
        <w:t xml:space="preserve">you can detect an intent to switch to a different task, but it would take a lot of work to handle </w:t>
      </w:r>
      <w:r w:rsidR="001C5451">
        <w:t xml:space="preserve">an intent to correct a previous entry or </w:t>
      </w:r>
      <w:r w:rsidR="008D0A7F">
        <w:t xml:space="preserve">answer </w:t>
      </w:r>
      <w:r w:rsidR="00B876B7">
        <w:t xml:space="preserve">to </w:t>
      </w:r>
      <w:r w:rsidR="008D0A7F">
        <w:t>an upcoming question—and even worse you might want to do both on the same utterance</w:t>
      </w:r>
      <w:proofErr w:type="gramStart"/>
      <w:r w:rsidR="008D0A7F">
        <w:t xml:space="preserve">.  </w:t>
      </w:r>
      <w:proofErr w:type="gramEnd"/>
      <w:r w:rsidR="00AF3F02">
        <w:t xml:space="preserve">To handle </w:t>
      </w:r>
      <w:r w:rsidR="002C28B3">
        <w:t>these cases, you must</w:t>
      </w:r>
      <w:r w:rsidR="00AF3F02">
        <w:t xml:space="preserve"> explicitly manage </w:t>
      </w:r>
      <w:proofErr w:type="gramStart"/>
      <w:r w:rsidR="00AF3F02">
        <w:t>keeping</w:t>
      </w:r>
      <w:proofErr w:type="gramEnd"/>
      <w:r w:rsidR="00AF3F02">
        <w:t xml:space="preserve"> track of what you have done so far and need to go back to</w:t>
      </w:r>
      <w:r w:rsidR="002C28B3">
        <w:t xml:space="preserve"> in every part of your </w:t>
      </w:r>
      <w:proofErr w:type="gramStart"/>
      <w:r w:rsidR="002C28B3">
        <w:t xml:space="preserve">bot.  </w:t>
      </w:r>
      <w:proofErr w:type="gramEnd"/>
      <w:r w:rsidR="008D0A7F">
        <w:t xml:space="preserve">The result </w:t>
      </w:r>
      <w:r w:rsidR="00B2768A">
        <w:t xml:space="preserve">of this complexity is that most bots </w:t>
      </w:r>
      <w:r w:rsidR="00485652">
        <w:t>do not</w:t>
      </w:r>
      <w:r w:rsidR="00B2768A">
        <w:t xml:space="preserve"> allow this kind of behavior.</w:t>
      </w:r>
    </w:p>
    <w:p w14:paraId="5C29427B" w14:textId="70ACEADE" w:rsidR="00C12777" w:rsidRDefault="00485652" w:rsidP="003E60F8">
      <w:r>
        <w:t xml:space="preserve">Event driven dialogs </w:t>
      </w:r>
      <w:r w:rsidR="00373642">
        <w:t xml:space="preserve">are driven by triggers </w:t>
      </w:r>
      <w:r w:rsidR="00437504">
        <w:t xml:space="preserve">with actions </w:t>
      </w:r>
      <w:r w:rsidR="00373642">
        <w:t xml:space="preserve">that can be run when an event </w:t>
      </w:r>
      <w:r w:rsidR="00437504">
        <w:t xml:space="preserve">is </w:t>
      </w:r>
      <w:r w:rsidR="00272ADE">
        <w:t xml:space="preserve">fired </w:t>
      </w:r>
      <w:r w:rsidR="00130DF7">
        <w:t>with</w:t>
      </w:r>
      <w:r w:rsidR="00437504">
        <w:t xml:space="preserve"> memory in a certain state</w:t>
      </w:r>
      <w:proofErr w:type="gramStart"/>
      <w:r w:rsidR="00373642">
        <w:t xml:space="preserve">.  </w:t>
      </w:r>
      <w:proofErr w:type="gramEnd"/>
      <w:r w:rsidR="00FB3BBC">
        <w:t xml:space="preserve">They ask the bot developer to switch from thinking of conversation as a flow chart to </w:t>
      </w:r>
      <w:r w:rsidR="0082619E">
        <w:t xml:space="preserve">conversation emerging from the dynamic combination of </w:t>
      </w:r>
      <w:r w:rsidR="00455E4C">
        <w:t xml:space="preserve">small </w:t>
      </w:r>
      <w:r w:rsidR="009F183A">
        <w:t>triggers</w:t>
      </w:r>
      <w:r w:rsidR="00437504">
        <w:t xml:space="preserve"> like</w:t>
      </w:r>
      <w:r w:rsidR="00226096">
        <w:t xml:space="preserve"> “if I don’t have a value for the Bread property then here is how to ask for it”</w:t>
      </w:r>
      <w:r w:rsidR="00703899">
        <w:t>, or “</w:t>
      </w:r>
      <w:r w:rsidR="00457F0C">
        <w:t>if you don’t know whether a bread entity is ‘whole wheat</w:t>
      </w:r>
      <w:proofErr w:type="gramStart"/>
      <w:r w:rsidR="00457F0C">
        <w:t>’</w:t>
      </w:r>
      <w:proofErr w:type="gramEnd"/>
      <w:r w:rsidR="00457F0C">
        <w:t xml:space="preserve"> or ‘multigrain wheat’</w:t>
      </w:r>
      <w:r w:rsidR="009D4BD6">
        <w:t xml:space="preserve"> ask the user to pick”.  </w:t>
      </w:r>
      <w:r w:rsidR="009B2D53">
        <w:t xml:space="preserve">The advantage of </w:t>
      </w:r>
      <w:r w:rsidR="00437504">
        <w:t xml:space="preserve">using triggers is that </w:t>
      </w:r>
      <w:r w:rsidR="001B5DE5">
        <w:t xml:space="preserve">you cover many different conversational paths without having to be explicit </w:t>
      </w:r>
      <w:r w:rsidR="00D52422">
        <w:t xml:space="preserve">about </w:t>
      </w:r>
      <w:r w:rsidR="00C00ADA">
        <w:t>each path</w:t>
      </w:r>
      <w:proofErr w:type="gramStart"/>
      <w:r w:rsidR="00D52422">
        <w:t xml:space="preserve">.  </w:t>
      </w:r>
      <w:proofErr w:type="gramEnd"/>
      <w:r w:rsidR="00D52422">
        <w:t>Those trigger</w:t>
      </w:r>
      <w:r w:rsidR="00C12777">
        <w:t>s</w:t>
      </w:r>
      <w:r w:rsidR="00D52422">
        <w:t xml:space="preserve"> apply whether someone started off with “I want a sandwich” </w:t>
      </w:r>
      <w:r w:rsidR="009E0B73">
        <w:t>or “I want a ham and swiss sandwich”</w:t>
      </w:r>
      <w:r w:rsidR="00C12777">
        <w:t>, or “I want a ham and swiss on wheat sandwich”</w:t>
      </w:r>
      <w:r w:rsidR="00C00ADA">
        <w:t xml:space="preserve"> or “wheat”</w:t>
      </w:r>
      <w:proofErr w:type="gramStart"/>
      <w:r w:rsidR="00C12777">
        <w:t xml:space="preserve">.  </w:t>
      </w:r>
      <w:proofErr w:type="gramEnd"/>
      <w:r w:rsidR="00236CA0">
        <w:t xml:space="preserve">In each case either bread has not been specified or </w:t>
      </w:r>
      <w:r w:rsidR="00C00ADA">
        <w:t xml:space="preserve">the entity is </w:t>
      </w:r>
      <w:r w:rsidR="00166DFA">
        <w:t>ambiguous, and the triggers potentially apply</w:t>
      </w:r>
      <w:proofErr w:type="gramStart"/>
      <w:r w:rsidR="00166DFA">
        <w:t>.</w:t>
      </w:r>
      <w:r w:rsidR="00753290">
        <w:t xml:space="preserve">  </w:t>
      </w:r>
      <w:proofErr w:type="gramEnd"/>
      <w:r w:rsidR="00B05440">
        <w:t xml:space="preserve">If at every step the user could answer any question, correct previous answers </w:t>
      </w:r>
      <w:r w:rsidR="0028419C">
        <w:t>and you needed to deal with ambiguous answers</w:t>
      </w:r>
      <w:r w:rsidR="00911607">
        <w:t xml:space="preserve"> modeling it with a flow chart would have thousands and thousands of nodes</w:t>
      </w:r>
      <w:r w:rsidR="007E1DEE">
        <w:t>, but you can get the same behavior from a handful of triggers.</w:t>
      </w:r>
    </w:p>
    <w:p w14:paraId="535F53A8" w14:textId="26781DDB" w:rsidR="00245F57" w:rsidRDefault="00CC737E" w:rsidP="003E60F8">
      <w:r>
        <w:t xml:space="preserve">As you will see, </w:t>
      </w:r>
      <w:r w:rsidR="001E734E">
        <w:t>event</w:t>
      </w:r>
      <w:r w:rsidR="00554E95">
        <w:t xml:space="preserve"> driven dialogs </w:t>
      </w:r>
      <w:r w:rsidR="008330CB">
        <w:t xml:space="preserve">are built </w:t>
      </w:r>
      <w:r w:rsidR="00364C77">
        <w:t xml:space="preserve">using modular triggers that </w:t>
      </w:r>
      <w:r w:rsidR="00245F57">
        <w:t xml:space="preserve">are capable of </w:t>
      </w:r>
      <w:proofErr w:type="gramStart"/>
      <w:r w:rsidR="00245F57">
        <w:t>handling at</w:t>
      </w:r>
      <w:proofErr w:type="gramEnd"/>
      <w:r w:rsidR="00245F57">
        <w:t xml:space="preserve"> every step in a dialog:</w:t>
      </w:r>
    </w:p>
    <w:p w14:paraId="1FA13F90" w14:textId="77777777" w:rsidR="009A6AB9" w:rsidRDefault="00245F57" w:rsidP="00245F57">
      <w:pPr>
        <w:pStyle w:val="ListParagraph"/>
        <w:numPr>
          <w:ilvl w:val="0"/>
          <w:numId w:val="29"/>
        </w:numPr>
      </w:pPr>
      <w:r>
        <w:t>Explicit utterances like: “</w:t>
      </w:r>
      <w:r w:rsidR="009A6AB9">
        <w:t xml:space="preserve">order a roast beef and rye </w:t>
      </w:r>
      <w:proofErr w:type="gramStart"/>
      <w:r w:rsidR="009A6AB9">
        <w:t>sandwich</w:t>
      </w:r>
      <w:proofErr w:type="gramEnd"/>
      <w:r w:rsidR="009A6AB9">
        <w:t>”</w:t>
      </w:r>
    </w:p>
    <w:p w14:paraId="1AC63865" w14:textId="478C4C4B" w:rsidR="00653EDB" w:rsidRDefault="00D71ECF" w:rsidP="00245F57">
      <w:pPr>
        <w:pStyle w:val="ListParagraph"/>
        <w:numPr>
          <w:ilvl w:val="0"/>
          <w:numId w:val="29"/>
        </w:numPr>
      </w:pPr>
      <w:r>
        <w:t>Implicit context like: “2” in response to “How many sandwiches do you want?”</w:t>
      </w:r>
    </w:p>
    <w:p w14:paraId="5C9BDAF6" w14:textId="02EAEA4C" w:rsidR="00653EDB" w:rsidRDefault="00653EDB" w:rsidP="00245F57">
      <w:pPr>
        <w:pStyle w:val="ListParagraph"/>
        <w:numPr>
          <w:ilvl w:val="0"/>
          <w:numId w:val="29"/>
        </w:numPr>
      </w:pPr>
      <w:r>
        <w:t xml:space="preserve">Ambiguity: “Is ‘wheat’ your name or </w:t>
      </w:r>
      <w:r w:rsidR="000A50FF">
        <w:t>the bread you wanted?”</w:t>
      </w:r>
    </w:p>
    <w:p w14:paraId="50B9368A" w14:textId="092B1977" w:rsidR="00180C33" w:rsidRDefault="00653EDB" w:rsidP="00245F57">
      <w:pPr>
        <w:pStyle w:val="ListParagraph"/>
        <w:numPr>
          <w:ilvl w:val="0"/>
          <w:numId w:val="29"/>
        </w:numPr>
      </w:pPr>
      <w:r>
        <w:t xml:space="preserve">Asking for multiple responses </w:t>
      </w:r>
      <w:r w:rsidR="000A50FF">
        <w:t>together with status: “What kind</w:t>
      </w:r>
      <w:r w:rsidR="00627D74">
        <w:t>s</w:t>
      </w:r>
      <w:r w:rsidR="000A50FF">
        <w:t xml:space="preserve"> of toppings and cheese do you want on your ham sandwich?”</w:t>
      </w:r>
    </w:p>
    <w:p w14:paraId="5DB7565A" w14:textId="557C9205" w:rsidR="001B6EC7" w:rsidRDefault="00270A96" w:rsidP="001B6EC7">
      <w:pPr>
        <w:pStyle w:val="ListParagraph"/>
        <w:numPr>
          <w:ilvl w:val="0"/>
          <w:numId w:val="29"/>
        </w:numPr>
      </w:pPr>
      <w:r>
        <w:lastRenderedPageBreak/>
        <w:t>Conversion and error checking</w:t>
      </w:r>
      <w:proofErr w:type="gramStart"/>
      <w:r>
        <w:t>.</w:t>
      </w:r>
      <w:r w:rsidR="009B1B18">
        <w:t xml:space="preserve">  </w:t>
      </w:r>
      <w:proofErr w:type="gramEnd"/>
      <w:r w:rsidR="009B1B18">
        <w:t>“You can only order between 1 and 5 sandwiches”</w:t>
      </w:r>
    </w:p>
    <w:p w14:paraId="7E22BC41" w14:textId="5FEDC893" w:rsidR="00166DFA" w:rsidRDefault="00BD7FA6" w:rsidP="003E60F8">
      <w:r>
        <w:t>The subsequent sections describe triggers</w:t>
      </w:r>
      <w:r w:rsidR="00FF55D7">
        <w:t>, the underlying event and memory capabilities and how those are used in form generation</w:t>
      </w:r>
      <w:proofErr w:type="gramStart"/>
      <w:r w:rsidR="00FF55D7">
        <w:t xml:space="preserve">.  </w:t>
      </w:r>
      <w:proofErr w:type="gramEnd"/>
    </w:p>
    <w:p w14:paraId="6336B777" w14:textId="7F6ACE10" w:rsidR="00FF55D7" w:rsidRDefault="00FF55D7" w:rsidP="00CC737E">
      <w:pPr>
        <w:pStyle w:val="Heading2"/>
      </w:pPr>
      <w:r>
        <w:t>Triggers</w:t>
      </w:r>
      <w:r w:rsidR="00C64B9F">
        <w:t xml:space="preserve"> &amp; Selectors</w:t>
      </w:r>
    </w:p>
    <w:p w14:paraId="306A1BED" w14:textId="364AD17E" w:rsidR="000F510D" w:rsidRDefault="00FF55D7" w:rsidP="00FF55D7">
      <w:r>
        <w:t xml:space="preserve">Adaptive dialogs </w:t>
      </w:r>
      <w:r w:rsidR="00CB7620">
        <w:t>support an explicit list of actions for modeling flows and a list of triggers for handling events</w:t>
      </w:r>
      <w:proofErr w:type="gramStart"/>
      <w:r w:rsidR="00CB7620">
        <w:t xml:space="preserve">.  </w:t>
      </w:r>
      <w:proofErr w:type="gramEnd"/>
      <w:r w:rsidR="000F510D">
        <w:t xml:space="preserve">An event driven adaptive dialog typically only has triggers. </w:t>
      </w:r>
      <w:r w:rsidR="0000350B">
        <w:t xml:space="preserve">All triggers have four parts: condition, priority, </w:t>
      </w:r>
      <w:proofErr w:type="spellStart"/>
      <w:proofErr w:type="gramStart"/>
      <w:r w:rsidR="0000350B">
        <w:t>runOnce</w:t>
      </w:r>
      <w:proofErr w:type="spellEnd"/>
      <w:proofErr w:type="gramEnd"/>
      <w:r w:rsidR="0000350B">
        <w:t xml:space="preserve"> and a set of actions</w:t>
      </w:r>
      <w:proofErr w:type="gramStart"/>
      <w:r w:rsidR="0000350B">
        <w:t xml:space="preserve">.  </w:t>
      </w:r>
      <w:proofErr w:type="gramEnd"/>
      <w:r w:rsidR="0000350B">
        <w:t>While Composer or the SDK have many kinds of triggers, they are just wrappers around that core to make it easier to author i.e., the “</w:t>
      </w:r>
      <w:proofErr w:type="spellStart"/>
      <w:r w:rsidR="0000350B">
        <w:t>OnIntentTrigger</w:t>
      </w:r>
      <w:proofErr w:type="spellEnd"/>
      <w:r w:rsidR="0000350B">
        <w:t xml:space="preserve">” </w:t>
      </w:r>
      <w:r w:rsidR="009151D2">
        <w:t>adds a</w:t>
      </w:r>
      <w:r w:rsidR="00343117">
        <w:t xml:space="preserve">n intent property that automatically gets added </w:t>
      </w:r>
      <w:r w:rsidR="000F0695">
        <w:t>to the condition</w:t>
      </w:r>
      <w:r w:rsidR="0000350B">
        <w:t xml:space="preserve">. </w:t>
      </w:r>
    </w:p>
    <w:p w14:paraId="30547BCC" w14:textId="1F418A7A" w:rsidR="00EC5690" w:rsidRDefault="00554779" w:rsidP="00FF55D7">
      <w:r>
        <w:t xml:space="preserve">Triggers are selected by a </w:t>
      </w:r>
      <w:r>
        <w:rPr>
          <w:i/>
          <w:iCs/>
        </w:rPr>
        <w:t xml:space="preserve">selector </w:t>
      </w:r>
      <w:proofErr w:type="gramStart"/>
      <w:r>
        <w:t>which</w:t>
      </w:r>
      <w:proofErr w:type="gramEnd"/>
      <w:r>
        <w:t xml:space="preserve"> is responsible for </w:t>
      </w:r>
      <w:r w:rsidR="00EC5690">
        <w:t>choosing the next trigger to execute</w:t>
      </w:r>
      <w:proofErr w:type="gramStart"/>
      <w:r w:rsidR="00EC5690">
        <w:t xml:space="preserve">.  </w:t>
      </w:r>
      <w:proofErr w:type="gramEnd"/>
      <w:r w:rsidR="00EC5690">
        <w:t xml:space="preserve">The default selector is the </w:t>
      </w:r>
      <w:proofErr w:type="spellStart"/>
      <w:r w:rsidR="00EC5690">
        <w:rPr>
          <w:i/>
          <w:iCs/>
        </w:rPr>
        <w:t>MostSpecificSelector</w:t>
      </w:r>
      <w:proofErr w:type="spellEnd"/>
      <w:r w:rsidR="00EC5690">
        <w:rPr>
          <w:i/>
          <w:iCs/>
        </w:rPr>
        <w:t xml:space="preserve"> </w:t>
      </w:r>
      <w:r w:rsidR="00EC5690">
        <w:t xml:space="preserve">with a </w:t>
      </w:r>
      <w:proofErr w:type="spellStart"/>
      <w:r w:rsidR="00EC5690">
        <w:rPr>
          <w:i/>
          <w:iCs/>
        </w:rPr>
        <w:t>PrioritySelector</w:t>
      </w:r>
      <w:proofErr w:type="spellEnd"/>
      <w:r w:rsidR="00EC5690">
        <w:rPr>
          <w:i/>
          <w:iCs/>
        </w:rPr>
        <w:t xml:space="preserve"> </w:t>
      </w:r>
      <w:r w:rsidR="00EC5690">
        <w:t>as a secondary selector and that is the behavior outlined below</w:t>
      </w:r>
      <w:proofErr w:type="gramStart"/>
      <w:r w:rsidR="00EC5690">
        <w:t xml:space="preserve">.  </w:t>
      </w:r>
      <w:proofErr w:type="gramEnd"/>
      <w:r w:rsidR="00EC5690">
        <w:t xml:space="preserve">There are other selectors that you can configure like the </w:t>
      </w:r>
      <w:proofErr w:type="spellStart"/>
      <w:r w:rsidR="00EC5690">
        <w:rPr>
          <w:i/>
          <w:iCs/>
        </w:rPr>
        <w:t>RandomSelector</w:t>
      </w:r>
      <w:proofErr w:type="spellEnd"/>
      <w:r w:rsidR="00EC5690">
        <w:rPr>
          <w:i/>
          <w:iCs/>
        </w:rPr>
        <w:t xml:space="preserve"> </w:t>
      </w:r>
      <w:r w:rsidR="00EC5690">
        <w:t xml:space="preserve">which will randomly pick one of the matching triggers which will change the behavior described below, but that is a topic beyond this doc. </w:t>
      </w:r>
    </w:p>
    <w:p w14:paraId="44B45C81" w14:textId="15D64201" w:rsidR="00542DA3" w:rsidRDefault="00542DA3" w:rsidP="00542DA3">
      <w:pPr>
        <w:pStyle w:val="Heading3"/>
      </w:pPr>
      <w:r>
        <w:t>Condition</w:t>
      </w:r>
      <w:r w:rsidR="00832958">
        <w:t xml:space="preserve"> &amp; Priority</w:t>
      </w:r>
    </w:p>
    <w:p w14:paraId="1DB111F1" w14:textId="59846887" w:rsidR="006F1948" w:rsidRDefault="00292000" w:rsidP="000F0695">
      <w:r>
        <w:rPr>
          <w:noProof/>
        </w:rPr>
        <mc:AlternateContent>
          <mc:Choice Requires="wpg">
            <w:drawing>
              <wp:anchor distT="0" distB="0" distL="114300" distR="114300" simplePos="0" relativeHeight="251658240" behindDoc="0" locked="0" layoutInCell="1" allowOverlap="1" wp14:anchorId="5DE9347C" wp14:editId="1BA69A76">
                <wp:simplePos x="0" y="0"/>
                <wp:positionH relativeFrom="column">
                  <wp:posOffset>1879600</wp:posOffset>
                </wp:positionH>
                <wp:positionV relativeFrom="paragraph">
                  <wp:posOffset>1336675</wp:posOffset>
                </wp:positionV>
                <wp:extent cx="2216150" cy="1441450"/>
                <wp:effectExtent l="0" t="0" r="12700" b="25400"/>
                <wp:wrapTopAndBottom/>
                <wp:docPr id="3" name="Group 3"/>
                <wp:cNvGraphicFramePr/>
                <a:graphic xmlns:a="http://schemas.openxmlformats.org/drawingml/2006/main">
                  <a:graphicData uri="http://schemas.microsoft.com/office/word/2010/wordprocessingGroup">
                    <wpg:wgp>
                      <wpg:cNvGrpSpPr/>
                      <wpg:grpSpPr>
                        <a:xfrm>
                          <a:off x="0" y="0"/>
                          <a:ext cx="2216150" cy="1441450"/>
                          <a:chOff x="0" y="0"/>
                          <a:chExt cx="2216150" cy="1441450"/>
                        </a:xfrm>
                      </wpg:grpSpPr>
                      <wps:wsp>
                        <wps:cNvPr id="1" name="Oval 1"/>
                        <wps:cNvSpPr/>
                        <wps:spPr>
                          <a:xfrm>
                            <a:off x="0" y="0"/>
                            <a:ext cx="2216150" cy="1441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C068D9" w14:textId="3E03E26E" w:rsidR="006C18EC" w:rsidRDefault="006C18EC" w:rsidP="006C18EC">
                              <w:pPr>
                                <w:jc w:val="center"/>
                              </w:pPr>
                              <w:r>
                                <w:t>!$Bread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Oval 2"/>
                        <wps:cNvSpPr/>
                        <wps:spPr>
                          <a:xfrm>
                            <a:off x="412750" y="603250"/>
                            <a:ext cx="1333500" cy="673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520970" w14:textId="5865ECE9" w:rsidR="00F9379C" w:rsidRDefault="00F9379C" w:rsidP="00F9379C">
                              <w:pPr>
                                <w:jc w:val="center"/>
                              </w:pPr>
                              <w:r>
                                <w:t>!$Bread &amp;&amp; !$Meat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E9347C" id="Group 3" o:spid="_x0000_s1026" style="position:absolute;margin-left:148pt;margin-top:105.25pt;width:174.5pt;height:113.5pt;z-index:251658240" coordsize="22161,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">
                <v:oval id="Oval 1" o:spid="_x0000_s1027" style="position:absolute;width:22161;height:14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" fillcolor="white [3201]" strokecolor="#62a39f [3209]" strokeweight="1pt">
                  <v:stroke joinstyle="miter"/>
                  <v:textbox>
                    <w:txbxContent>
                      <w:p w14:paraId="0DC068D9" w14:textId="3E03E26E" w:rsidR="006C18EC" w:rsidRDefault="006C18EC" w:rsidP="006C18EC">
                        <w:pPr>
                          <w:jc w:val="center"/>
                        </w:pPr>
                        <w:r>
                          <w:t>!$Bread</w:t>
                        </w:r>
                      </w:p>
                    </w:txbxContent>
                  </v:textbox>
                </v:oval>
                <v:oval id="Oval 2" o:spid="_x0000_s1028" style="position:absolute;left:4127;top:6032;width:13335;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62a39f [3209]" strokeweight="1pt">
                  <v:stroke joinstyle="miter"/>
                  <v:textbox>
                    <w:txbxContent>
                      <w:p w14:paraId="67520970" w14:textId="5865ECE9" w:rsidR="00F9379C" w:rsidRDefault="00F9379C" w:rsidP="00F9379C">
                        <w:pPr>
                          <w:jc w:val="center"/>
                        </w:pPr>
                        <w:r>
                          <w:t>!$Bread &amp;&amp; !$Meat</w:t>
                        </w:r>
                      </w:p>
                    </w:txbxContent>
                  </v:textbox>
                </v:oval>
                <w10:wrap type="topAndBottom"/>
              </v:group>
            </w:pict>
          </mc:Fallback>
        </mc:AlternateContent>
      </w:r>
      <w:r w:rsidR="000F0695">
        <w:t>A trigger condition is an adaptive expression that is evaluated against memory</w:t>
      </w:r>
      <w:proofErr w:type="gramStart"/>
      <w:r w:rsidR="000F0695">
        <w:t xml:space="preserve">.  </w:t>
      </w:r>
      <w:proofErr w:type="gramEnd"/>
      <w:r w:rsidR="000F0695">
        <w:t xml:space="preserve">If the condition is true </w:t>
      </w:r>
      <w:r w:rsidR="00832958">
        <w:t>and the priority is &gt;= 0 then the trigger is a candidate to be selected</w:t>
      </w:r>
      <w:proofErr w:type="gramStart"/>
      <w:r w:rsidR="00832958">
        <w:t xml:space="preserve">.  </w:t>
      </w:r>
      <w:proofErr w:type="gramEnd"/>
      <w:r w:rsidR="00E735BB">
        <w:t xml:space="preserve">The </w:t>
      </w:r>
      <w:proofErr w:type="spellStart"/>
      <w:r w:rsidR="00E735BB">
        <w:rPr>
          <w:i/>
          <w:iCs/>
        </w:rPr>
        <w:t>MostSpecificSelector</w:t>
      </w:r>
      <w:proofErr w:type="spellEnd"/>
      <w:r w:rsidR="00E735BB">
        <w:rPr>
          <w:i/>
          <w:iCs/>
        </w:rPr>
        <w:t xml:space="preserve"> </w:t>
      </w:r>
      <w:r w:rsidR="00E735BB">
        <w:t xml:space="preserve">will </w:t>
      </w:r>
      <w:r w:rsidR="00442710">
        <w:t xml:space="preserve">pick the most specific </w:t>
      </w:r>
      <w:r w:rsidR="00430E97">
        <w:t>condition that is true</w:t>
      </w:r>
      <w:proofErr w:type="gramStart"/>
      <w:r w:rsidR="00430E97">
        <w:t>.</w:t>
      </w:r>
      <w:r w:rsidR="00E735BB">
        <w:t xml:space="preserve">  </w:t>
      </w:r>
      <w:proofErr w:type="gramEnd"/>
      <w:r w:rsidR="00E735BB">
        <w:t>For example</w:t>
      </w:r>
      <w:r w:rsidR="00871291">
        <w:t xml:space="preserve">, given </w:t>
      </w:r>
      <w:r w:rsidR="008323F0">
        <w:t xml:space="preserve">condition1:  </w:t>
      </w:r>
      <w:commentRangeStart w:id="2"/>
      <w:r w:rsidR="00871291">
        <w:rPr>
          <w:i/>
          <w:iCs/>
        </w:rPr>
        <w:t xml:space="preserve">!$Bread </w:t>
      </w:r>
      <w:commentRangeEnd w:id="2"/>
      <w:r w:rsidR="005679EB">
        <w:rPr>
          <w:rStyle w:val="CommentReference"/>
        </w:rPr>
        <w:commentReference w:id="2"/>
      </w:r>
      <w:r w:rsidR="00871291">
        <w:t>(</w:t>
      </w:r>
      <w:r w:rsidR="004D506D">
        <w:t xml:space="preserve">the </w:t>
      </w:r>
      <w:commentRangeStart w:id="3"/>
      <w:r w:rsidR="006423BD">
        <w:rPr>
          <w:i/>
          <w:iCs/>
        </w:rPr>
        <w:t>Bread</w:t>
      </w:r>
      <w:r w:rsidR="006423BD">
        <w:t xml:space="preserve"> property</w:t>
      </w:r>
      <w:r w:rsidR="004D506D">
        <w:t xml:space="preserve"> </w:t>
      </w:r>
      <w:commentRangeEnd w:id="3"/>
      <w:r w:rsidR="00B441A6">
        <w:rPr>
          <w:rStyle w:val="CommentReference"/>
        </w:rPr>
        <w:commentReference w:id="3"/>
      </w:r>
      <w:r w:rsidR="004D506D">
        <w:t>has no value</w:t>
      </w:r>
      <w:r w:rsidR="006423BD">
        <w:t>) and</w:t>
      </w:r>
      <w:r w:rsidR="008323F0">
        <w:t xml:space="preserve"> condition2: </w:t>
      </w:r>
      <w:r w:rsidR="006423BD">
        <w:t xml:space="preserve"> </w:t>
      </w:r>
      <w:r w:rsidR="006423BD">
        <w:rPr>
          <w:i/>
          <w:iCs/>
        </w:rPr>
        <w:t xml:space="preserve">!$Bread &amp;&amp; !$Meat </w:t>
      </w:r>
      <w:r w:rsidR="006423BD">
        <w:t>(</w:t>
      </w:r>
      <w:r w:rsidR="004D506D">
        <w:t xml:space="preserve">both the </w:t>
      </w:r>
      <w:r w:rsidR="004D506D">
        <w:rPr>
          <w:i/>
          <w:iCs/>
        </w:rPr>
        <w:t xml:space="preserve">Bread </w:t>
      </w:r>
      <w:r w:rsidR="004D506D">
        <w:t xml:space="preserve">property and the </w:t>
      </w:r>
      <w:r w:rsidR="004D506D">
        <w:rPr>
          <w:i/>
          <w:iCs/>
        </w:rPr>
        <w:t>Meat</w:t>
      </w:r>
      <w:r w:rsidR="004D506D">
        <w:t xml:space="preserve"> property have no value)</w:t>
      </w:r>
      <w:r w:rsidR="00430E97">
        <w:t xml:space="preserve"> only condition2 will be considered a possibility</w:t>
      </w:r>
      <w:proofErr w:type="gramStart"/>
      <w:r w:rsidR="00430E97">
        <w:t xml:space="preserve">.  </w:t>
      </w:r>
      <w:proofErr w:type="gramEnd"/>
      <w:r w:rsidR="002218B1">
        <w:t xml:space="preserve">This is because all situations with both bread and meat </w:t>
      </w:r>
      <w:r w:rsidR="004C292B">
        <w:t xml:space="preserve">missing </w:t>
      </w:r>
      <w:r w:rsidR="002218B1">
        <w:t xml:space="preserve">will always </w:t>
      </w:r>
      <w:r w:rsidR="004C292B">
        <w:t>have bread missing</w:t>
      </w:r>
      <w:r w:rsidR="006F1948">
        <w:t>, but not all situations with bread</w:t>
      </w:r>
      <w:proofErr w:type="gramStart"/>
      <w:r>
        <w:t xml:space="preserve">.  </w:t>
      </w:r>
      <w:proofErr w:type="gramEnd"/>
      <w:r w:rsidR="006F1948">
        <w:t>missing will have meat missing as well</w:t>
      </w:r>
      <w:proofErr w:type="gramStart"/>
      <w:r w:rsidR="006F1948">
        <w:t xml:space="preserve">.  </w:t>
      </w:r>
      <w:proofErr w:type="gramEnd"/>
      <w:r w:rsidR="00CC1077">
        <w:t>Condition2 is more specific than condition1.</w:t>
      </w:r>
    </w:p>
    <w:p w14:paraId="7519DBFE" w14:textId="0BCD9552" w:rsidR="000F0695" w:rsidRDefault="00C45537" w:rsidP="000F0695">
      <w:r>
        <w:t xml:space="preserve">This is </w:t>
      </w:r>
      <w:proofErr w:type="gramStart"/>
      <w:r>
        <w:t>a very powerful</w:t>
      </w:r>
      <w:proofErr w:type="gramEnd"/>
      <w:r>
        <w:t xml:space="preserve"> capability.  You could start with the trigger </w:t>
      </w:r>
      <w:r w:rsidR="00D9067C">
        <w:t xml:space="preserve">for missing bread and later you can add a trigger to handle </w:t>
      </w:r>
      <w:r w:rsidR="003224F7">
        <w:t xml:space="preserve">the more specific situation of missing </w:t>
      </w:r>
      <w:r w:rsidR="00D9067C">
        <w:t xml:space="preserve">both </w:t>
      </w:r>
      <w:r w:rsidR="00D9067C">
        <w:rPr>
          <w:i/>
          <w:iCs/>
        </w:rPr>
        <w:t>Bread</w:t>
      </w:r>
      <w:r w:rsidR="00D9067C">
        <w:t xml:space="preserve"> and </w:t>
      </w:r>
      <w:r w:rsidR="00D9067C">
        <w:rPr>
          <w:i/>
          <w:iCs/>
        </w:rPr>
        <w:t xml:space="preserve">Meat </w:t>
      </w:r>
      <w:r w:rsidR="00486043">
        <w:t xml:space="preserve">without changing the </w:t>
      </w:r>
      <w:r w:rsidR="0004673A">
        <w:t xml:space="preserve">missing </w:t>
      </w:r>
      <w:r w:rsidR="0004673A">
        <w:rPr>
          <w:i/>
          <w:iCs/>
        </w:rPr>
        <w:t xml:space="preserve">Bread </w:t>
      </w:r>
      <w:r w:rsidR="0004673A">
        <w:t>trigger</w:t>
      </w:r>
      <w:proofErr w:type="gramStart"/>
      <w:r w:rsidR="00967BAB">
        <w:t xml:space="preserve">.  </w:t>
      </w:r>
      <w:proofErr w:type="gramEnd"/>
      <w:r w:rsidR="00D71724">
        <w:t xml:space="preserve">This is exactly the behavior you want, </w:t>
      </w:r>
      <w:proofErr w:type="gramStart"/>
      <w:r w:rsidR="00D71724">
        <w:t>i.e.</w:t>
      </w:r>
      <w:proofErr w:type="gramEnd"/>
      <w:r w:rsidR="00D71724">
        <w:t xml:space="preserve"> a general handler and in more specific situations you want to override it.  </w:t>
      </w:r>
    </w:p>
    <w:p w14:paraId="7846CD0A" w14:textId="1AB3A57F" w:rsidR="00967BAB" w:rsidRPr="00906310" w:rsidRDefault="00967BAB" w:rsidP="000F0695">
      <w:r>
        <w:t xml:space="preserve">This capability is </w:t>
      </w:r>
      <w:proofErr w:type="gramStart"/>
      <w:r>
        <w:t>great for</w:t>
      </w:r>
      <w:proofErr w:type="gramEnd"/>
      <w:r>
        <w:t xml:space="preserve"> when one condition is more specific than another, but you often end up with many </w:t>
      </w:r>
      <w:r w:rsidR="000D6371">
        <w:t>possible triggers</w:t>
      </w:r>
      <w:proofErr w:type="gramStart"/>
      <w:r w:rsidR="00272D3A">
        <w:t xml:space="preserve">.  </w:t>
      </w:r>
      <w:proofErr w:type="gramEnd"/>
      <w:r w:rsidR="00272D3A">
        <w:t xml:space="preserve">For </w:t>
      </w:r>
      <w:proofErr w:type="gramStart"/>
      <w:r w:rsidR="00272D3A">
        <w:t>example</w:t>
      </w:r>
      <w:proofErr w:type="gramEnd"/>
      <w:r w:rsidR="00272D3A">
        <w:t xml:space="preserve"> if you have </w:t>
      </w:r>
      <w:r w:rsidR="00272D3A">
        <w:rPr>
          <w:i/>
          <w:iCs/>
        </w:rPr>
        <w:t>!$Bread</w:t>
      </w:r>
      <w:r w:rsidR="00EA73F3">
        <w:rPr>
          <w:i/>
          <w:iCs/>
        </w:rPr>
        <w:t>-&gt;</w:t>
      </w:r>
      <w:proofErr w:type="spellStart"/>
      <w:r w:rsidR="00EA73F3">
        <w:rPr>
          <w:i/>
          <w:iCs/>
        </w:rPr>
        <w:t>AskForBread</w:t>
      </w:r>
      <w:proofErr w:type="spellEnd"/>
      <w:r w:rsidR="00EA73F3">
        <w:rPr>
          <w:i/>
          <w:iCs/>
        </w:rPr>
        <w:t xml:space="preserve"> </w:t>
      </w:r>
      <w:r w:rsidR="00272D3A">
        <w:t xml:space="preserve">and </w:t>
      </w:r>
      <w:r w:rsidR="00272D3A">
        <w:rPr>
          <w:i/>
          <w:iCs/>
        </w:rPr>
        <w:t>!$Cheese</w:t>
      </w:r>
      <w:r w:rsidR="00EA73F3">
        <w:rPr>
          <w:i/>
          <w:iCs/>
        </w:rPr>
        <w:t>-&gt;</w:t>
      </w:r>
      <w:proofErr w:type="spellStart"/>
      <w:r w:rsidR="00EA73F3">
        <w:rPr>
          <w:i/>
          <w:iCs/>
        </w:rPr>
        <w:t>AskForCheese</w:t>
      </w:r>
      <w:proofErr w:type="spellEnd"/>
      <w:r w:rsidR="00272D3A">
        <w:t xml:space="preserve"> </w:t>
      </w:r>
      <w:r w:rsidR="00906310">
        <w:t xml:space="preserve">and you don’t have either </w:t>
      </w:r>
      <w:r w:rsidR="00906310">
        <w:rPr>
          <w:i/>
          <w:iCs/>
        </w:rPr>
        <w:t xml:space="preserve">Bread </w:t>
      </w:r>
      <w:r w:rsidR="00906310">
        <w:t xml:space="preserve">or </w:t>
      </w:r>
      <w:r w:rsidR="00906310">
        <w:rPr>
          <w:i/>
          <w:iCs/>
        </w:rPr>
        <w:t>Cheese</w:t>
      </w:r>
      <w:r w:rsidR="00906310">
        <w:t xml:space="preserve"> then both triggers are possible. The good news is that </w:t>
      </w:r>
      <w:r w:rsidR="007C47FD">
        <w:t xml:space="preserve">since each trigger was written from the viewpoint of “in this situation this is a reasonable thing to do” asking either question is </w:t>
      </w:r>
      <w:r w:rsidR="002B25C5">
        <w:t>OK</w:t>
      </w:r>
      <w:proofErr w:type="gramStart"/>
      <w:r w:rsidR="007C47FD">
        <w:t xml:space="preserve">. </w:t>
      </w:r>
      <w:r w:rsidR="002B25C5">
        <w:t xml:space="preserve"> </w:t>
      </w:r>
      <w:proofErr w:type="gramEnd"/>
      <w:r w:rsidR="002B25C5">
        <w:t xml:space="preserve">(And if you change the </w:t>
      </w:r>
      <w:r w:rsidR="004C752E">
        <w:t>secondary selector</w:t>
      </w:r>
      <w:r w:rsidR="005F09BB">
        <w:rPr>
          <w:i/>
          <w:iCs/>
        </w:rPr>
        <w:t xml:space="preserve"> </w:t>
      </w:r>
      <w:r w:rsidR="005F09BB">
        <w:t xml:space="preserve">to </w:t>
      </w:r>
      <w:proofErr w:type="spellStart"/>
      <w:r w:rsidR="005F09BB">
        <w:rPr>
          <w:i/>
          <w:iCs/>
        </w:rPr>
        <w:t>RandomSelector</w:t>
      </w:r>
      <w:proofErr w:type="spellEnd"/>
      <w:r w:rsidR="005F09BB">
        <w:rPr>
          <w:i/>
          <w:iCs/>
        </w:rPr>
        <w:t xml:space="preserve">, </w:t>
      </w:r>
      <w:r w:rsidR="00911E7B">
        <w:t xml:space="preserve">one of them will be picked randomly.)  With the default </w:t>
      </w:r>
      <w:proofErr w:type="spellStart"/>
      <w:r w:rsidR="00911E7B">
        <w:rPr>
          <w:i/>
          <w:iCs/>
        </w:rPr>
        <w:t>FirstSelector</w:t>
      </w:r>
      <w:proofErr w:type="spellEnd"/>
      <w:r w:rsidR="00497BF9">
        <w:t>, the priority field is used to decide which one of the most specific triggers should be selected</w:t>
      </w:r>
      <w:proofErr w:type="gramStart"/>
      <w:r w:rsidR="00497BF9">
        <w:t xml:space="preserve">.  </w:t>
      </w:r>
      <w:proofErr w:type="gramEnd"/>
      <w:r w:rsidR="004C752E">
        <w:t xml:space="preserve">The priority field is </w:t>
      </w:r>
      <w:r w:rsidR="004C752E">
        <w:lastRenderedPageBreak/>
        <w:t>an adaptive expression to compute the relative priority of a trigger</w:t>
      </w:r>
      <w:proofErr w:type="gramStart"/>
      <w:r w:rsidR="004C752E">
        <w:t xml:space="preserve">.  </w:t>
      </w:r>
      <w:proofErr w:type="gramEnd"/>
      <w:r w:rsidR="004C752E">
        <w:t xml:space="preserve">Anything less than 0 will </w:t>
      </w:r>
      <w:r w:rsidR="00C50B72">
        <w:t xml:space="preserve">be </w:t>
      </w:r>
      <w:commentRangeStart w:id="4"/>
      <w:proofErr w:type="spellStart"/>
      <w:r w:rsidR="00574B33">
        <w:t>sn</w:t>
      </w:r>
      <w:proofErr w:type="spellEnd"/>
      <w:r w:rsidR="00574B33">
        <w:t xml:space="preserve"> </w:t>
      </w:r>
      <w:commentRangeEnd w:id="4"/>
      <w:r w:rsidR="009410DB">
        <w:rPr>
          <w:rStyle w:val="CommentReference"/>
        </w:rPr>
        <w:commentReference w:id="4"/>
      </w:r>
      <w:r w:rsidR="00574B33">
        <w:t>an ad</w:t>
      </w:r>
      <w:r w:rsidR="00AF79BC">
        <w:t xml:space="preserve">aptive expression and if the value is less than zero the trigger is </w:t>
      </w:r>
      <w:r w:rsidR="00C50B72">
        <w:t>filtered out and otherwise the minimum value will be selected</w:t>
      </w:r>
      <w:proofErr w:type="gramStart"/>
      <w:r w:rsidR="00C50B72">
        <w:t xml:space="preserve">.  </w:t>
      </w:r>
      <w:proofErr w:type="gramEnd"/>
      <w:r w:rsidR="00AF79BC">
        <w:t>If you do not specify the priority on a trigger than a default priority will be defined based on the order that triggers are found in the list of triggers</w:t>
      </w:r>
      <w:proofErr w:type="gramStart"/>
      <w:r w:rsidR="00AF79BC">
        <w:t xml:space="preserve">.  </w:t>
      </w:r>
      <w:proofErr w:type="gramEnd"/>
    </w:p>
    <w:p w14:paraId="15D42E0E" w14:textId="1EC86E6D" w:rsidR="00542DA3" w:rsidRDefault="00542DA3" w:rsidP="00542DA3">
      <w:pPr>
        <w:pStyle w:val="Heading3"/>
      </w:pPr>
      <w:proofErr w:type="spellStart"/>
      <w:r>
        <w:t>RunOnce</w:t>
      </w:r>
      <w:proofErr w:type="spellEnd"/>
    </w:p>
    <w:p w14:paraId="319F348A" w14:textId="31A549A7" w:rsidR="00C1789E" w:rsidRPr="00901C87" w:rsidRDefault="00C1789E" w:rsidP="00C1789E">
      <w:r>
        <w:t xml:space="preserve">The </w:t>
      </w:r>
      <w:proofErr w:type="spellStart"/>
      <w:r>
        <w:rPr>
          <w:i/>
          <w:iCs/>
        </w:rPr>
        <w:t>RunOnce</w:t>
      </w:r>
      <w:proofErr w:type="spellEnd"/>
      <w:r>
        <w:t xml:space="preserve"> flag indicates that the actions on a trigger can only be run once for each unique </w:t>
      </w:r>
      <w:r w:rsidR="00502FEA">
        <w:t xml:space="preserve">set of </w:t>
      </w:r>
      <w:r w:rsidR="003049CB">
        <w:t xml:space="preserve">memory references in the condition. Imagine that when you wanted to call a weather REST API once you had a city </w:t>
      </w:r>
      <w:r w:rsidR="002702C8">
        <w:t xml:space="preserve">and a time </w:t>
      </w:r>
      <w:r w:rsidR="002901AD">
        <w:t>i.e.,</w:t>
      </w:r>
      <w:r w:rsidR="002702C8">
        <w:t xml:space="preserve"> the condition was something like </w:t>
      </w:r>
      <w:r w:rsidR="002702C8">
        <w:rPr>
          <w:i/>
          <w:iCs/>
        </w:rPr>
        <w:t>$City &amp;&amp; $</w:t>
      </w:r>
      <w:r w:rsidR="002901AD">
        <w:rPr>
          <w:i/>
          <w:iCs/>
        </w:rPr>
        <w:t>Time</w:t>
      </w:r>
      <w:proofErr w:type="gramStart"/>
      <w:r w:rsidR="002901AD">
        <w:t xml:space="preserve">.  </w:t>
      </w:r>
      <w:proofErr w:type="gramEnd"/>
      <w:r w:rsidR="002901AD">
        <w:t xml:space="preserve">This condition would still be true after </w:t>
      </w:r>
      <w:r w:rsidR="002B53EA">
        <w:t xml:space="preserve">you called the REST API </w:t>
      </w:r>
      <w:r w:rsidR="00423E29">
        <w:t>so the trigger would run forever</w:t>
      </w:r>
      <w:proofErr w:type="gramStart"/>
      <w:r w:rsidR="00423E29">
        <w:t xml:space="preserve">.  </w:t>
      </w:r>
      <w:proofErr w:type="gramEnd"/>
      <w:r w:rsidR="00423E29">
        <w:t xml:space="preserve">To fix </w:t>
      </w:r>
      <w:r w:rsidR="006D41B9">
        <w:t xml:space="preserve">this </w:t>
      </w:r>
      <w:r w:rsidR="00423E29">
        <w:t xml:space="preserve">yourself you would have to add to the condition a flag </w:t>
      </w:r>
      <w:r w:rsidR="00901C87">
        <w:t xml:space="preserve">like </w:t>
      </w:r>
      <w:r w:rsidR="00901C87">
        <w:rPr>
          <w:i/>
          <w:iCs/>
        </w:rPr>
        <w:t>$</w:t>
      </w:r>
      <w:proofErr w:type="spellStart"/>
      <w:r w:rsidR="00901C87">
        <w:rPr>
          <w:i/>
          <w:iCs/>
        </w:rPr>
        <w:t>WeatherRan</w:t>
      </w:r>
      <w:proofErr w:type="spellEnd"/>
      <w:r w:rsidR="00901C87">
        <w:t xml:space="preserve"> and in your actions set the flag which would make the condition</w:t>
      </w:r>
      <w:r w:rsidR="00A7309D">
        <w:t xml:space="preserve"> false after you executed the trigger actions</w:t>
      </w:r>
      <w:proofErr w:type="gramStart"/>
      <w:r w:rsidR="00901C87">
        <w:t xml:space="preserve">.  </w:t>
      </w:r>
      <w:proofErr w:type="gramEnd"/>
      <w:r w:rsidR="00A7309D">
        <w:t xml:space="preserve">The problem is that now the rule would not ever run again unless </w:t>
      </w:r>
      <w:r w:rsidR="00D512A0">
        <w:t xml:space="preserve">you reset </w:t>
      </w:r>
      <w:r w:rsidR="006D41B9">
        <w:rPr>
          <w:i/>
          <w:iCs/>
        </w:rPr>
        <w:t>$</w:t>
      </w:r>
      <w:proofErr w:type="spellStart"/>
      <w:r w:rsidR="006D41B9">
        <w:rPr>
          <w:i/>
          <w:iCs/>
        </w:rPr>
        <w:t>WeatherRan</w:t>
      </w:r>
      <w:proofErr w:type="spellEnd"/>
      <w:r w:rsidR="006D41B9">
        <w:rPr>
          <w:i/>
          <w:iCs/>
        </w:rPr>
        <w:t xml:space="preserve"> </w:t>
      </w:r>
      <w:r w:rsidR="00D512A0">
        <w:t xml:space="preserve">whenever you </w:t>
      </w:r>
      <w:r w:rsidR="005B61EF">
        <w:t xml:space="preserve">changed the value of </w:t>
      </w:r>
      <w:r w:rsidR="005B61EF">
        <w:rPr>
          <w:i/>
          <w:iCs/>
        </w:rPr>
        <w:t xml:space="preserve">$City </w:t>
      </w:r>
      <w:r w:rsidR="005B61EF">
        <w:t xml:space="preserve">or </w:t>
      </w:r>
      <w:r w:rsidR="005B61EF">
        <w:rPr>
          <w:i/>
          <w:iCs/>
        </w:rPr>
        <w:t>$Time</w:t>
      </w:r>
      <w:proofErr w:type="gramStart"/>
      <w:r w:rsidR="005B61EF">
        <w:rPr>
          <w:i/>
          <w:iCs/>
        </w:rPr>
        <w:t xml:space="preserve">.  </w:t>
      </w:r>
      <w:proofErr w:type="gramEnd"/>
      <w:r w:rsidR="00441BD0">
        <w:t xml:space="preserve">This would work </w:t>
      </w:r>
      <w:proofErr w:type="gramStart"/>
      <w:r w:rsidR="00441BD0">
        <w:t>but</w:t>
      </w:r>
      <w:proofErr w:type="gramEnd"/>
      <w:r w:rsidR="00441BD0">
        <w:t xml:space="preserve"> would be painful to create and get right</w:t>
      </w:r>
      <w:proofErr w:type="gramStart"/>
      <w:r w:rsidR="00441BD0">
        <w:t xml:space="preserve">.  </w:t>
      </w:r>
      <w:proofErr w:type="gramEnd"/>
      <w:r w:rsidR="005B61EF">
        <w:t xml:space="preserve">Luckily the </w:t>
      </w:r>
      <w:proofErr w:type="spellStart"/>
      <w:r w:rsidR="005B61EF">
        <w:rPr>
          <w:i/>
          <w:iCs/>
        </w:rPr>
        <w:t>RunOnce</w:t>
      </w:r>
      <w:proofErr w:type="spellEnd"/>
      <w:r w:rsidR="005B61EF">
        <w:rPr>
          <w:i/>
          <w:iCs/>
        </w:rPr>
        <w:t xml:space="preserve"> </w:t>
      </w:r>
      <w:r w:rsidR="005B61EF">
        <w:t>flag does this for you</w:t>
      </w:r>
      <w:proofErr w:type="gramStart"/>
      <w:r w:rsidR="005B61EF">
        <w:t xml:space="preserve">.  </w:t>
      </w:r>
      <w:proofErr w:type="gramEnd"/>
      <w:r w:rsidR="00441BD0">
        <w:t xml:space="preserve">When you set </w:t>
      </w:r>
      <w:proofErr w:type="spellStart"/>
      <w:r w:rsidR="00441BD0">
        <w:rPr>
          <w:i/>
          <w:iCs/>
        </w:rPr>
        <w:t>RunOnce</w:t>
      </w:r>
      <w:proofErr w:type="spellEnd"/>
      <w:r w:rsidR="00441BD0">
        <w:rPr>
          <w:i/>
          <w:iCs/>
        </w:rPr>
        <w:t xml:space="preserve"> </w:t>
      </w:r>
      <w:r w:rsidR="00441BD0">
        <w:t xml:space="preserve">on a trigger the runtime </w:t>
      </w:r>
      <w:r w:rsidR="00F06F19">
        <w:t xml:space="preserve">adds an invisible test to the condition to see if </w:t>
      </w:r>
      <w:r w:rsidR="003E4926">
        <w:t>any of the values in the condition have changed since the trigger was last execute</w:t>
      </w:r>
      <w:r w:rsidR="00DD41C0">
        <w:t>d</w:t>
      </w:r>
      <w:proofErr w:type="gramStart"/>
      <w:r w:rsidR="00DD41C0">
        <w:t xml:space="preserve">.  </w:t>
      </w:r>
      <w:proofErr w:type="gramEnd"/>
      <w:r w:rsidR="00DD41C0">
        <w:t>With this mechanism the trigger will run at most once for each unique set of values</w:t>
      </w:r>
      <w:proofErr w:type="gramStart"/>
      <w:r w:rsidR="00DD41C0">
        <w:t xml:space="preserve">.  </w:t>
      </w:r>
      <w:proofErr w:type="gramEnd"/>
      <w:r w:rsidR="008B3A4C">
        <w:t xml:space="preserve">(At most because other triggers might have been more specific or of higher priority and </w:t>
      </w:r>
      <w:r w:rsidR="00866338">
        <w:t>they might have changed memory.)</w:t>
      </w:r>
    </w:p>
    <w:p w14:paraId="1A6FFAB1" w14:textId="2402F98F" w:rsidR="00542DA3" w:rsidRDefault="009151D2" w:rsidP="00542DA3">
      <w:pPr>
        <w:pStyle w:val="Heading3"/>
      </w:pPr>
      <w:r>
        <w:t>Execution</w:t>
      </w:r>
    </w:p>
    <w:p w14:paraId="1F13BAE1" w14:textId="57196F9D" w:rsidR="00FF55D7" w:rsidRDefault="00F61DFA" w:rsidP="00FF55D7">
      <w:r>
        <w:t>On</w:t>
      </w:r>
      <w:r w:rsidR="00F009A3">
        <w:t>c</w:t>
      </w:r>
      <w:r>
        <w:t>e a trigger has been selected its actions are executed</w:t>
      </w:r>
      <w:proofErr w:type="gramStart"/>
      <w:r>
        <w:t xml:space="preserve">.  </w:t>
      </w:r>
      <w:proofErr w:type="gramEnd"/>
      <w:r w:rsidR="00A36F2D">
        <w:t>The actions can be anything, but usually they are relatively simple like ask a question</w:t>
      </w:r>
      <w:r w:rsidR="00D70B3F">
        <w:t xml:space="preserve">, validate an </w:t>
      </w:r>
      <w:r w:rsidR="00B60D2C">
        <w:t>entity,</w:t>
      </w:r>
      <w:r w:rsidR="008C0823">
        <w:t xml:space="preserve"> </w:t>
      </w:r>
      <w:r w:rsidR="00D70B3F">
        <w:t xml:space="preserve">and assign to a property or call an API. </w:t>
      </w:r>
    </w:p>
    <w:p w14:paraId="7396CD62" w14:textId="77777777" w:rsidR="00D278F7" w:rsidRDefault="00C60F59" w:rsidP="00CC737E">
      <w:pPr>
        <w:pStyle w:val="Heading2"/>
      </w:pPr>
      <w:r>
        <w:t>Schemas</w:t>
      </w:r>
    </w:p>
    <w:p w14:paraId="498A1F68" w14:textId="3422BFA1" w:rsidR="00CB190D" w:rsidRDefault="00171065" w:rsidP="00D278F7">
      <w:r>
        <w:t>For</w:t>
      </w:r>
      <w:r w:rsidR="00D278F7">
        <w:t xml:space="preserve"> adaptive dialogs to be able to generate </w:t>
      </w:r>
      <w:r w:rsidR="00B27A16">
        <w:t xml:space="preserve">events </w:t>
      </w:r>
      <w:r w:rsidR="007058A2">
        <w:t>it needs to know what properties are being collected and how they relate to recognized entities</w:t>
      </w:r>
      <w:proofErr w:type="gramStart"/>
      <w:r w:rsidR="00CB190D">
        <w:t xml:space="preserve">.  </w:t>
      </w:r>
      <w:proofErr w:type="gramEnd"/>
      <w:r w:rsidR="00CB190D">
        <w:t>To understand this, it is important to first understand the concepts being used.</w:t>
      </w:r>
    </w:p>
    <w:p w14:paraId="52E3C07B" w14:textId="73192A08" w:rsidR="00CB190D" w:rsidRDefault="00CB190D" w:rsidP="00CB190D">
      <w:pPr>
        <w:pStyle w:val="ListParagraph"/>
        <w:numPr>
          <w:ilvl w:val="0"/>
          <w:numId w:val="28"/>
        </w:numPr>
      </w:pPr>
      <w:r w:rsidRPr="7AA23F4D">
        <w:rPr>
          <w:b/>
          <w:bCs/>
        </w:rPr>
        <w:t xml:space="preserve">Property:  </w:t>
      </w:r>
      <w:r>
        <w:t xml:space="preserve">The goal of a dialog is to fill in the properties defined by </w:t>
      </w:r>
      <w:r w:rsidR="008F6C42">
        <w:t xml:space="preserve">your </w:t>
      </w:r>
      <w:r>
        <w:t>schema</w:t>
      </w:r>
      <w:proofErr w:type="gramStart"/>
      <w:r>
        <w:t xml:space="preserve">.  </w:t>
      </w:r>
      <w:proofErr w:type="gramEnd"/>
      <w:r w:rsidR="00E27604">
        <w:t>These</w:t>
      </w:r>
      <w:r>
        <w:t xml:space="preserve"> are the normal Composer properties with their type defined by </w:t>
      </w:r>
      <w:proofErr w:type="gramStart"/>
      <w:r>
        <w:t>JSON</w:t>
      </w:r>
      <w:proofErr w:type="gramEnd"/>
      <w:r>
        <w:t xml:space="preserve"> schema</w:t>
      </w:r>
      <w:proofErr w:type="gramStart"/>
      <w:r>
        <w:t xml:space="preserve">.  </w:t>
      </w:r>
      <w:proofErr w:type="gramEnd"/>
      <w:r>
        <w:t xml:space="preserve">  </w:t>
      </w:r>
    </w:p>
    <w:p w14:paraId="065C1783" w14:textId="77777777" w:rsidR="00CB190D" w:rsidRDefault="00CB190D" w:rsidP="00CB190D">
      <w:pPr>
        <w:pStyle w:val="ListParagraph"/>
        <w:numPr>
          <w:ilvl w:val="0"/>
          <w:numId w:val="28"/>
        </w:numPr>
      </w:pPr>
      <w:r>
        <w:rPr>
          <w:b/>
          <w:bCs/>
        </w:rPr>
        <w:t>Entity:</w:t>
      </w:r>
      <w:r>
        <w:t xml:space="preserve"> NLU systems like LUIS can recognize entities in an NLU utterance like datetime, bread types or names</w:t>
      </w:r>
      <w:proofErr w:type="gramStart"/>
      <w:r>
        <w:t xml:space="preserve">.  </w:t>
      </w:r>
      <w:proofErr w:type="gramEnd"/>
      <w:r>
        <w:t>These are the “values” found in an utterance that you ultimately want to use in properties. In simple models, entities and properties are often the same but this does not scale</w:t>
      </w:r>
      <w:proofErr w:type="gramStart"/>
      <w:r>
        <w:t xml:space="preserve">.  </w:t>
      </w:r>
      <w:proofErr w:type="gramEnd"/>
      <w:r>
        <w:t xml:space="preserve">For example, if I have a </w:t>
      </w:r>
      <w:proofErr w:type="gramStart"/>
      <w:r>
        <w:t>flight</w:t>
      </w:r>
      <w:proofErr w:type="gramEnd"/>
      <w:r>
        <w:t xml:space="preserve"> it is reasonable to have a city entity which can map to an origin or destination property.  Sometimes this distinction is explicit in an utterance like “fly from Seattle to Dallas” and sometimes it is implicit like when somebody responds “Seattle” to the question “Where you want to fly from?” We handle that at the dialog management level</w:t>
      </w:r>
      <w:proofErr w:type="gramStart"/>
      <w:r>
        <w:t xml:space="preserve">.  </w:t>
      </w:r>
      <w:proofErr w:type="gramEnd"/>
      <w:r>
        <w:t>It is also useful to be able to introduce validation and mapping between an entity and a property</w:t>
      </w:r>
      <w:proofErr w:type="gramStart"/>
      <w:r>
        <w:t xml:space="preserve">.  </w:t>
      </w:r>
      <w:proofErr w:type="gramEnd"/>
      <w:r>
        <w:t xml:space="preserve">For example, if you have a property that should be a number </w:t>
      </w:r>
      <w:proofErr w:type="gramStart"/>
      <w:r>
        <w:t>in</w:t>
      </w:r>
      <w:proofErr w:type="gramEnd"/>
      <w:r>
        <w:t xml:space="preserve"> feet, then we can handle both dimension and number entities</w:t>
      </w:r>
      <w:proofErr w:type="gramStart"/>
      <w:r>
        <w:t xml:space="preserve">.  </w:t>
      </w:r>
      <w:proofErr w:type="gramEnd"/>
      <w:r>
        <w:t xml:space="preserve">For a dimension entity, the generated DM will verify the units are </w:t>
      </w:r>
      <w:proofErr w:type="gramStart"/>
      <w:r>
        <w:t>in</w:t>
      </w:r>
      <w:proofErr w:type="gramEnd"/>
      <w:r>
        <w:t xml:space="preserve"> feet, convert the units to feet if possible or indicate the value is not legal</w:t>
      </w:r>
      <w:proofErr w:type="gramStart"/>
      <w:r>
        <w:t xml:space="preserve">.  </w:t>
      </w:r>
      <w:proofErr w:type="gramEnd"/>
      <w:r>
        <w:t xml:space="preserve">If your prompt is something like “How long is your bed in feet?” and </w:t>
      </w:r>
      <w:r>
        <w:lastRenderedPageBreak/>
        <w:t>someone says “6” the LUIS number entity will be mapped to your property assuming that it is in feet.</w:t>
      </w:r>
    </w:p>
    <w:p w14:paraId="15FEB47D" w14:textId="4E2846A2" w:rsidR="00CB190D" w:rsidRDefault="00CB190D" w:rsidP="00CB190D">
      <w:pPr>
        <w:pStyle w:val="ListParagraph"/>
        <w:numPr>
          <w:ilvl w:val="0"/>
          <w:numId w:val="28"/>
        </w:numPr>
      </w:pPr>
      <w:r>
        <w:rPr>
          <w:b/>
          <w:bCs/>
        </w:rPr>
        <w:t>Operation:</w:t>
      </w:r>
      <w:r>
        <w:t xml:space="preserve"> An operation describes what you want to do with some combination of entity and property</w:t>
      </w:r>
      <w:proofErr w:type="gramStart"/>
      <w:r>
        <w:t xml:space="preserve">.  </w:t>
      </w:r>
      <w:proofErr w:type="gramEnd"/>
      <w:r>
        <w:t>For example, “help on toppings” would provide help on the “toppings” property and “add mustard on the top” would add mustard to the “</w:t>
      </w:r>
      <w:proofErr w:type="spellStart"/>
      <w:r>
        <w:t>TopSauce</w:t>
      </w:r>
      <w:proofErr w:type="spellEnd"/>
      <w:r>
        <w:t>” property</w:t>
      </w:r>
      <w:proofErr w:type="gramStart"/>
      <w:r>
        <w:t xml:space="preserve">.  </w:t>
      </w:r>
      <w:proofErr w:type="gramEnd"/>
      <w:r>
        <w:t>Traditionally operations have been modeled as intents in LUIS, but for operations we want to support multiple operations in a single utterance so you can do things like “</w:t>
      </w:r>
      <w:r w:rsidRPr="007C6177">
        <w:rPr>
          <w:u w:val="single"/>
        </w:rPr>
        <w:t>add</w:t>
      </w:r>
      <w:r>
        <w:t xml:space="preserve"> lettuce and </w:t>
      </w:r>
      <w:r w:rsidRPr="007C6177">
        <w:rPr>
          <w:u w:val="single"/>
        </w:rPr>
        <w:t>remove</w:t>
      </w:r>
      <w:r>
        <w:t xml:space="preserve"> pickles”</w:t>
      </w:r>
      <w:r w:rsidR="00710B79">
        <w:t xml:space="preserve"> so we model them as entities.</w:t>
      </w:r>
    </w:p>
    <w:p w14:paraId="19DA70C1" w14:textId="6C72DAD4" w:rsidR="00D278F7" w:rsidRPr="00907494" w:rsidRDefault="00171065" w:rsidP="00D278F7">
      <w:r>
        <w:t xml:space="preserve">The schema is described using </w:t>
      </w:r>
      <w:proofErr w:type="gramStart"/>
      <w:r>
        <w:t>JSON</w:t>
      </w:r>
      <w:proofErr w:type="gramEnd"/>
      <w:r>
        <w:t xml:space="preserve"> schema with a few additional keywords</w:t>
      </w:r>
      <w:proofErr w:type="gramStart"/>
      <w:r w:rsidR="0066447A">
        <w:t xml:space="preserve">.  </w:t>
      </w:r>
      <w:proofErr w:type="gramEnd"/>
      <w:r w:rsidR="007405ED">
        <w:t>The schema describes how to tie the entities in your NLU model to the properties you want your dialog to create</w:t>
      </w:r>
      <w:proofErr w:type="gramStart"/>
      <w:r w:rsidR="007405ED">
        <w:t xml:space="preserve">.  </w:t>
      </w:r>
      <w:proofErr w:type="gramEnd"/>
      <w:r w:rsidR="007405ED">
        <w:t xml:space="preserve">Currently, only </w:t>
      </w:r>
      <w:commentRangeStart w:id="5"/>
      <w:commentRangeStart w:id="6"/>
      <w:r w:rsidR="007405ED">
        <w:t xml:space="preserve">simple properties </w:t>
      </w:r>
      <w:commentRangeEnd w:id="5"/>
      <w:r w:rsidR="008C41BF">
        <w:rPr>
          <w:rStyle w:val="CommentReference"/>
        </w:rPr>
        <w:commentReference w:id="5"/>
      </w:r>
      <w:commentRangeEnd w:id="6"/>
      <w:r w:rsidR="00F3526C">
        <w:rPr>
          <w:rStyle w:val="CommentReference"/>
        </w:rPr>
        <w:commentReference w:id="6"/>
      </w:r>
      <w:r w:rsidR="007405ED">
        <w:t xml:space="preserve">or ones where the schema </w:t>
      </w:r>
      <w:r w:rsidR="00907494">
        <w:t>comes from LUIS entities (like dimension) can be defined</w:t>
      </w:r>
      <w:proofErr w:type="gramStart"/>
      <w:r w:rsidR="00907494">
        <w:t xml:space="preserve">.  </w:t>
      </w:r>
      <w:proofErr w:type="gramEnd"/>
      <w:r w:rsidR="00752576">
        <w:t>The simplest way to create these schemas is to use form generation as described later</w:t>
      </w:r>
      <w:proofErr w:type="gramStart"/>
      <w:r w:rsidR="00752576">
        <w:t xml:space="preserve">.  </w:t>
      </w:r>
      <w:proofErr w:type="gramEnd"/>
      <w:r w:rsidR="00D5713A">
        <w:t xml:space="preserve">(You can also read this </w:t>
      </w:r>
      <w:hyperlink r:id="rId14" w:history="1">
        <w:r w:rsidR="00D5713A" w:rsidRPr="000077EF">
          <w:rPr>
            <w:rStyle w:val="Hyperlink"/>
          </w:rPr>
          <w:t>doc</w:t>
        </w:r>
      </w:hyperlink>
      <w:r w:rsidR="00D5713A">
        <w:t xml:space="preserve"> to understand the NLU model that form generation creates.)  </w:t>
      </w:r>
      <w:r w:rsidR="0066447A">
        <w:t xml:space="preserve">Here for example is a sample schema </w:t>
      </w:r>
      <w:r w:rsidR="00907494">
        <w:t xml:space="preserve">that has numeric </w:t>
      </w:r>
      <w:proofErr w:type="spellStart"/>
      <w:r w:rsidR="00907494">
        <w:rPr>
          <w:i/>
          <w:iCs/>
        </w:rPr>
        <w:t>MinBid</w:t>
      </w:r>
      <w:proofErr w:type="spellEnd"/>
      <w:r w:rsidR="00907494">
        <w:rPr>
          <w:i/>
          <w:iCs/>
        </w:rPr>
        <w:t xml:space="preserve">, </w:t>
      </w:r>
      <w:proofErr w:type="spellStart"/>
      <w:r w:rsidR="00907494">
        <w:rPr>
          <w:i/>
          <w:iCs/>
        </w:rPr>
        <w:t>MaxBid</w:t>
      </w:r>
      <w:proofErr w:type="spellEnd"/>
      <w:r w:rsidR="00907494">
        <w:t xml:space="preserve"> and numeration for </w:t>
      </w:r>
      <w:r w:rsidR="00907494">
        <w:rPr>
          <w:i/>
          <w:iCs/>
        </w:rPr>
        <w:t xml:space="preserve">Suit </w:t>
      </w:r>
      <w:r w:rsidR="00907494">
        <w:t xml:space="preserve">and a </w:t>
      </w:r>
      <w:r w:rsidR="00907494">
        <w:rPr>
          <w:i/>
          <w:iCs/>
        </w:rPr>
        <w:t xml:space="preserve">Name. </w:t>
      </w:r>
    </w:p>
    <w:p w14:paraId="0EF6E850" w14:textId="553EF30B" w:rsidR="008F5454" w:rsidRPr="008F5454" w:rsidRDefault="00277040" w:rsidP="008F5454">
      <w:pPr>
        <w:shd w:val="clear" w:color="auto" w:fill="1E1E1E"/>
        <w:spacing w:line="285" w:lineRule="atLeast"/>
        <w:rPr>
          <w:rFonts w:ascii="Consolas" w:eastAsia="Times New Roman" w:hAnsi="Consolas" w:cs="Times New Roman"/>
          <w:color w:val="D4D4D4"/>
          <w:sz w:val="21"/>
          <w:szCs w:val="21"/>
          <w:lang w:eastAsia="en-US"/>
        </w:rPr>
      </w:pPr>
      <w:r w:rsidRPr="00BF0A9E">
        <w:t>{</w:t>
      </w:r>
    </w:p>
    <w:p w14:paraId="313B0AE6"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"$schema</w:t>
      </w:r>
      <w:proofErr w:type="gramStart"/>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gramEnd"/>
      <w:r w:rsidRPr="008F5454">
        <w:rPr>
          <w:rFonts w:ascii="Consolas" w:eastAsia="Times New Roman" w:hAnsi="Consolas" w:cs="Times New Roman"/>
          <w:color w:val="CE9178"/>
          <w:sz w:val="21"/>
          <w:szCs w:val="21"/>
          <w:lang w:eastAsia="en-US"/>
        </w:rPr>
        <w:t>http://json-schema.org/draft-07/schema"</w:t>
      </w:r>
      <w:r w:rsidRPr="008F5454">
        <w:rPr>
          <w:rFonts w:ascii="Consolas" w:eastAsia="Times New Roman" w:hAnsi="Consolas" w:cs="Times New Roman"/>
          <w:color w:val="D4D4D4"/>
          <w:sz w:val="21"/>
          <w:szCs w:val="21"/>
          <w:lang w:eastAsia="en-US"/>
        </w:rPr>
        <w:t>,</w:t>
      </w:r>
    </w:p>
    <w:p w14:paraId="411DD81F"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"type"</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"object"</w:t>
      </w:r>
      <w:r w:rsidRPr="008F5454">
        <w:rPr>
          <w:rFonts w:ascii="Consolas" w:eastAsia="Times New Roman" w:hAnsi="Consolas" w:cs="Times New Roman"/>
          <w:color w:val="D4D4D4"/>
          <w:sz w:val="21"/>
          <w:szCs w:val="21"/>
          <w:lang w:eastAsia="en-US"/>
        </w:rPr>
        <w:t>,</w:t>
      </w:r>
    </w:p>
    <w:p w14:paraId="30F8EA70"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"properties"</w:t>
      </w:r>
      <w:r w:rsidRPr="008F5454">
        <w:rPr>
          <w:rFonts w:ascii="Consolas" w:eastAsia="Times New Roman" w:hAnsi="Consolas" w:cs="Times New Roman"/>
          <w:color w:val="D4D4D4"/>
          <w:sz w:val="21"/>
          <w:szCs w:val="21"/>
          <w:lang w:eastAsia="en-US"/>
        </w:rPr>
        <w:t>: {</w:t>
      </w:r>
    </w:p>
    <w:p w14:paraId="5846A7F9"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spellStart"/>
      <w:r w:rsidRPr="008F5454">
        <w:rPr>
          <w:rFonts w:ascii="Consolas" w:eastAsia="Times New Roman" w:hAnsi="Consolas" w:cs="Times New Roman"/>
          <w:color w:val="9CDCFE"/>
          <w:sz w:val="21"/>
          <w:szCs w:val="21"/>
          <w:lang w:eastAsia="en-US"/>
        </w:rPr>
        <w:t>MinBid</w:t>
      </w:r>
      <w:proofErr w:type="spell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29A6DAC4"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"type</w:t>
      </w:r>
      <w:proofErr w:type="gramStart"/>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gramEnd"/>
      <w:r w:rsidRPr="008F5454">
        <w:rPr>
          <w:rFonts w:ascii="Consolas" w:eastAsia="Times New Roman" w:hAnsi="Consolas" w:cs="Times New Roman"/>
          <w:color w:val="CE9178"/>
          <w:sz w:val="21"/>
          <w:szCs w:val="21"/>
          <w:lang w:eastAsia="en-US"/>
        </w:rPr>
        <w:t>number"</w:t>
      </w:r>
      <w:r w:rsidRPr="008F5454">
        <w:rPr>
          <w:rFonts w:ascii="Consolas" w:eastAsia="Times New Roman" w:hAnsi="Consolas" w:cs="Times New Roman"/>
          <w:color w:val="D4D4D4"/>
          <w:sz w:val="21"/>
          <w:szCs w:val="21"/>
          <w:lang w:eastAsia="en-US"/>
        </w:rPr>
        <w:t>,</w:t>
      </w:r>
    </w:p>
    <w:p w14:paraId="01236CD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gramStart"/>
      <w:r w:rsidRPr="008F5454">
        <w:rPr>
          <w:rFonts w:ascii="Consolas" w:eastAsia="Times New Roman" w:hAnsi="Consolas" w:cs="Times New Roman"/>
          <w:color w:val="9CDCFE"/>
          <w:sz w:val="21"/>
          <w:szCs w:val="21"/>
          <w:lang w:eastAsia="en-US"/>
        </w:rPr>
        <w:t>minimum</w:t>
      </w:r>
      <w:proofErr w:type="gram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B5CEA8"/>
          <w:sz w:val="21"/>
          <w:szCs w:val="21"/>
          <w:lang w:eastAsia="en-US"/>
        </w:rPr>
        <w:t>0</w:t>
      </w:r>
      <w:r w:rsidRPr="008F5454">
        <w:rPr>
          <w:rFonts w:ascii="Consolas" w:eastAsia="Times New Roman" w:hAnsi="Consolas" w:cs="Times New Roman"/>
          <w:color w:val="D4D4D4"/>
          <w:sz w:val="21"/>
          <w:szCs w:val="21"/>
          <w:lang w:eastAsia="en-US"/>
        </w:rPr>
        <w:t>,</w:t>
      </w:r>
    </w:p>
    <w:p w14:paraId="47135390"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gramStart"/>
      <w:r w:rsidRPr="008F5454">
        <w:rPr>
          <w:rFonts w:ascii="Consolas" w:eastAsia="Times New Roman" w:hAnsi="Consolas" w:cs="Times New Roman"/>
          <w:color w:val="9CDCFE"/>
          <w:sz w:val="21"/>
          <w:szCs w:val="21"/>
          <w:lang w:eastAsia="en-US"/>
        </w:rPr>
        <w:t>maximum</w:t>
      </w:r>
      <w:proofErr w:type="gram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B5CEA8"/>
          <w:sz w:val="21"/>
          <w:szCs w:val="21"/>
          <w:lang w:eastAsia="en-US"/>
        </w:rPr>
        <w:t>10</w:t>
      </w:r>
      <w:r w:rsidRPr="008F5454">
        <w:rPr>
          <w:rFonts w:ascii="Consolas" w:eastAsia="Times New Roman" w:hAnsi="Consolas" w:cs="Times New Roman"/>
          <w:color w:val="D4D4D4"/>
          <w:sz w:val="21"/>
          <w:szCs w:val="21"/>
          <w:lang w:eastAsia="en-US"/>
        </w:rPr>
        <w:t>,</w:t>
      </w:r>
    </w:p>
    <w:p w14:paraId="4B79A4E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"$entities"</w:t>
      </w:r>
      <w:r w:rsidRPr="008F5454">
        <w:rPr>
          <w:rFonts w:ascii="Consolas" w:eastAsia="Times New Roman" w:hAnsi="Consolas" w:cs="Times New Roman"/>
          <w:color w:val="D4D4D4"/>
          <w:sz w:val="21"/>
          <w:szCs w:val="21"/>
          <w:lang w:eastAsia="en-US"/>
        </w:rPr>
        <w:t>: [</w:t>
      </w:r>
    </w:p>
    <w:p w14:paraId="14B77B26"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"number"</w:t>
      </w:r>
    </w:p>
    <w:p w14:paraId="5DFC1CBF"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2BE7B13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72865F0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spellStart"/>
      <w:r w:rsidRPr="008F5454">
        <w:rPr>
          <w:rFonts w:ascii="Consolas" w:eastAsia="Times New Roman" w:hAnsi="Consolas" w:cs="Times New Roman"/>
          <w:color w:val="9CDCFE"/>
          <w:sz w:val="21"/>
          <w:szCs w:val="21"/>
          <w:lang w:eastAsia="en-US"/>
        </w:rPr>
        <w:t>MaxBid</w:t>
      </w:r>
      <w:proofErr w:type="spell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27F947E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"type</w:t>
      </w:r>
      <w:proofErr w:type="gramStart"/>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gramEnd"/>
      <w:r w:rsidRPr="008F5454">
        <w:rPr>
          <w:rFonts w:ascii="Consolas" w:eastAsia="Times New Roman" w:hAnsi="Consolas" w:cs="Times New Roman"/>
          <w:color w:val="CE9178"/>
          <w:sz w:val="21"/>
          <w:szCs w:val="21"/>
          <w:lang w:eastAsia="en-US"/>
        </w:rPr>
        <w:t>number"</w:t>
      </w:r>
      <w:r w:rsidRPr="008F5454">
        <w:rPr>
          <w:rFonts w:ascii="Consolas" w:eastAsia="Times New Roman" w:hAnsi="Consolas" w:cs="Times New Roman"/>
          <w:color w:val="D4D4D4"/>
          <w:sz w:val="21"/>
          <w:szCs w:val="21"/>
          <w:lang w:eastAsia="en-US"/>
        </w:rPr>
        <w:t>,</w:t>
      </w:r>
    </w:p>
    <w:p w14:paraId="2148E641"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gramStart"/>
      <w:r w:rsidRPr="008F5454">
        <w:rPr>
          <w:rFonts w:ascii="Consolas" w:eastAsia="Times New Roman" w:hAnsi="Consolas" w:cs="Times New Roman"/>
          <w:color w:val="9CDCFE"/>
          <w:sz w:val="21"/>
          <w:szCs w:val="21"/>
          <w:lang w:eastAsia="en-US"/>
        </w:rPr>
        <w:t>minimum</w:t>
      </w:r>
      <w:proofErr w:type="gram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B5CEA8"/>
          <w:sz w:val="21"/>
          <w:szCs w:val="21"/>
          <w:lang w:eastAsia="en-US"/>
        </w:rPr>
        <w:t>0</w:t>
      </w:r>
      <w:r w:rsidRPr="008F5454">
        <w:rPr>
          <w:rFonts w:ascii="Consolas" w:eastAsia="Times New Roman" w:hAnsi="Consolas" w:cs="Times New Roman"/>
          <w:color w:val="D4D4D4"/>
          <w:sz w:val="21"/>
          <w:szCs w:val="21"/>
          <w:lang w:eastAsia="en-US"/>
        </w:rPr>
        <w:t>,</w:t>
      </w:r>
    </w:p>
    <w:p w14:paraId="04B603F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gramStart"/>
      <w:r w:rsidRPr="008F5454">
        <w:rPr>
          <w:rFonts w:ascii="Consolas" w:eastAsia="Times New Roman" w:hAnsi="Consolas" w:cs="Times New Roman"/>
          <w:color w:val="9CDCFE"/>
          <w:sz w:val="21"/>
          <w:szCs w:val="21"/>
          <w:lang w:eastAsia="en-US"/>
        </w:rPr>
        <w:t>maximum</w:t>
      </w:r>
      <w:proofErr w:type="gram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B5CEA8"/>
          <w:sz w:val="21"/>
          <w:szCs w:val="21"/>
          <w:lang w:eastAsia="en-US"/>
        </w:rPr>
        <w:t>10</w:t>
      </w:r>
      <w:r w:rsidRPr="008F5454">
        <w:rPr>
          <w:rFonts w:ascii="Consolas" w:eastAsia="Times New Roman" w:hAnsi="Consolas" w:cs="Times New Roman"/>
          <w:color w:val="D4D4D4"/>
          <w:sz w:val="21"/>
          <w:szCs w:val="21"/>
          <w:lang w:eastAsia="en-US"/>
        </w:rPr>
        <w:t>,</w:t>
      </w:r>
    </w:p>
    <w:p w14:paraId="55C2BE9F"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"$entities"</w:t>
      </w:r>
      <w:r w:rsidRPr="008F5454">
        <w:rPr>
          <w:rFonts w:ascii="Consolas" w:eastAsia="Times New Roman" w:hAnsi="Consolas" w:cs="Times New Roman"/>
          <w:color w:val="D4D4D4"/>
          <w:sz w:val="21"/>
          <w:szCs w:val="21"/>
          <w:lang w:eastAsia="en-US"/>
        </w:rPr>
        <w:t>: [</w:t>
      </w:r>
    </w:p>
    <w:p w14:paraId="2B17B3D4"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"number"</w:t>
      </w:r>
    </w:p>
    <w:p w14:paraId="475A8C3B"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77C28075"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7BC6FE3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"Suit"</w:t>
      </w:r>
      <w:r w:rsidRPr="008F5454">
        <w:rPr>
          <w:rFonts w:ascii="Consolas" w:eastAsia="Times New Roman" w:hAnsi="Consolas" w:cs="Times New Roman"/>
          <w:color w:val="D4D4D4"/>
          <w:sz w:val="21"/>
          <w:szCs w:val="21"/>
          <w:lang w:eastAsia="en-US"/>
        </w:rPr>
        <w:t>: {</w:t>
      </w:r>
    </w:p>
    <w:p w14:paraId="1C136B9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"type"</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"string"</w:t>
      </w:r>
      <w:r w:rsidRPr="008F5454">
        <w:rPr>
          <w:rFonts w:ascii="Consolas" w:eastAsia="Times New Roman" w:hAnsi="Consolas" w:cs="Times New Roman"/>
          <w:color w:val="D4D4D4"/>
          <w:sz w:val="21"/>
          <w:szCs w:val="21"/>
          <w:lang w:eastAsia="en-US"/>
        </w:rPr>
        <w:t>,</w:t>
      </w:r>
    </w:p>
    <w:p w14:paraId="3013FB3E"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spellStart"/>
      <w:r w:rsidRPr="008F5454">
        <w:rPr>
          <w:rFonts w:ascii="Consolas" w:eastAsia="Times New Roman" w:hAnsi="Consolas" w:cs="Times New Roman"/>
          <w:color w:val="9CDCFE"/>
          <w:sz w:val="21"/>
          <w:szCs w:val="21"/>
          <w:lang w:eastAsia="en-US"/>
        </w:rPr>
        <w:t>enum</w:t>
      </w:r>
      <w:proofErr w:type="spell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099A3C8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"clubs"</w:t>
      </w:r>
      <w:r w:rsidRPr="008F5454">
        <w:rPr>
          <w:rFonts w:ascii="Consolas" w:eastAsia="Times New Roman" w:hAnsi="Consolas" w:cs="Times New Roman"/>
          <w:color w:val="D4D4D4"/>
          <w:sz w:val="21"/>
          <w:szCs w:val="21"/>
          <w:lang w:eastAsia="en-US"/>
        </w:rPr>
        <w:t>,</w:t>
      </w:r>
    </w:p>
    <w:p w14:paraId="7D102FE6"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"hearts"</w:t>
      </w:r>
      <w:r w:rsidRPr="008F5454">
        <w:rPr>
          <w:rFonts w:ascii="Consolas" w:eastAsia="Times New Roman" w:hAnsi="Consolas" w:cs="Times New Roman"/>
          <w:color w:val="D4D4D4"/>
          <w:sz w:val="21"/>
          <w:szCs w:val="21"/>
          <w:lang w:eastAsia="en-US"/>
        </w:rPr>
        <w:t>,</w:t>
      </w:r>
    </w:p>
    <w:p w14:paraId="710A813D"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"diamonds"</w:t>
      </w:r>
      <w:r w:rsidRPr="008F5454">
        <w:rPr>
          <w:rFonts w:ascii="Consolas" w:eastAsia="Times New Roman" w:hAnsi="Consolas" w:cs="Times New Roman"/>
          <w:color w:val="D4D4D4"/>
          <w:sz w:val="21"/>
          <w:szCs w:val="21"/>
          <w:lang w:eastAsia="en-US"/>
        </w:rPr>
        <w:t>,</w:t>
      </w:r>
    </w:p>
    <w:p w14:paraId="3B0CF69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"spades"</w:t>
      </w:r>
      <w:r w:rsidRPr="008F5454">
        <w:rPr>
          <w:rFonts w:ascii="Consolas" w:eastAsia="Times New Roman" w:hAnsi="Consolas" w:cs="Times New Roman"/>
          <w:color w:val="D4D4D4"/>
          <w:sz w:val="21"/>
          <w:szCs w:val="21"/>
          <w:lang w:eastAsia="en-US"/>
        </w:rPr>
        <w:t>,</w:t>
      </w:r>
    </w:p>
    <w:p w14:paraId="7B5C312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r w:rsidRPr="008F5454">
        <w:rPr>
          <w:rFonts w:ascii="Consolas" w:eastAsia="Times New Roman" w:hAnsi="Consolas" w:cs="Times New Roman"/>
          <w:color w:val="CE9178"/>
          <w:sz w:val="21"/>
          <w:szCs w:val="21"/>
          <w:lang w:eastAsia="en-US"/>
        </w:rPr>
        <w:t>NoTrump</w:t>
      </w:r>
      <w:proofErr w:type="spellEnd"/>
      <w:r w:rsidRPr="008F5454">
        <w:rPr>
          <w:rFonts w:ascii="Consolas" w:eastAsia="Times New Roman" w:hAnsi="Consolas" w:cs="Times New Roman"/>
          <w:color w:val="CE9178"/>
          <w:sz w:val="21"/>
          <w:szCs w:val="21"/>
          <w:lang w:eastAsia="en-US"/>
        </w:rPr>
        <w:t>"</w:t>
      </w:r>
    </w:p>
    <w:p w14:paraId="1AD6978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lastRenderedPageBreak/>
        <w:t>            ],</w:t>
      </w:r>
    </w:p>
    <w:p w14:paraId="357F3742"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"$entities"</w:t>
      </w:r>
      <w:r w:rsidRPr="008F5454">
        <w:rPr>
          <w:rFonts w:ascii="Consolas" w:eastAsia="Times New Roman" w:hAnsi="Consolas" w:cs="Times New Roman"/>
          <w:color w:val="D4D4D4"/>
          <w:sz w:val="21"/>
          <w:szCs w:val="21"/>
          <w:lang w:eastAsia="en-US"/>
        </w:rPr>
        <w:t>: [</w:t>
      </w:r>
    </w:p>
    <w:p w14:paraId="6C77C16E"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r w:rsidRPr="008F5454">
        <w:rPr>
          <w:rFonts w:ascii="Consolas" w:eastAsia="Times New Roman" w:hAnsi="Consolas" w:cs="Times New Roman"/>
          <w:color w:val="CE9178"/>
          <w:sz w:val="21"/>
          <w:szCs w:val="21"/>
          <w:lang w:eastAsia="en-US"/>
        </w:rPr>
        <w:t>SuitEntity</w:t>
      </w:r>
      <w:proofErr w:type="spellEnd"/>
      <w:r w:rsidRPr="008F5454">
        <w:rPr>
          <w:rFonts w:ascii="Consolas" w:eastAsia="Times New Roman" w:hAnsi="Consolas" w:cs="Times New Roman"/>
          <w:color w:val="CE9178"/>
          <w:sz w:val="21"/>
          <w:szCs w:val="21"/>
          <w:lang w:eastAsia="en-US"/>
        </w:rPr>
        <w:t>"</w:t>
      </w:r>
    </w:p>
    <w:p w14:paraId="49448CBA"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65D7877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187506E0"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"Name"</w:t>
      </w:r>
      <w:r w:rsidRPr="008F5454">
        <w:rPr>
          <w:rFonts w:ascii="Consolas" w:eastAsia="Times New Roman" w:hAnsi="Consolas" w:cs="Times New Roman"/>
          <w:color w:val="D4D4D4"/>
          <w:sz w:val="21"/>
          <w:szCs w:val="21"/>
          <w:lang w:eastAsia="en-US"/>
        </w:rPr>
        <w:t>: {</w:t>
      </w:r>
    </w:p>
    <w:p w14:paraId="5C9571A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"type"</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"string"</w:t>
      </w:r>
      <w:r w:rsidRPr="008F5454">
        <w:rPr>
          <w:rFonts w:ascii="Consolas" w:eastAsia="Times New Roman" w:hAnsi="Consolas" w:cs="Times New Roman"/>
          <w:color w:val="D4D4D4"/>
          <w:sz w:val="21"/>
          <w:szCs w:val="21"/>
          <w:lang w:eastAsia="en-US"/>
        </w:rPr>
        <w:t>,</w:t>
      </w:r>
    </w:p>
    <w:p w14:paraId="6C35E8EF"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"$entities"</w:t>
      </w:r>
      <w:r w:rsidRPr="008F5454">
        <w:rPr>
          <w:rFonts w:ascii="Consolas" w:eastAsia="Times New Roman" w:hAnsi="Consolas" w:cs="Times New Roman"/>
          <w:color w:val="D4D4D4"/>
          <w:sz w:val="21"/>
          <w:szCs w:val="21"/>
          <w:lang w:eastAsia="en-US"/>
        </w:rPr>
        <w:t>: [</w:t>
      </w:r>
    </w:p>
    <w:p w14:paraId="6B360DC9"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proofErr w:type="gramStart"/>
      <w:r w:rsidRPr="008F5454">
        <w:rPr>
          <w:rFonts w:ascii="Consolas" w:eastAsia="Times New Roman" w:hAnsi="Consolas" w:cs="Times New Roman"/>
          <w:color w:val="CE9178"/>
          <w:sz w:val="21"/>
          <w:szCs w:val="21"/>
          <w:lang w:eastAsia="en-US"/>
        </w:rPr>
        <w:t>personName</w:t>
      </w:r>
      <w:proofErr w:type="spellEnd"/>
      <w:proofErr w:type="gramEnd"/>
      <w:r w:rsidRPr="008F5454">
        <w:rPr>
          <w:rFonts w:ascii="Consolas" w:eastAsia="Times New Roman" w:hAnsi="Consolas" w:cs="Times New Roman"/>
          <w:color w:val="CE9178"/>
          <w:sz w:val="21"/>
          <w:szCs w:val="21"/>
          <w:lang w:eastAsia="en-US"/>
        </w:rPr>
        <w:t>"</w:t>
      </w:r>
      <w:r w:rsidRPr="008F5454">
        <w:rPr>
          <w:rFonts w:ascii="Consolas" w:eastAsia="Times New Roman" w:hAnsi="Consolas" w:cs="Times New Roman"/>
          <w:color w:val="D4D4D4"/>
          <w:sz w:val="21"/>
          <w:szCs w:val="21"/>
          <w:lang w:eastAsia="en-US"/>
        </w:rPr>
        <w:t>,</w:t>
      </w:r>
    </w:p>
    <w:p w14:paraId="13BBC6B1"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"utterance"</w:t>
      </w:r>
    </w:p>
    <w:p w14:paraId="25C232B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26207C16"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4745172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4096381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"required"</w:t>
      </w:r>
      <w:r w:rsidRPr="008F5454">
        <w:rPr>
          <w:rFonts w:ascii="Consolas" w:eastAsia="Times New Roman" w:hAnsi="Consolas" w:cs="Times New Roman"/>
          <w:color w:val="D4D4D4"/>
          <w:sz w:val="21"/>
          <w:szCs w:val="21"/>
          <w:lang w:eastAsia="en-US"/>
        </w:rPr>
        <w:t>: [</w:t>
      </w:r>
    </w:p>
    <w:p w14:paraId="5DF2AD09"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"Name"</w:t>
      </w:r>
      <w:r w:rsidRPr="008F5454">
        <w:rPr>
          <w:rFonts w:ascii="Consolas" w:eastAsia="Times New Roman" w:hAnsi="Consolas" w:cs="Times New Roman"/>
          <w:color w:val="D4D4D4"/>
          <w:sz w:val="21"/>
          <w:szCs w:val="21"/>
          <w:lang w:eastAsia="en-US"/>
        </w:rPr>
        <w:t>,</w:t>
      </w:r>
    </w:p>
    <w:p w14:paraId="41E5149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r w:rsidRPr="008F5454">
        <w:rPr>
          <w:rFonts w:ascii="Consolas" w:eastAsia="Times New Roman" w:hAnsi="Consolas" w:cs="Times New Roman"/>
          <w:color w:val="CE9178"/>
          <w:sz w:val="21"/>
          <w:szCs w:val="21"/>
          <w:lang w:eastAsia="en-US"/>
        </w:rPr>
        <w:t>MaxBid</w:t>
      </w:r>
      <w:proofErr w:type="spellEnd"/>
      <w:r w:rsidRPr="008F5454">
        <w:rPr>
          <w:rFonts w:ascii="Consolas" w:eastAsia="Times New Roman" w:hAnsi="Consolas" w:cs="Times New Roman"/>
          <w:color w:val="CE9178"/>
          <w:sz w:val="21"/>
          <w:szCs w:val="21"/>
          <w:lang w:eastAsia="en-US"/>
        </w:rPr>
        <w:t>"</w:t>
      </w:r>
      <w:r w:rsidRPr="008F5454">
        <w:rPr>
          <w:rFonts w:ascii="Consolas" w:eastAsia="Times New Roman" w:hAnsi="Consolas" w:cs="Times New Roman"/>
          <w:color w:val="D4D4D4"/>
          <w:sz w:val="21"/>
          <w:szCs w:val="21"/>
          <w:lang w:eastAsia="en-US"/>
        </w:rPr>
        <w:t>,</w:t>
      </w:r>
    </w:p>
    <w:p w14:paraId="0C53313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"Suit"</w:t>
      </w:r>
    </w:p>
    <w:p w14:paraId="6E947880"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50DFBF0F"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"optional"</w:t>
      </w:r>
      <w:r w:rsidRPr="008F5454">
        <w:rPr>
          <w:rFonts w:ascii="Consolas" w:eastAsia="Times New Roman" w:hAnsi="Consolas" w:cs="Times New Roman"/>
          <w:color w:val="D4D4D4"/>
          <w:sz w:val="21"/>
          <w:szCs w:val="21"/>
          <w:lang w:eastAsia="en-US"/>
        </w:rPr>
        <w:t>: [</w:t>
      </w:r>
    </w:p>
    <w:p w14:paraId="32B18654"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r w:rsidRPr="008F5454">
        <w:rPr>
          <w:rFonts w:ascii="Consolas" w:eastAsia="Times New Roman" w:hAnsi="Consolas" w:cs="Times New Roman"/>
          <w:color w:val="CE9178"/>
          <w:sz w:val="21"/>
          <w:szCs w:val="21"/>
          <w:lang w:eastAsia="en-US"/>
        </w:rPr>
        <w:t>MinBid</w:t>
      </w:r>
      <w:proofErr w:type="spellEnd"/>
      <w:r w:rsidRPr="008F5454">
        <w:rPr>
          <w:rFonts w:ascii="Consolas" w:eastAsia="Times New Roman" w:hAnsi="Consolas" w:cs="Times New Roman"/>
          <w:color w:val="CE9178"/>
          <w:sz w:val="21"/>
          <w:szCs w:val="21"/>
          <w:lang w:eastAsia="en-US"/>
        </w:rPr>
        <w:t>"</w:t>
      </w:r>
    </w:p>
    <w:p w14:paraId="5F7B2339"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12033254"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spellStart"/>
      <w:r w:rsidRPr="008F5454">
        <w:rPr>
          <w:rFonts w:ascii="Consolas" w:eastAsia="Times New Roman" w:hAnsi="Consolas" w:cs="Times New Roman"/>
          <w:color w:val="9CDCFE"/>
          <w:sz w:val="21"/>
          <w:szCs w:val="21"/>
          <w:lang w:eastAsia="en-US"/>
        </w:rPr>
        <w:t>expectedOnly</w:t>
      </w:r>
      <w:proofErr w:type="spell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1FAE743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"utterance"</w:t>
      </w:r>
      <w:r w:rsidRPr="008F5454">
        <w:rPr>
          <w:rFonts w:ascii="Consolas" w:eastAsia="Times New Roman" w:hAnsi="Consolas" w:cs="Times New Roman"/>
          <w:color w:val="D4D4D4"/>
          <w:sz w:val="21"/>
          <w:szCs w:val="21"/>
          <w:lang w:eastAsia="en-US"/>
        </w:rPr>
        <w:t>,</w:t>
      </w:r>
    </w:p>
    <w:p w14:paraId="02AD4890"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proofErr w:type="gramStart"/>
      <w:r w:rsidRPr="008F5454">
        <w:rPr>
          <w:rFonts w:ascii="Consolas" w:eastAsia="Times New Roman" w:hAnsi="Consolas" w:cs="Times New Roman"/>
          <w:color w:val="CE9178"/>
          <w:sz w:val="21"/>
          <w:szCs w:val="21"/>
          <w:lang w:eastAsia="en-US"/>
        </w:rPr>
        <w:t>personName</w:t>
      </w:r>
      <w:proofErr w:type="spellEnd"/>
      <w:proofErr w:type="gramEnd"/>
      <w:r w:rsidRPr="008F5454">
        <w:rPr>
          <w:rFonts w:ascii="Consolas" w:eastAsia="Times New Roman" w:hAnsi="Consolas" w:cs="Times New Roman"/>
          <w:color w:val="CE9178"/>
          <w:sz w:val="21"/>
          <w:szCs w:val="21"/>
          <w:lang w:eastAsia="en-US"/>
        </w:rPr>
        <w:t>"</w:t>
      </w:r>
    </w:p>
    <w:p w14:paraId="4CC562FA"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4B72E02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"$operations"</w:t>
      </w:r>
      <w:r w:rsidRPr="008F5454">
        <w:rPr>
          <w:rFonts w:ascii="Consolas" w:eastAsia="Times New Roman" w:hAnsi="Consolas" w:cs="Times New Roman"/>
          <w:color w:val="D4D4D4"/>
          <w:sz w:val="21"/>
          <w:szCs w:val="21"/>
          <w:lang w:eastAsia="en-US"/>
        </w:rPr>
        <w:t>: [</w:t>
      </w:r>
    </w:p>
    <w:p w14:paraId="110ED02E"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"Add()"</w:t>
      </w:r>
      <w:r w:rsidRPr="008F5454">
        <w:rPr>
          <w:rFonts w:ascii="Consolas" w:eastAsia="Times New Roman" w:hAnsi="Consolas" w:cs="Times New Roman"/>
          <w:color w:val="D4D4D4"/>
          <w:sz w:val="21"/>
          <w:szCs w:val="21"/>
          <w:lang w:eastAsia="en-US"/>
        </w:rPr>
        <w:t>,</w:t>
      </w:r>
    </w:p>
    <w:p w14:paraId="0055202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"Remove()"</w:t>
      </w:r>
      <w:r w:rsidRPr="008F5454">
        <w:rPr>
          <w:rFonts w:ascii="Consolas" w:eastAsia="Times New Roman" w:hAnsi="Consolas" w:cs="Times New Roman"/>
          <w:color w:val="D4D4D4"/>
          <w:sz w:val="21"/>
          <w:szCs w:val="21"/>
          <w:lang w:eastAsia="en-US"/>
        </w:rPr>
        <w:t>,</w:t>
      </w:r>
    </w:p>
    <w:p w14:paraId="5CBFF8F2"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"Clear()"</w:t>
      </w:r>
      <w:r w:rsidRPr="008F5454">
        <w:rPr>
          <w:rFonts w:ascii="Consolas" w:eastAsia="Times New Roman" w:hAnsi="Consolas" w:cs="Times New Roman"/>
          <w:color w:val="D4D4D4"/>
          <w:sz w:val="21"/>
          <w:szCs w:val="21"/>
          <w:lang w:eastAsia="en-US"/>
        </w:rPr>
        <w:t>,</w:t>
      </w:r>
    </w:p>
    <w:p w14:paraId="4BBE484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gramStart"/>
      <w:r w:rsidRPr="008F5454">
        <w:rPr>
          <w:rFonts w:ascii="Consolas" w:eastAsia="Times New Roman" w:hAnsi="Consolas" w:cs="Times New Roman"/>
          <w:color w:val="CE9178"/>
          <w:sz w:val="21"/>
          <w:szCs w:val="21"/>
          <w:lang w:eastAsia="en-US"/>
        </w:rPr>
        <w:t>Show()"</w:t>
      </w:r>
      <w:proofErr w:type="gramEnd"/>
      <w:r w:rsidRPr="008F5454">
        <w:rPr>
          <w:rFonts w:ascii="Consolas" w:eastAsia="Times New Roman" w:hAnsi="Consolas" w:cs="Times New Roman"/>
          <w:color w:val="D4D4D4"/>
          <w:sz w:val="21"/>
          <w:szCs w:val="21"/>
          <w:lang w:eastAsia="en-US"/>
        </w:rPr>
        <w:t>,</w:t>
      </w:r>
    </w:p>
    <w:p w14:paraId="5DE70D3A"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gramStart"/>
      <w:r w:rsidRPr="008F5454">
        <w:rPr>
          <w:rFonts w:ascii="Consolas" w:eastAsia="Times New Roman" w:hAnsi="Consolas" w:cs="Times New Roman"/>
          <w:color w:val="CE9178"/>
          <w:sz w:val="21"/>
          <w:szCs w:val="21"/>
          <w:lang w:eastAsia="en-US"/>
        </w:rPr>
        <w:t>Help()"</w:t>
      </w:r>
      <w:proofErr w:type="gramEnd"/>
      <w:r w:rsidRPr="008F5454">
        <w:rPr>
          <w:rFonts w:ascii="Consolas" w:eastAsia="Times New Roman" w:hAnsi="Consolas" w:cs="Times New Roman"/>
          <w:color w:val="D4D4D4"/>
          <w:sz w:val="21"/>
          <w:szCs w:val="21"/>
          <w:lang w:eastAsia="en-US"/>
        </w:rPr>
        <w:t>,</w:t>
      </w:r>
    </w:p>
    <w:p w14:paraId="03F35094"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"Change()"</w:t>
      </w:r>
      <w:r w:rsidRPr="008F5454">
        <w:rPr>
          <w:rFonts w:ascii="Consolas" w:eastAsia="Times New Roman" w:hAnsi="Consolas" w:cs="Times New Roman"/>
          <w:color w:val="D4D4D4"/>
          <w:sz w:val="21"/>
          <w:szCs w:val="21"/>
          <w:lang w:eastAsia="en-US"/>
        </w:rPr>
        <w:t>,</w:t>
      </w:r>
    </w:p>
    <w:p w14:paraId="2866DD76"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"Skip()"</w:t>
      </w:r>
      <w:r w:rsidRPr="008F5454">
        <w:rPr>
          <w:rFonts w:ascii="Consolas" w:eastAsia="Times New Roman" w:hAnsi="Consolas" w:cs="Times New Roman"/>
          <w:color w:val="D4D4D4"/>
          <w:sz w:val="21"/>
          <w:szCs w:val="21"/>
          <w:lang w:eastAsia="en-US"/>
        </w:rPr>
        <w:t>,</w:t>
      </w:r>
    </w:p>
    <w:p w14:paraId="0D4ACB5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"Cancel()"</w:t>
      </w:r>
    </w:p>
    <w:p w14:paraId="0967896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640FAC4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spellStart"/>
      <w:r w:rsidRPr="008F5454">
        <w:rPr>
          <w:rFonts w:ascii="Consolas" w:eastAsia="Times New Roman" w:hAnsi="Consolas" w:cs="Times New Roman"/>
          <w:color w:val="9CDCFE"/>
          <w:sz w:val="21"/>
          <w:szCs w:val="21"/>
          <w:lang w:eastAsia="en-US"/>
        </w:rPr>
        <w:t>defaultOperation</w:t>
      </w:r>
      <w:proofErr w:type="spell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48511AE6"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6A81D41A"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"Add()"</w:t>
      </w:r>
    </w:p>
    <w:p w14:paraId="11B2CE87"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13A9C5C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7315D1C9"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w:t>
      </w:r>
      <w:proofErr w:type="spellStart"/>
      <w:r w:rsidRPr="008F5454">
        <w:rPr>
          <w:rFonts w:ascii="Consolas" w:eastAsia="Times New Roman" w:hAnsi="Consolas" w:cs="Times New Roman"/>
          <w:color w:val="9CDCFE"/>
          <w:sz w:val="21"/>
          <w:szCs w:val="21"/>
          <w:lang w:eastAsia="en-US"/>
        </w:rPr>
        <w:t>requiresValue</w:t>
      </w:r>
      <w:proofErr w:type="spellEnd"/>
      <w:r w:rsidRPr="008F5454">
        <w:rPr>
          <w:rFonts w:ascii="Consolas" w:eastAsia="Times New Roman" w:hAnsi="Consolas" w:cs="Times New Roman"/>
          <w:color w:val="9CDCFE"/>
          <w:sz w:val="21"/>
          <w:szCs w:val="21"/>
          <w:lang w:eastAsia="en-US"/>
        </w:rPr>
        <w:t>"</w:t>
      </w:r>
      <w:r w:rsidRPr="008F5454">
        <w:rPr>
          <w:rFonts w:ascii="Consolas" w:eastAsia="Times New Roman" w:hAnsi="Consolas" w:cs="Times New Roman"/>
          <w:color w:val="D4D4D4"/>
          <w:sz w:val="21"/>
          <w:szCs w:val="21"/>
          <w:lang w:eastAsia="en-US"/>
        </w:rPr>
        <w:t>: [</w:t>
      </w:r>
    </w:p>
    <w:p w14:paraId="271E1271"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"Add()"</w:t>
      </w:r>
      <w:r w:rsidRPr="008F5454">
        <w:rPr>
          <w:rFonts w:ascii="Consolas" w:eastAsia="Times New Roman" w:hAnsi="Consolas" w:cs="Times New Roman"/>
          <w:color w:val="D4D4D4"/>
          <w:sz w:val="21"/>
          <w:szCs w:val="21"/>
          <w:lang w:eastAsia="en-US"/>
        </w:rPr>
        <w:t>,</w:t>
      </w:r>
    </w:p>
    <w:p w14:paraId="47B64DCB"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"Remove()"</w:t>
      </w:r>
    </w:p>
    <w:p w14:paraId="37D34F4C"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4095D553"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9CDCFE"/>
          <w:sz w:val="21"/>
          <w:szCs w:val="21"/>
          <w:lang w:eastAsia="en-US"/>
        </w:rPr>
        <w:t>"$public"</w:t>
      </w:r>
      <w:r w:rsidRPr="008F5454">
        <w:rPr>
          <w:rFonts w:ascii="Consolas" w:eastAsia="Times New Roman" w:hAnsi="Consolas" w:cs="Times New Roman"/>
          <w:color w:val="D4D4D4"/>
          <w:sz w:val="21"/>
          <w:szCs w:val="21"/>
          <w:lang w:eastAsia="en-US"/>
        </w:rPr>
        <w:t>: [</w:t>
      </w:r>
    </w:p>
    <w:p w14:paraId="4F25AC44"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lastRenderedPageBreak/>
        <w:t>        </w:t>
      </w:r>
      <w:r w:rsidRPr="008F5454">
        <w:rPr>
          <w:rFonts w:ascii="Consolas" w:eastAsia="Times New Roman" w:hAnsi="Consolas" w:cs="Times New Roman"/>
          <w:color w:val="CE9178"/>
          <w:sz w:val="21"/>
          <w:szCs w:val="21"/>
          <w:lang w:eastAsia="en-US"/>
        </w:rPr>
        <w:t>"</w:t>
      </w:r>
      <w:proofErr w:type="spellStart"/>
      <w:r w:rsidRPr="008F5454">
        <w:rPr>
          <w:rFonts w:ascii="Consolas" w:eastAsia="Times New Roman" w:hAnsi="Consolas" w:cs="Times New Roman"/>
          <w:color w:val="CE9178"/>
          <w:sz w:val="21"/>
          <w:szCs w:val="21"/>
          <w:lang w:eastAsia="en-US"/>
        </w:rPr>
        <w:t>MinBid</w:t>
      </w:r>
      <w:proofErr w:type="spellEnd"/>
      <w:r w:rsidRPr="008F5454">
        <w:rPr>
          <w:rFonts w:ascii="Consolas" w:eastAsia="Times New Roman" w:hAnsi="Consolas" w:cs="Times New Roman"/>
          <w:color w:val="CE9178"/>
          <w:sz w:val="21"/>
          <w:szCs w:val="21"/>
          <w:lang w:eastAsia="en-US"/>
        </w:rPr>
        <w:t>"</w:t>
      </w:r>
      <w:r w:rsidRPr="008F5454">
        <w:rPr>
          <w:rFonts w:ascii="Consolas" w:eastAsia="Times New Roman" w:hAnsi="Consolas" w:cs="Times New Roman"/>
          <w:color w:val="D4D4D4"/>
          <w:sz w:val="21"/>
          <w:szCs w:val="21"/>
          <w:lang w:eastAsia="en-US"/>
        </w:rPr>
        <w:t>,</w:t>
      </w:r>
    </w:p>
    <w:p w14:paraId="734E81BE"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w:t>
      </w:r>
      <w:proofErr w:type="spellStart"/>
      <w:r w:rsidRPr="008F5454">
        <w:rPr>
          <w:rFonts w:ascii="Consolas" w:eastAsia="Times New Roman" w:hAnsi="Consolas" w:cs="Times New Roman"/>
          <w:color w:val="CE9178"/>
          <w:sz w:val="21"/>
          <w:szCs w:val="21"/>
          <w:lang w:eastAsia="en-US"/>
        </w:rPr>
        <w:t>MaxBid</w:t>
      </w:r>
      <w:proofErr w:type="spellEnd"/>
      <w:r w:rsidRPr="008F5454">
        <w:rPr>
          <w:rFonts w:ascii="Consolas" w:eastAsia="Times New Roman" w:hAnsi="Consolas" w:cs="Times New Roman"/>
          <w:color w:val="CE9178"/>
          <w:sz w:val="21"/>
          <w:szCs w:val="21"/>
          <w:lang w:eastAsia="en-US"/>
        </w:rPr>
        <w:t>"</w:t>
      </w:r>
      <w:r w:rsidRPr="008F5454">
        <w:rPr>
          <w:rFonts w:ascii="Consolas" w:eastAsia="Times New Roman" w:hAnsi="Consolas" w:cs="Times New Roman"/>
          <w:color w:val="D4D4D4"/>
          <w:sz w:val="21"/>
          <w:szCs w:val="21"/>
          <w:lang w:eastAsia="en-US"/>
        </w:rPr>
        <w:t>,</w:t>
      </w:r>
    </w:p>
    <w:p w14:paraId="25D45C72"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"Suit"</w:t>
      </w:r>
      <w:r w:rsidRPr="008F5454">
        <w:rPr>
          <w:rFonts w:ascii="Consolas" w:eastAsia="Times New Roman" w:hAnsi="Consolas" w:cs="Times New Roman"/>
          <w:color w:val="D4D4D4"/>
          <w:sz w:val="21"/>
          <w:szCs w:val="21"/>
          <w:lang w:eastAsia="en-US"/>
        </w:rPr>
        <w:t>,</w:t>
      </w:r>
    </w:p>
    <w:p w14:paraId="5EEB562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r w:rsidRPr="008F5454">
        <w:rPr>
          <w:rFonts w:ascii="Consolas" w:eastAsia="Times New Roman" w:hAnsi="Consolas" w:cs="Times New Roman"/>
          <w:color w:val="CE9178"/>
          <w:sz w:val="21"/>
          <w:szCs w:val="21"/>
          <w:lang w:eastAsia="en-US"/>
        </w:rPr>
        <w:t>"Name"</w:t>
      </w:r>
    </w:p>
    <w:p w14:paraId="05552715"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    ]</w:t>
      </w:r>
    </w:p>
    <w:p w14:paraId="2EC90F58" w14:textId="77777777" w:rsidR="008F5454" w:rsidRPr="008F5454" w:rsidRDefault="008F5454" w:rsidP="008F5454">
      <w:pPr>
        <w:shd w:val="clear" w:color="auto" w:fill="1E1E1E"/>
        <w:spacing w:after="0" w:line="285" w:lineRule="atLeast"/>
        <w:rPr>
          <w:rFonts w:ascii="Consolas" w:eastAsia="Times New Roman" w:hAnsi="Consolas" w:cs="Times New Roman"/>
          <w:color w:val="D4D4D4"/>
          <w:sz w:val="21"/>
          <w:szCs w:val="21"/>
          <w:lang w:eastAsia="en-US"/>
        </w:rPr>
      </w:pPr>
      <w:r w:rsidRPr="008F5454">
        <w:rPr>
          <w:rFonts w:ascii="Consolas" w:eastAsia="Times New Roman" w:hAnsi="Consolas" w:cs="Times New Roman"/>
          <w:color w:val="D4D4D4"/>
          <w:sz w:val="21"/>
          <w:szCs w:val="21"/>
          <w:lang w:eastAsia="en-US"/>
        </w:rPr>
        <w:t>}</w:t>
      </w:r>
    </w:p>
    <w:p w14:paraId="38A28914" w14:textId="725E7E14" w:rsidR="00277040" w:rsidRPr="00D278F7" w:rsidRDefault="00277040" w:rsidP="008F5454">
      <w:pPr>
        <w:pStyle w:val="JSON"/>
      </w:pPr>
    </w:p>
    <w:p w14:paraId="4E794654" w14:textId="7A6C01E5" w:rsidR="008F5454" w:rsidRDefault="008F5454" w:rsidP="008F5454">
      <w:r>
        <w:t>This file is largely a JSON schema file with a few extra keywords including:</w:t>
      </w:r>
    </w:p>
    <w:p w14:paraId="1BF60934" w14:textId="23EFE1BA" w:rsidR="008F5454" w:rsidRDefault="008F5454" w:rsidP="008F5454">
      <w:pPr>
        <w:pStyle w:val="ListParagraph"/>
        <w:numPr>
          <w:ilvl w:val="0"/>
          <w:numId w:val="29"/>
        </w:numPr>
      </w:pPr>
      <w:r>
        <w:rPr>
          <w:b/>
          <w:bCs/>
        </w:rPr>
        <w:t xml:space="preserve">$entities: </w:t>
      </w:r>
      <w:r w:rsidR="003338D5">
        <w:t xml:space="preserve">For each property, </w:t>
      </w:r>
      <w:r w:rsidR="002376C1">
        <w:t>t</w:t>
      </w:r>
      <w:r>
        <w:t xml:space="preserve">his lists the entities that </w:t>
      </w:r>
      <w:r w:rsidR="002376C1">
        <w:t>can be mapped into that property</w:t>
      </w:r>
      <w:proofErr w:type="gramStart"/>
      <w:r w:rsidR="002376C1">
        <w:t xml:space="preserve">.  </w:t>
      </w:r>
      <w:proofErr w:type="gramEnd"/>
      <w:r w:rsidR="002376C1">
        <w:t xml:space="preserve">For example, </w:t>
      </w:r>
      <w:proofErr w:type="spellStart"/>
      <w:r w:rsidR="002376C1">
        <w:rPr>
          <w:i/>
          <w:iCs/>
        </w:rPr>
        <w:t>MinBid</w:t>
      </w:r>
      <w:proofErr w:type="spellEnd"/>
      <w:r w:rsidR="002376C1">
        <w:rPr>
          <w:i/>
          <w:iCs/>
        </w:rPr>
        <w:t>/</w:t>
      </w:r>
      <w:proofErr w:type="spellStart"/>
      <w:r w:rsidR="002376C1">
        <w:rPr>
          <w:i/>
          <w:iCs/>
        </w:rPr>
        <w:t>MaxBid</w:t>
      </w:r>
      <w:proofErr w:type="spellEnd"/>
      <w:r w:rsidR="002376C1">
        <w:t xml:space="preserve"> can map a number entity into their properties</w:t>
      </w:r>
      <w:proofErr w:type="gramStart"/>
      <w:r w:rsidR="002376C1">
        <w:t xml:space="preserve">.  </w:t>
      </w:r>
      <w:proofErr w:type="gramEnd"/>
      <w:r w:rsidR="001B20E0">
        <w:rPr>
          <w:i/>
          <w:iCs/>
        </w:rPr>
        <w:t>Name</w:t>
      </w:r>
      <w:r w:rsidR="001B20E0">
        <w:t xml:space="preserve"> can either handle a </w:t>
      </w:r>
      <w:proofErr w:type="spellStart"/>
      <w:r w:rsidR="001B20E0">
        <w:rPr>
          <w:i/>
          <w:iCs/>
        </w:rPr>
        <w:t>personname</w:t>
      </w:r>
      <w:proofErr w:type="spellEnd"/>
      <w:r w:rsidR="001B20E0">
        <w:rPr>
          <w:i/>
          <w:iCs/>
        </w:rPr>
        <w:t xml:space="preserve"> </w:t>
      </w:r>
      <w:r w:rsidR="001B20E0">
        <w:t xml:space="preserve">entity or the special </w:t>
      </w:r>
      <w:r w:rsidR="001B20E0">
        <w:rPr>
          <w:i/>
          <w:iCs/>
        </w:rPr>
        <w:t xml:space="preserve">utterance </w:t>
      </w:r>
      <w:r w:rsidR="001B20E0">
        <w:t>entity which corresponds to the whole user response</w:t>
      </w:r>
      <w:proofErr w:type="gramStart"/>
      <w:r w:rsidR="001B20E0">
        <w:t xml:space="preserve">.  </w:t>
      </w:r>
      <w:proofErr w:type="gramEnd"/>
    </w:p>
    <w:p w14:paraId="74DF46F7" w14:textId="77777777" w:rsidR="0024189A" w:rsidRDefault="00813BD0" w:rsidP="008F5454">
      <w:pPr>
        <w:pStyle w:val="ListParagraph"/>
        <w:numPr>
          <w:ilvl w:val="0"/>
          <w:numId w:val="29"/>
        </w:numPr>
      </w:pPr>
      <w:r>
        <w:rPr>
          <w:b/>
          <w:bCs/>
        </w:rPr>
        <w:t>$</w:t>
      </w:r>
      <w:proofErr w:type="spellStart"/>
      <w:r w:rsidR="007C1655">
        <w:rPr>
          <w:b/>
          <w:bCs/>
        </w:rPr>
        <w:t>expectedOnly</w:t>
      </w:r>
      <w:proofErr w:type="spellEnd"/>
      <w:r w:rsidR="007C1655">
        <w:rPr>
          <w:b/>
          <w:bCs/>
        </w:rPr>
        <w:t>:</w:t>
      </w:r>
      <w:r w:rsidR="007C1655">
        <w:t xml:space="preserve"> Some entities </w:t>
      </w:r>
      <w:r w:rsidR="00B852C9">
        <w:t xml:space="preserve">are recognized so often that it is not worth </w:t>
      </w:r>
      <w:r w:rsidR="003338D5">
        <w:t>asking the user to choose between possible choices</w:t>
      </w:r>
      <w:r w:rsidR="00912E6A">
        <w:t xml:space="preserve"> unless they are expected by the </w:t>
      </w:r>
      <w:r w:rsidR="00912E6A">
        <w:rPr>
          <w:i/>
          <w:iCs/>
        </w:rPr>
        <w:t xml:space="preserve">Ask </w:t>
      </w:r>
      <w:r w:rsidR="00912E6A">
        <w:t>action</w:t>
      </w:r>
      <w:proofErr w:type="gramStart"/>
      <w:r w:rsidR="00912E6A">
        <w:t xml:space="preserve">.  </w:t>
      </w:r>
      <w:proofErr w:type="gramEnd"/>
      <w:r w:rsidR="00912E6A">
        <w:t xml:space="preserve">Here </w:t>
      </w:r>
      <w:r w:rsidR="0024189A">
        <w:rPr>
          <w:i/>
          <w:iCs/>
        </w:rPr>
        <w:t xml:space="preserve">utterance </w:t>
      </w:r>
      <w:r w:rsidR="0024189A">
        <w:t xml:space="preserve">and </w:t>
      </w:r>
      <w:proofErr w:type="spellStart"/>
      <w:proofErr w:type="gramStart"/>
      <w:r w:rsidR="0024189A">
        <w:rPr>
          <w:i/>
          <w:iCs/>
        </w:rPr>
        <w:t>personName</w:t>
      </w:r>
      <w:proofErr w:type="spellEnd"/>
      <w:proofErr w:type="gramEnd"/>
      <w:r w:rsidR="0024189A">
        <w:rPr>
          <w:i/>
          <w:iCs/>
        </w:rPr>
        <w:t xml:space="preserve"> </w:t>
      </w:r>
      <w:r w:rsidR="0024189A">
        <w:t xml:space="preserve">are in that category. </w:t>
      </w:r>
    </w:p>
    <w:p w14:paraId="7A5EAF15" w14:textId="77777777" w:rsidR="00836E50" w:rsidRDefault="0024189A" w:rsidP="008F5454">
      <w:pPr>
        <w:pStyle w:val="ListParagraph"/>
        <w:numPr>
          <w:ilvl w:val="0"/>
          <w:numId w:val="29"/>
        </w:numPr>
      </w:pPr>
      <w:r>
        <w:rPr>
          <w:b/>
          <w:bCs/>
        </w:rPr>
        <w:t xml:space="preserve">$operations: </w:t>
      </w:r>
      <w:r>
        <w:t>This defines the entities that should be interpreted as operations rather than values.</w:t>
      </w:r>
    </w:p>
    <w:p w14:paraId="4C2913AC" w14:textId="77777777" w:rsidR="00836E50" w:rsidRDefault="00836E50" w:rsidP="008F5454">
      <w:pPr>
        <w:pStyle w:val="ListParagraph"/>
        <w:numPr>
          <w:ilvl w:val="0"/>
          <w:numId w:val="29"/>
        </w:numPr>
      </w:pPr>
      <w:r>
        <w:rPr>
          <w:b/>
          <w:bCs/>
        </w:rPr>
        <w:t>$</w:t>
      </w:r>
      <w:proofErr w:type="spellStart"/>
      <w:r>
        <w:rPr>
          <w:b/>
          <w:bCs/>
        </w:rPr>
        <w:t>requiresValue</w:t>
      </w:r>
      <w:proofErr w:type="spellEnd"/>
      <w:r>
        <w:rPr>
          <w:b/>
          <w:bCs/>
        </w:rPr>
        <w:t>:</w:t>
      </w:r>
      <w:r>
        <w:t xml:space="preserve"> Are operations that must have a value to operate on</w:t>
      </w:r>
      <w:proofErr w:type="gramStart"/>
      <w:r>
        <w:t xml:space="preserve">.  </w:t>
      </w:r>
      <w:proofErr w:type="gramEnd"/>
      <w:r>
        <w:t xml:space="preserve">For </w:t>
      </w:r>
      <w:proofErr w:type="gramStart"/>
      <w:r>
        <w:t>example</w:t>
      </w:r>
      <w:proofErr w:type="gramEnd"/>
      <w:r>
        <w:t xml:space="preserve"> without a specific value </w:t>
      </w:r>
      <w:r>
        <w:rPr>
          <w:i/>
          <w:iCs/>
        </w:rPr>
        <w:t>Add()</w:t>
      </w:r>
      <w:r>
        <w:t xml:space="preserve"> or </w:t>
      </w:r>
      <w:r>
        <w:rPr>
          <w:i/>
          <w:iCs/>
        </w:rPr>
        <w:t xml:space="preserve">Remove() </w:t>
      </w:r>
      <w:r>
        <w:t>do not make sense.</w:t>
      </w:r>
    </w:p>
    <w:p w14:paraId="30EBF64E" w14:textId="4EEF5A5C" w:rsidR="00813BD0" w:rsidRDefault="00836E50" w:rsidP="008F5454">
      <w:pPr>
        <w:pStyle w:val="ListParagraph"/>
        <w:numPr>
          <w:ilvl w:val="0"/>
          <w:numId w:val="29"/>
        </w:numPr>
      </w:pPr>
      <w:r>
        <w:rPr>
          <w:b/>
          <w:bCs/>
        </w:rPr>
        <w:t>$public:</w:t>
      </w:r>
      <w:r>
        <w:t xml:space="preserve"> Document that properties that </w:t>
      </w:r>
      <w:r w:rsidR="006F46C8">
        <w:t>are exported from this dialog</w:t>
      </w:r>
      <w:proofErr w:type="gramStart"/>
      <w:r w:rsidR="006F46C8">
        <w:t xml:space="preserve">.  </w:t>
      </w:r>
      <w:proofErr w:type="gramEnd"/>
      <w:r w:rsidR="006F46C8">
        <w:t xml:space="preserve">Here that is all the properties, but when you have a full </w:t>
      </w:r>
      <w:proofErr w:type="gramStart"/>
      <w:r w:rsidR="006F46C8">
        <w:t>dialog</w:t>
      </w:r>
      <w:proofErr w:type="gramEnd"/>
      <w:r w:rsidR="006F46C8">
        <w:t xml:space="preserve"> you may have other properties for confirmation, etc. that need to map from entities but that are part of the </w:t>
      </w:r>
      <w:r w:rsidR="00877E3A">
        <w:t xml:space="preserve">dialog management itself.  </w:t>
      </w:r>
    </w:p>
    <w:p w14:paraId="3BDA4E15" w14:textId="35B41C4F" w:rsidR="00877E3A" w:rsidRDefault="00877E3A" w:rsidP="008F5454">
      <w:pPr>
        <w:pStyle w:val="ListParagraph"/>
        <w:numPr>
          <w:ilvl w:val="0"/>
          <w:numId w:val="29"/>
        </w:numPr>
      </w:pPr>
      <w:r>
        <w:rPr>
          <w:b/>
          <w:bCs/>
        </w:rPr>
        <w:t>$</w:t>
      </w:r>
      <w:proofErr w:type="spellStart"/>
      <w:r>
        <w:rPr>
          <w:b/>
          <w:bCs/>
        </w:rPr>
        <w:t>defaultOperation</w:t>
      </w:r>
      <w:proofErr w:type="spellEnd"/>
      <w:r>
        <w:rPr>
          <w:b/>
          <w:bCs/>
        </w:rPr>
        <w:t>:</w:t>
      </w:r>
      <w:r>
        <w:t xml:space="preserve"> Defines the default operation for each property</w:t>
      </w:r>
      <w:proofErr w:type="gramStart"/>
      <w:r>
        <w:t xml:space="preserve">.  </w:t>
      </w:r>
      <w:proofErr w:type="gramEnd"/>
      <w:r>
        <w:t xml:space="preserve">In this case if someone does not </w:t>
      </w:r>
      <w:r w:rsidR="00FB7506">
        <w:t xml:space="preserve">specify an operation it is </w:t>
      </w:r>
      <w:r w:rsidR="00B475D1">
        <w:t xml:space="preserve">assumed </w:t>
      </w:r>
      <w:r w:rsidR="00FB7506">
        <w:t xml:space="preserve">the operation </w:t>
      </w:r>
      <w:r w:rsidR="00B475D1">
        <w:t>should</w:t>
      </w:r>
      <w:r w:rsidR="00FB7506">
        <w:t xml:space="preserve"> be </w:t>
      </w:r>
      <w:r w:rsidR="00FB7506">
        <w:rPr>
          <w:i/>
          <w:iCs/>
        </w:rPr>
        <w:t>Add().</w:t>
      </w:r>
    </w:p>
    <w:p w14:paraId="6ACEC378" w14:textId="467E361F" w:rsidR="008E2755" w:rsidRDefault="00912CDF" w:rsidP="00CC737E">
      <w:pPr>
        <w:pStyle w:val="Heading2"/>
      </w:pPr>
      <w:r>
        <w:t>Triggers</w:t>
      </w:r>
      <w:r w:rsidR="008E2755">
        <w:t xml:space="preserve"> and Actions</w:t>
      </w:r>
    </w:p>
    <w:p w14:paraId="2B322870" w14:textId="2DA3A696" w:rsidR="004632EE" w:rsidRPr="00957219" w:rsidRDefault="004871E5" w:rsidP="008C0823">
      <w:r>
        <w:t>Now that we understand triggers</w:t>
      </w:r>
      <w:r w:rsidR="00957219">
        <w:t xml:space="preserve">, </w:t>
      </w:r>
      <w:r>
        <w:t>selectors</w:t>
      </w:r>
      <w:r w:rsidR="00957219">
        <w:t xml:space="preserve">, </w:t>
      </w:r>
      <w:r w:rsidR="00FB7506">
        <w:t>and schemas</w:t>
      </w:r>
      <w:r w:rsidR="005A3AAC">
        <w:t xml:space="preserve"> we need to understand the </w:t>
      </w:r>
      <w:r w:rsidR="00EE4FEA">
        <w:t>events</w:t>
      </w:r>
      <w:r w:rsidR="005A3AAC">
        <w:t xml:space="preserve"> and actions related to them</w:t>
      </w:r>
      <w:proofErr w:type="gramStart"/>
      <w:r w:rsidR="005A3AAC">
        <w:t xml:space="preserve">.  </w:t>
      </w:r>
      <w:proofErr w:type="gramEnd"/>
      <w:r w:rsidR="004632EE">
        <w:t xml:space="preserve">There is a new action </w:t>
      </w:r>
      <w:r w:rsidR="004632EE">
        <w:rPr>
          <w:i/>
          <w:iCs/>
        </w:rPr>
        <w:t xml:space="preserve">Ask </w:t>
      </w:r>
      <w:r w:rsidR="004632EE">
        <w:t xml:space="preserve">and new </w:t>
      </w:r>
      <w:r w:rsidR="00EE4FEA">
        <w:t>triggers</w:t>
      </w:r>
      <w:r w:rsidR="004632EE">
        <w:t xml:space="preserve"> including </w:t>
      </w:r>
      <w:proofErr w:type="spellStart"/>
      <w:r w:rsidR="004632EE">
        <w:rPr>
          <w:i/>
          <w:iCs/>
        </w:rPr>
        <w:t>OnEndOfActions</w:t>
      </w:r>
      <w:proofErr w:type="spellEnd"/>
      <w:r w:rsidR="004632EE">
        <w:rPr>
          <w:i/>
          <w:iCs/>
        </w:rPr>
        <w:t xml:space="preserve">, </w:t>
      </w:r>
      <w:proofErr w:type="spellStart"/>
      <w:r w:rsidR="004632EE">
        <w:rPr>
          <w:i/>
          <w:iCs/>
        </w:rPr>
        <w:t>OnAssignEntity</w:t>
      </w:r>
      <w:proofErr w:type="spellEnd"/>
      <w:r w:rsidR="004632EE">
        <w:rPr>
          <w:i/>
          <w:iCs/>
        </w:rPr>
        <w:t xml:space="preserve">, </w:t>
      </w:r>
      <w:proofErr w:type="spellStart"/>
      <w:r w:rsidR="004632EE">
        <w:rPr>
          <w:i/>
          <w:iCs/>
        </w:rPr>
        <w:t>OnChooseEntity</w:t>
      </w:r>
      <w:proofErr w:type="spellEnd"/>
      <w:r w:rsidR="004632EE">
        <w:rPr>
          <w:i/>
          <w:iCs/>
        </w:rPr>
        <w:t xml:space="preserve"> </w:t>
      </w:r>
      <w:r w:rsidR="004632EE">
        <w:t xml:space="preserve">and </w:t>
      </w:r>
      <w:proofErr w:type="spellStart"/>
      <w:r w:rsidR="004632EE">
        <w:rPr>
          <w:i/>
          <w:iCs/>
        </w:rPr>
        <w:t>OnChooseProperty</w:t>
      </w:r>
      <w:proofErr w:type="spellEnd"/>
      <w:proofErr w:type="gramStart"/>
      <w:r w:rsidR="004632EE">
        <w:rPr>
          <w:i/>
          <w:iCs/>
        </w:rPr>
        <w:t xml:space="preserve">.  </w:t>
      </w:r>
      <w:proofErr w:type="gramEnd"/>
      <w:r w:rsidR="00957219">
        <w:t>Each is described in the next sections.</w:t>
      </w:r>
    </w:p>
    <w:p w14:paraId="6A3F1C94" w14:textId="1DAE96A8" w:rsidR="004E0DC9" w:rsidRDefault="004E0DC9" w:rsidP="004E0DC9">
      <w:pPr>
        <w:pStyle w:val="Heading3"/>
        <w:rPr>
          <w:i/>
          <w:iCs/>
        </w:rPr>
      </w:pPr>
      <w:r>
        <w:rPr>
          <w:i/>
          <w:iCs/>
        </w:rPr>
        <w:t>Ask</w:t>
      </w:r>
    </w:p>
    <w:p w14:paraId="0A79B9C0" w14:textId="7733EA1A" w:rsidR="008C4C4D" w:rsidRDefault="008C4C4D" w:rsidP="008C4C4D">
      <w:r>
        <w:t xml:space="preserve">The current input actions all expect a </w:t>
      </w:r>
      <w:r w:rsidR="008F6A92">
        <w:t>specific response like a number or a choice</w:t>
      </w:r>
      <w:proofErr w:type="gramStart"/>
      <w:r w:rsidR="008F6A92">
        <w:t xml:space="preserve">.  </w:t>
      </w:r>
      <w:proofErr w:type="gramEnd"/>
      <w:r w:rsidR="008F6A92">
        <w:t xml:space="preserve">This does not support more complex expressions </w:t>
      </w:r>
      <w:r w:rsidR="00AA06CA">
        <w:t xml:space="preserve">that are a mixture of multiple values, corrections, </w:t>
      </w:r>
      <w:proofErr w:type="gramStart"/>
      <w:r w:rsidR="00AA06CA">
        <w:t xml:space="preserve">etc.  </w:t>
      </w:r>
      <w:proofErr w:type="gramEnd"/>
      <w:r w:rsidR="00AA06CA">
        <w:t xml:space="preserve">They also do not provide enough context to </w:t>
      </w:r>
      <w:proofErr w:type="gramStart"/>
      <w:r w:rsidR="00AA06CA">
        <w:t>help</w:t>
      </w:r>
      <w:proofErr w:type="gramEnd"/>
      <w:r w:rsidR="00AA06CA">
        <w:t xml:space="preserve"> disambiguate response</w:t>
      </w:r>
      <w:proofErr w:type="gramStart"/>
      <w:r w:rsidR="00AA06CA">
        <w:t xml:space="preserve">.  </w:t>
      </w:r>
      <w:proofErr w:type="gramEnd"/>
      <w:r w:rsidR="0095394F">
        <w:t xml:space="preserve">What is needed is a new prompt that provides </w:t>
      </w:r>
      <w:proofErr w:type="gramStart"/>
      <w:r w:rsidR="0095394F">
        <w:t>the context</w:t>
      </w:r>
      <w:proofErr w:type="gramEnd"/>
      <w:r w:rsidR="0095394F">
        <w:t xml:space="preserve"> and </w:t>
      </w:r>
      <w:r w:rsidR="000507DB">
        <w:t>then allows any response</w:t>
      </w:r>
      <w:r w:rsidR="000E1D4F">
        <w:t xml:space="preserve"> i.e., the action does not wait for a response</w:t>
      </w:r>
      <w:proofErr w:type="gramStart"/>
      <w:r w:rsidR="000507DB">
        <w:t xml:space="preserve">.  </w:t>
      </w:r>
      <w:proofErr w:type="gramEnd"/>
      <w:r w:rsidR="00AA06CA">
        <w:t xml:space="preserve">To this end a new action </w:t>
      </w:r>
      <w:r w:rsidR="00AA06CA">
        <w:rPr>
          <w:i/>
          <w:iCs/>
        </w:rPr>
        <w:t>Ask</w:t>
      </w:r>
      <w:r w:rsidR="00AA06CA">
        <w:t xml:space="preserve"> has been added</w:t>
      </w:r>
      <w:proofErr w:type="gramStart"/>
      <w:r w:rsidR="00AA06CA">
        <w:t xml:space="preserve">.  </w:t>
      </w:r>
      <w:proofErr w:type="gramEnd"/>
      <w:r w:rsidR="00834658">
        <w:rPr>
          <w:i/>
          <w:iCs/>
        </w:rPr>
        <w:t xml:space="preserve">Ask </w:t>
      </w:r>
      <w:r w:rsidR="004C1CDC">
        <w:t>has</w:t>
      </w:r>
      <w:r w:rsidR="00F74F2E">
        <w:t xml:space="preserve"> three properties:</w:t>
      </w:r>
    </w:p>
    <w:p w14:paraId="50B895C7" w14:textId="1E1523E1" w:rsidR="00F74F2E" w:rsidRDefault="00F74F2E" w:rsidP="00183F4C">
      <w:pPr>
        <w:pStyle w:val="ListParagraph"/>
        <w:numPr>
          <w:ilvl w:val="0"/>
          <w:numId w:val="30"/>
        </w:numPr>
      </w:pPr>
      <w:r w:rsidRPr="00183F4C">
        <w:rPr>
          <w:b/>
          <w:bCs/>
        </w:rPr>
        <w:t xml:space="preserve">activity: </w:t>
      </w:r>
      <w:r>
        <w:t xml:space="preserve">The message to </w:t>
      </w:r>
      <w:proofErr w:type="gramStart"/>
      <w:r>
        <w:t>send</w:t>
      </w:r>
      <w:proofErr w:type="gramEnd"/>
      <w:r>
        <w:t xml:space="preserve"> to the user</w:t>
      </w:r>
      <w:proofErr w:type="gramStart"/>
      <w:r>
        <w:t xml:space="preserve">.  </w:t>
      </w:r>
      <w:proofErr w:type="gramEnd"/>
      <w:r>
        <w:t xml:space="preserve">For example, “What </w:t>
      </w:r>
      <w:r w:rsidR="000B0D0E">
        <w:t>is the maximum bid</w:t>
      </w:r>
      <w:r w:rsidR="00993E2C">
        <w:t xml:space="preserve"> you would like to make</w:t>
      </w:r>
      <w:r>
        <w:t>?”</w:t>
      </w:r>
    </w:p>
    <w:p w14:paraId="26423ED2" w14:textId="3EC45388" w:rsidR="001E59AC" w:rsidRPr="00183F4C" w:rsidRDefault="001E59AC" w:rsidP="00183F4C">
      <w:pPr>
        <w:pStyle w:val="ListParagraph"/>
        <w:numPr>
          <w:ilvl w:val="0"/>
          <w:numId w:val="30"/>
        </w:numPr>
        <w:rPr>
          <w:i/>
          <w:iCs/>
        </w:rPr>
      </w:pPr>
      <w:proofErr w:type="spellStart"/>
      <w:r w:rsidRPr="00183F4C">
        <w:rPr>
          <w:b/>
          <w:bCs/>
        </w:rPr>
        <w:t>expectedProperties</w:t>
      </w:r>
      <w:proofErr w:type="spellEnd"/>
      <w:r w:rsidRPr="00183F4C">
        <w:rPr>
          <w:b/>
          <w:bCs/>
        </w:rPr>
        <w:t xml:space="preserve">: </w:t>
      </w:r>
      <w:r>
        <w:t xml:space="preserve">A list of the properties that you expect the user to </w:t>
      </w:r>
      <w:r w:rsidR="000B0D0E">
        <w:t>answer</w:t>
      </w:r>
      <w:proofErr w:type="gramStart"/>
      <w:r w:rsidR="000B0D0E">
        <w:t xml:space="preserve">.  </w:t>
      </w:r>
      <w:proofErr w:type="gramEnd"/>
      <w:r w:rsidR="000B0D0E">
        <w:t>This information is used to decide which property a potentially ambiguous entity belongs to</w:t>
      </w:r>
      <w:proofErr w:type="gramStart"/>
      <w:r w:rsidR="000B0D0E">
        <w:t xml:space="preserve">.  </w:t>
      </w:r>
      <w:proofErr w:type="gramEnd"/>
      <w:r w:rsidR="000B0D0E">
        <w:t xml:space="preserve">For </w:t>
      </w:r>
      <w:r w:rsidR="00993E2C">
        <w:t>example,</w:t>
      </w:r>
      <w:r w:rsidR="000B0D0E">
        <w:t xml:space="preserve"> if some has “3” </w:t>
      </w:r>
      <w:r w:rsidR="00993E2C">
        <w:t>from</w:t>
      </w:r>
      <w:r w:rsidR="000B0D0E">
        <w:t xml:space="preserve"> the schema above it could be either </w:t>
      </w:r>
      <w:proofErr w:type="spellStart"/>
      <w:r w:rsidR="000B0D0E" w:rsidRPr="00183F4C">
        <w:rPr>
          <w:i/>
          <w:iCs/>
        </w:rPr>
        <w:t>MinBid</w:t>
      </w:r>
      <w:proofErr w:type="spellEnd"/>
      <w:r w:rsidR="000B0D0E" w:rsidRPr="00183F4C">
        <w:rPr>
          <w:i/>
          <w:iCs/>
        </w:rPr>
        <w:t xml:space="preserve"> </w:t>
      </w:r>
      <w:r w:rsidR="000B0D0E">
        <w:t xml:space="preserve">or </w:t>
      </w:r>
      <w:proofErr w:type="spellStart"/>
      <w:r w:rsidR="000B0D0E" w:rsidRPr="00183F4C">
        <w:rPr>
          <w:i/>
          <w:iCs/>
        </w:rPr>
        <w:t>MaxBid</w:t>
      </w:r>
      <w:proofErr w:type="spellEnd"/>
      <w:r w:rsidR="000B0D0E">
        <w:t xml:space="preserve">, but </w:t>
      </w:r>
      <w:r w:rsidR="000E4B9A">
        <w:t xml:space="preserve">if we </w:t>
      </w:r>
      <w:proofErr w:type="gramStart"/>
      <w:r w:rsidR="000E4B9A">
        <w:t>asked</w:t>
      </w:r>
      <w:proofErr w:type="gramEnd"/>
      <w:r w:rsidR="000E4B9A">
        <w:t xml:space="preserve"> “What is your max bid?” </w:t>
      </w:r>
      <w:proofErr w:type="gramStart"/>
      <w:r w:rsidR="000E4B9A">
        <w:t>then</w:t>
      </w:r>
      <w:proofErr w:type="gramEnd"/>
      <w:r w:rsidR="000E4B9A">
        <w:t xml:space="preserve"> we would map the number to </w:t>
      </w:r>
      <w:proofErr w:type="spellStart"/>
      <w:r w:rsidR="000E4B9A" w:rsidRPr="00183F4C">
        <w:rPr>
          <w:i/>
          <w:iCs/>
        </w:rPr>
        <w:t>MaxBid</w:t>
      </w:r>
      <w:proofErr w:type="spellEnd"/>
      <w:r w:rsidR="000E4B9A" w:rsidRPr="00183F4C">
        <w:rPr>
          <w:i/>
          <w:iCs/>
        </w:rPr>
        <w:t>.</w:t>
      </w:r>
      <w:r w:rsidR="000E4B9A">
        <w:t xml:space="preserve">  </w:t>
      </w:r>
      <w:r w:rsidR="00920ACC">
        <w:t>This still allows a response like “</w:t>
      </w:r>
      <w:r w:rsidR="00D1667F">
        <w:t xml:space="preserve">5 and a </w:t>
      </w:r>
      <w:r w:rsidR="00920ACC">
        <w:t xml:space="preserve">min bid of 3” where we know from </w:t>
      </w:r>
      <w:proofErr w:type="spellStart"/>
      <w:r w:rsidR="00D1667F" w:rsidRPr="00183F4C">
        <w:rPr>
          <w:i/>
          <w:iCs/>
        </w:rPr>
        <w:t>expectedProperties</w:t>
      </w:r>
      <w:proofErr w:type="spellEnd"/>
      <w:r w:rsidR="00D1667F" w:rsidRPr="00183F4C">
        <w:rPr>
          <w:i/>
          <w:iCs/>
        </w:rPr>
        <w:t xml:space="preserve"> </w:t>
      </w:r>
      <w:r w:rsidR="00D1667F">
        <w:t xml:space="preserve">that </w:t>
      </w:r>
      <w:r w:rsidR="00D1667F">
        <w:lastRenderedPageBreak/>
        <w:t xml:space="preserve">we should interpret 5 as a </w:t>
      </w:r>
      <w:proofErr w:type="spellStart"/>
      <w:r w:rsidR="00D1667F" w:rsidRPr="00183F4C">
        <w:rPr>
          <w:i/>
          <w:iCs/>
        </w:rPr>
        <w:t>MaxBid</w:t>
      </w:r>
      <w:proofErr w:type="spellEnd"/>
      <w:r w:rsidR="00D1667F">
        <w:t xml:space="preserve"> while still allowing the recognizer to tell us that </w:t>
      </w:r>
      <w:r w:rsidR="007E1DCA">
        <w:t xml:space="preserve">3 is a </w:t>
      </w:r>
      <w:proofErr w:type="spellStart"/>
      <w:r w:rsidR="007E1DCA" w:rsidRPr="00183F4C">
        <w:rPr>
          <w:i/>
          <w:iCs/>
        </w:rPr>
        <w:t>MinBid</w:t>
      </w:r>
      <w:proofErr w:type="spellEnd"/>
      <w:r w:rsidR="007E1DCA" w:rsidRPr="00183F4C">
        <w:rPr>
          <w:i/>
          <w:iCs/>
        </w:rPr>
        <w:t>.</w:t>
      </w:r>
    </w:p>
    <w:p w14:paraId="0D3CA6B5" w14:textId="05C9B435" w:rsidR="007E1DCA" w:rsidRPr="00183F4C" w:rsidRDefault="007E1DCA" w:rsidP="00183F4C">
      <w:pPr>
        <w:pStyle w:val="ListParagraph"/>
        <w:numPr>
          <w:ilvl w:val="0"/>
          <w:numId w:val="30"/>
        </w:numPr>
        <w:rPr>
          <w:i/>
          <w:iCs/>
        </w:rPr>
      </w:pPr>
      <w:proofErr w:type="spellStart"/>
      <w:r w:rsidRPr="00183F4C">
        <w:rPr>
          <w:b/>
          <w:bCs/>
          <w:i/>
          <w:iCs/>
        </w:rPr>
        <w:t>defaultOperation</w:t>
      </w:r>
      <w:proofErr w:type="spellEnd"/>
      <w:r w:rsidRPr="00183F4C">
        <w:rPr>
          <w:b/>
          <w:bCs/>
          <w:i/>
          <w:iCs/>
        </w:rPr>
        <w:t xml:space="preserve">: </w:t>
      </w:r>
      <w:r>
        <w:t xml:space="preserve">By </w:t>
      </w:r>
      <w:proofErr w:type="gramStart"/>
      <w:r>
        <w:t>default</w:t>
      </w:r>
      <w:proofErr w:type="gramEnd"/>
      <w:r>
        <w:t xml:space="preserve"> the operation is picked up from the </w:t>
      </w:r>
      <w:r w:rsidR="00683BC7" w:rsidRPr="00183F4C">
        <w:rPr>
          <w:i/>
          <w:iCs/>
        </w:rPr>
        <w:t>$</w:t>
      </w:r>
      <w:proofErr w:type="spellStart"/>
      <w:r w:rsidR="00683BC7" w:rsidRPr="00183F4C">
        <w:rPr>
          <w:i/>
          <w:iCs/>
        </w:rPr>
        <w:t>defaultOperation</w:t>
      </w:r>
      <w:proofErr w:type="spellEnd"/>
      <w:r w:rsidR="00683BC7" w:rsidRPr="00183F4C">
        <w:rPr>
          <w:i/>
          <w:iCs/>
        </w:rPr>
        <w:t xml:space="preserve"> </w:t>
      </w:r>
      <w:r w:rsidR="00683BC7">
        <w:t xml:space="preserve">in the schema, but if an </w:t>
      </w:r>
      <w:r w:rsidR="00683BC7" w:rsidRPr="00183F4C">
        <w:rPr>
          <w:i/>
          <w:iCs/>
        </w:rPr>
        <w:t>Ask</w:t>
      </w:r>
      <w:r w:rsidR="00683BC7">
        <w:t xml:space="preserve"> prompt was something like “What do you want to remove from toppings?” then we want the adaptive dialog to know that the default operation is </w:t>
      </w:r>
      <w:r w:rsidR="00683BC7" w:rsidRPr="00183F4C">
        <w:rPr>
          <w:i/>
          <w:iCs/>
        </w:rPr>
        <w:t>Remove().</w:t>
      </w:r>
    </w:p>
    <w:p w14:paraId="4551F103" w14:textId="279077CE" w:rsidR="00183F4C" w:rsidRPr="005A2705" w:rsidRDefault="00183F4C" w:rsidP="008C4C4D">
      <w:r>
        <w:rPr>
          <w:i/>
          <w:iCs/>
        </w:rPr>
        <w:t xml:space="preserve">Ask </w:t>
      </w:r>
      <w:r>
        <w:t>also has one property it adds to the dialog memory</w:t>
      </w:r>
      <w:commentRangeStart w:id="7"/>
      <w:r w:rsidR="003E43A3">
        <w:t>,</w:t>
      </w:r>
      <w:commentRangeEnd w:id="7"/>
      <w:r w:rsidR="00476645">
        <w:rPr>
          <w:rStyle w:val="CommentReference"/>
        </w:rPr>
        <w:commentReference w:id="7"/>
      </w:r>
      <w:r>
        <w:t xml:space="preserve"> </w:t>
      </w:r>
      <w:r w:rsidRPr="00FD4428">
        <w:rPr>
          <w:b/>
          <w:bCs/>
        </w:rPr>
        <w:t>$retries</w:t>
      </w:r>
      <w:proofErr w:type="gramStart"/>
      <w:r>
        <w:t xml:space="preserve">.  </w:t>
      </w:r>
      <w:proofErr w:type="gramEnd"/>
      <w:r>
        <w:t xml:space="preserve">This is a counter that is incremented each time you </w:t>
      </w:r>
      <w:r w:rsidR="00207B41">
        <w:t xml:space="preserve">execute an </w:t>
      </w:r>
      <w:r w:rsidR="00207B41">
        <w:rPr>
          <w:i/>
          <w:iCs/>
        </w:rPr>
        <w:t xml:space="preserve">Ask </w:t>
      </w:r>
      <w:r w:rsidR="00207B41">
        <w:t>action</w:t>
      </w:r>
      <w:r w:rsidR="00F5018D">
        <w:t xml:space="preserve"> </w:t>
      </w:r>
      <w:r w:rsidR="005A2705">
        <w:t xml:space="preserve">with the same </w:t>
      </w:r>
      <w:proofErr w:type="spellStart"/>
      <w:r w:rsidR="005A2705">
        <w:rPr>
          <w:i/>
          <w:iCs/>
        </w:rPr>
        <w:t>expectedProperties</w:t>
      </w:r>
      <w:proofErr w:type="spellEnd"/>
      <w:r w:rsidR="00B405EB">
        <w:rPr>
          <w:i/>
          <w:iCs/>
        </w:rPr>
        <w:t xml:space="preserve"> </w:t>
      </w:r>
      <w:r w:rsidR="00E805B9">
        <w:t>until a</w:t>
      </w:r>
      <w:r w:rsidR="00DC75C8">
        <w:t xml:space="preserve"> </w:t>
      </w:r>
      <w:proofErr w:type="spellStart"/>
      <w:r w:rsidR="00DC75C8">
        <w:rPr>
          <w:i/>
          <w:iCs/>
        </w:rPr>
        <w:t>ChooseEntity</w:t>
      </w:r>
      <w:proofErr w:type="spellEnd"/>
      <w:r w:rsidR="00DC75C8">
        <w:rPr>
          <w:i/>
          <w:iCs/>
        </w:rPr>
        <w:t xml:space="preserve">, </w:t>
      </w:r>
      <w:proofErr w:type="spellStart"/>
      <w:r w:rsidR="00DC75C8">
        <w:rPr>
          <w:i/>
          <w:iCs/>
        </w:rPr>
        <w:t>ChooseProperty</w:t>
      </w:r>
      <w:proofErr w:type="spellEnd"/>
      <w:r w:rsidR="00DC75C8">
        <w:rPr>
          <w:i/>
          <w:iCs/>
        </w:rPr>
        <w:t xml:space="preserve"> </w:t>
      </w:r>
      <w:r w:rsidR="00DC75C8">
        <w:t xml:space="preserve">or </w:t>
      </w:r>
      <w:proofErr w:type="spellStart"/>
      <w:r w:rsidR="00E805B9">
        <w:rPr>
          <w:i/>
          <w:iCs/>
        </w:rPr>
        <w:t>AssignEntity</w:t>
      </w:r>
      <w:proofErr w:type="spellEnd"/>
      <w:r w:rsidR="00E805B9">
        <w:rPr>
          <w:i/>
          <w:iCs/>
        </w:rPr>
        <w:t xml:space="preserve"> </w:t>
      </w:r>
      <w:r w:rsidR="00E805B9">
        <w:t>event resets it to zero</w:t>
      </w:r>
      <w:proofErr w:type="gramStart"/>
      <w:r w:rsidR="00E805B9">
        <w:t xml:space="preserve">.  </w:t>
      </w:r>
      <w:proofErr w:type="gramEnd"/>
      <w:r w:rsidR="0004324D">
        <w:t>You can use this counter to provide help or change the prompts you ask</w:t>
      </w:r>
      <w:proofErr w:type="gramStart"/>
      <w:r w:rsidR="0004324D">
        <w:t xml:space="preserve">.  </w:t>
      </w:r>
      <w:proofErr w:type="gramEnd"/>
    </w:p>
    <w:p w14:paraId="38558076" w14:textId="516C4BA2" w:rsidR="004E0DC9" w:rsidRDefault="004E0DC9" w:rsidP="004E0DC9">
      <w:pPr>
        <w:pStyle w:val="Heading3"/>
        <w:rPr>
          <w:i/>
          <w:iCs/>
        </w:rPr>
      </w:pPr>
      <w:proofErr w:type="spellStart"/>
      <w:r>
        <w:rPr>
          <w:i/>
          <w:iCs/>
        </w:rPr>
        <w:t>OnEndOfActions</w:t>
      </w:r>
      <w:proofErr w:type="spellEnd"/>
    </w:p>
    <w:p w14:paraId="102CDFE9" w14:textId="228494AD" w:rsidR="005204C4" w:rsidRPr="003A0E6D" w:rsidRDefault="003450A4" w:rsidP="005204C4">
      <w:r>
        <w:t>This even</w:t>
      </w:r>
      <w:r w:rsidR="003A0E6D">
        <w:t>t</w:t>
      </w:r>
      <w:r>
        <w:t xml:space="preserve"> is </w:t>
      </w:r>
      <w:proofErr w:type="gramStart"/>
      <w:r>
        <w:t>raised</w:t>
      </w:r>
      <w:proofErr w:type="gramEnd"/>
      <w:r>
        <w:t xml:space="preserve"> when the last action is executed</w:t>
      </w:r>
      <w:proofErr w:type="gramStart"/>
      <w:r>
        <w:t xml:space="preserve">.  </w:t>
      </w:r>
      <w:proofErr w:type="gramEnd"/>
      <w:r w:rsidR="003A0E6D">
        <w:t>Remember actions are flows that are executed in order</w:t>
      </w:r>
      <w:proofErr w:type="gramStart"/>
      <w:r w:rsidR="003A0E6D">
        <w:t xml:space="preserve">.  </w:t>
      </w:r>
      <w:proofErr w:type="gramEnd"/>
      <w:r w:rsidR="003A0E6D">
        <w:t xml:space="preserve">This event tells the event driven dialog to use triggers to figure out the next step to </w:t>
      </w:r>
      <w:proofErr w:type="gramStart"/>
      <w:r w:rsidR="003A0E6D">
        <w:t xml:space="preserve">do.  </w:t>
      </w:r>
      <w:proofErr w:type="gramEnd"/>
      <w:r w:rsidR="003A0E6D">
        <w:t xml:space="preserve">For example, you might have a trigger for each property that does </w:t>
      </w:r>
      <w:r w:rsidR="003A0E6D">
        <w:rPr>
          <w:i/>
          <w:iCs/>
        </w:rPr>
        <w:t xml:space="preserve">Ask </w:t>
      </w:r>
      <w:r w:rsidR="003A0E6D">
        <w:t xml:space="preserve">if the </w:t>
      </w:r>
      <w:r w:rsidR="00FD5CA2">
        <w:t>property is missing</w:t>
      </w:r>
      <w:r w:rsidR="00F61094">
        <w:t xml:space="preserve">, one that looks at the number of </w:t>
      </w:r>
      <w:r w:rsidR="006077DD">
        <w:rPr>
          <w:i/>
          <w:iCs/>
        </w:rPr>
        <w:t>$retries</w:t>
      </w:r>
      <w:r w:rsidR="00F61094">
        <w:t xml:space="preserve"> and one that calls an API when all properties have values</w:t>
      </w:r>
      <w:proofErr w:type="gramStart"/>
      <w:r w:rsidR="00FD5CA2">
        <w:t xml:space="preserve">.  </w:t>
      </w:r>
      <w:proofErr w:type="gramEnd"/>
      <w:r w:rsidR="00FD5CA2">
        <w:t xml:space="preserve">Each time </w:t>
      </w:r>
      <w:proofErr w:type="spellStart"/>
      <w:r w:rsidR="00FD5CA2">
        <w:rPr>
          <w:i/>
          <w:iCs/>
        </w:rPr>
        <w:t>OnEndOfActions</w:t>
      </w:r>
      <w:proofErr w:type="spellEnd"/>
      <w:r w:rsidR="00FD5CA2">
        <w:t xml:space="preserve"> is raised one </w:t>
      </w:r>
      <w:r w:rsidR="00F61094">
        <w:t xml:space="preserve">of </w:t>
      </w:r>
      <w:r w:rsidR="00FD5CA2">
        <w:t xml:space="preserve">the triggers </w:t>
      </w:r>
      <w:r w:rsidR="00F61094">
        <w:t>runs</w:t>
      </w:r>
      <w:proofErr w:type="gramStart"/>
      <w:r w:rsidR="00F61094">
        <w:t xml:space="preserve">.  </w:t>
      </w:r>
      <w:proofErr w:type="gramEnd"/>
      <w:r w:rsidR="00F61094">
        <w:t>Initially that would be to ask for missing properties and if you k</w:t>
      </w:r>
      <w:r w:rsidR="000F552B">
        <w:t xml:space="preserve">ept not answering the question it might </w:t>
      </w:r>
      <w:proofErr w:type="gramStart"/>
      <w:r w:rsidR="000F552B">
        <w:t>trigger on</w:t>
      </w:r>
      <w:proofErr w:type="gramEnd"/>
      <w:r w:rsidR="000F552B">
        <w:t xml:space="preserve"> </w:t>
      </w:r>
      <w:r w:rsidR="006077DD">
        <w:rPr>
          <w:i/>
          <w:iCs/>
        </w:rPr>
        <w:t>$retries</w:t>
      </w:r>
      <w:r w:rsidR="000F552B">
        <w:t xml:space="preserve"> to print help</w:t>
      </w:r>
      <w:proofErr w:type="gramStart"/>
      <w:r w:rsidR="000F552B">
        <w:t>.</w:t>
      </w:r>
      <w:r w:rsidR="006077DD">
        <w:t xml:space="preserve">  </w:t>
      </w:r>
      <w:proofErr w:type="gramEnd"/>
      <w:r w:rsidR="00E1212C">
        <w:t>Finally,</w:t>
      </w:r>
      <w:r w:rsidR="006077DD">
        <w:t xml:space="preserve"> it would </w:t>
      </w:r>
      <w:proofErr w:type="gramStart"/>
      <w:r w:rsidR="006077DD">
        <w:t>call</w:t>
      </w:r>
      <w:proofErr w:type="gramEnd"/>
      <w:r w:rsidR="006077DD">
        <w:t xml:space="preserve"> the API when all values were collected</w:t>
      </w:r>
      <w:proofErr w:type="gramStart"/>
      <w:r w:rsidR="006077DD">
        <w:t xml:space="preserve">.  </w:t>
      </w:r>
      <w:proofErr w:type="gramEnd"/>
      <w:r w:rsidR="000F552B">
        <w:t xml:space="preserve"> </w:t>
      </w:r>
      <w:r w:rsidR="00FD5CA2">
        <w:t xml:space="preserve">for a missing property would run </w:t>
      </w:r>
      <w:r w:rsidR="003A0E6D">
        <w:t xml:space="preserve"> if you had triggers that do an </w:t>
      </w:r>
      <w:r w:rsidR="003A0E6D">
        <w:rPr>
          <w:i/>
          <w:iCs/>
        </w:rPr>
        <w:t xml:space="preserve">Ask </w:t>
      </w:r>
      <w:r w:rsidR="003A0E6D">
        <w:t>for each missing</w:t>
      </w:r>
    </w:p>
    <w:p w14:paraId="6CB73EEF" w14:textId="3D356C95" w:rsidR="004E0DC9" w:rsidRDefault="004E0DC9" w:rsidP="004E0DC9">
      <w:pPr>
        <w:pStyle w:val="Heading3"/>
        <w:rPr>
          <w:i/>
          <w:iCs/>
        </w:rPr>
      </w:pPr>
      <w:proofErr w:type="spellStart"/>
      <w:r>
        <w:rPr>
          <w:i/>
          <w:iCs/>
        </w:rPr>
        <w:t>OnChooseEntity</w:t>
      </w:r>
      <w:proofErr w:type="spellEnd"/>
    </w:p>
    <w:p w14:paraId="4249E0A7" w14:textId="2BDA1E3C" w:rsidR="00EE1372" w:rsidRDefault="00E0117F" w:rsidP="00E0117F">
      <w:r>
        <w:t xml:space="preserve">Sometimes and entity is ambiguous i.e., </w:t>
      </w:r>
      <w:r w:rsidR="00BC7D27">
        <w:t>“wheat” might mean the value “whole wheat” or “multigrain wheat”</w:t>
      </w:r>
      <w:proofErr w:type="gramStart"/>
      <w:r w:rsidR="00BC7D27">
        <w:t xml:space="preserve">.  </w:t>
      </w:r>
      <w:proofErr w:type="gramEnd"/>
      <w:r w:rsidR="00BC7D27">
        <w:t>This is identified when multiple possible resolutions come back from the recognizer</w:t>
      </w:r>
      <w:proofErr w:type="gramStart"/>
      <w:r w:rsidR="00BC7D27">
        <w:t xml:space="preserve">.  </w:t>
      </w:r>
      <w:proofErr w:type="gramEnd"/>
      <w:r w:rsidR="00B26A8F">
        <w:t xml:space="preserve">When this is detected </w:t>
      </w:r>
      <w:r w:rsidR="00EE4FEA">
        <w:t xml:space="preserve">the </w:t>
      </w:r>
      <w:proofErr w:type="spellStart"/>
      <w:r w:rsidR="00525CE9">
        <w:rPr>
          <w:i/>
          <w:iCs/>
        </w:rPr>
        <w:t>ChooseEvent</w:t>
      </w:r>
      <w:proofErr w:type="spellEnd"/>
      <w:r w:rsidR="00525CE9">
        <w:rPr>
          <w:i/>
          <w:iCs/>
        </w:rPr>
        <w:t xml:space="preserve"> </w:t>
      </w:r>
      <w:r w:rsidR="00EE1372">
        <w:t xml:space="preserve">event </w:t>
      </w:r>
      <w:r w:rsidR="00B26A8F">
        <w:t>is raised to handle the ambiguity</w:t>
      </w:r>
      <w:proofErr w:type="gramStart"/>
      <w:r w:rsidR="00B26A8F">
        <w:t xml:space="preserve">.  </w:t>
      </w:r>
      <w:proofErr w:type="gramEnd"/>
      <w:r w:rsidR="00EE1372">
        <w:t xml:space="preserve">An </w:t>
      </w:r>
      <w:proofErr w:type="spellStart"/>
      <w:r w:rsidR="00EE1372">
        <w:rPr>
          <w:i/>
          <w:iCs/>
        </w:rPr>
        <w:t>OnChooseEvent</w:t>
      </w:r>
      <w:proofErr w:type="spellEnd"/>
      <w:r w:rsidR="00EE1372">
        <w:rPr>
          <w:i/>
          <w:iCs/>
        </w:rPr>
        <w:t xml:space="preserve"> </w:t>
      </w:r>
      <w:r w:rsidR="00EE1372">
        <w:t xml:space="preserve">trigger will fire on this event </w:t>
      </w:r>
      <w:r w:rsidR="00AE1C97">
        <w:t>and</w:t>
      </w:r>
      <w:r w:rsidR="00EE1372">
        <w:t xml:space="preserve"> allows you to optionally specify:</w:t>
      </w:r>
    </w:p>
    <w:p w14:paraId="6BE7C129" w14:textId="77777777" w:rsidR="00F22550" w:rsidRDefault="00F22550" w:rsidP="00F22550">
      <w:pPr>
        <w:pStyle w:val="ListParagraph"/>
        <w:numPr>
          <w:ilvl w:val="0"/>
          <w:numId w:val="30"/>
        </w:numPr>
      </w:pPr>
      <w:r>
        <w:rPr>
          <w:b/>
          <w:bCs/>
        </w:rPr>
        <w:t xml:space="preserve">operation: </w:t>
      </w:r>
      <w:r>
        <w:t>The operation that would be applied to the property and entity.</w:t>
      </w:r>
    </w:p>
    <w:p w14:paraId="7C2210F3" w14:textId="1D264C9F" w:rsidR="00EE1372" w:rsidRDefault="00EE1372" w:rsidP="00EE1372">
      <w:pPr>
        <w:pStyle w:val="ListParagraph"/>
        <w:numPr>
          <w:ilvl w:val="0"/>
          <w:numId w:val="30"/>
        </w:numPr>
      </w:pPr>
      <w:r>
        <w:rPr>
          <w:b/>
          <w:bCs/>
        </w:rPr>
        <w:t xml:space="preserve">property: </w:t>
      </w:r>
      <w:r>
        <w:t xml:space="preserve">The property </w:t>
      </w:r>
      <w:r w:rsidR="006503EF">
        <w:t>that would be assigned</w:t>
      </w:r>
      <w:r>
        <w:t>.</w:t>
      </w:r>
    </w:p>
    <w:p w14:paraId="44DCBB6E" w14:textId="381B9A0C" w:rsidR="006503EF" w:rsidRDefault="006503EF" w:rsidP="00EE1372">
      <w:pPr>
        <w:pStyle w:val="ListParagraph"/>
        <w:numPr>
          <w:ilvl w:val="0"/>
          <w:numId w:val="30"/>
        </w:numPr>
      </w:pPr>
      <w:r>
        <w:rPr>
          <w:b/>
          <w:bCs/>
        </w:rPr>
        <w:t xml:space="preserve">entity: </w:t>
      </w:r>
      <w:r>
        <w:t xml:space="preserve">The type of </w:t>
      </w:r>
      <w:proofErr w:type="gramStart"/>
      <w:r>
        <w:t>the entity</w:t>
      </w:r>
      <w:proofErr w:type="gramEnd"/>
      <w:r>
        <w:t xml:space="preserve"> that is ambiguous.</w:t>
      </w:r>
    </w:p>
    <w:p w14:paraId="69FB38A8" w14:textId="6CB3DD92" w:rsidR="00E0117F" w:rsidRDefault="0040218F" w:rsidP="00AD59C0">
      <w:r>
        <w:t xml:space="preserve">An action can access </w:t>
      </w:r>
      <w:r w:rsidR="008B208F">
        <w:t>information about the event</w:t>
      </w:r>
      <w:r>
        <w:t xml:space="preserve"> through </w:t>
      </w:r>
      <w:proofErr w:type="spellStart"/>
      <w:r w:rsidRPr="00AD59C0">
        <w:rPr>
          <w:i/>
          <w:iCs/>
        </w:rPr>
        <w:t>turn.dialogEvent.value</w:t>
      </w:r>
      <w:proofErr w:type="spellEnd"/>
      <w:r w:rsidR="008B208F">
        <w:t xml:space="preserve"> which includes:</w:t>
      </w:r>
    </w:p>
    <w:p w14:paraId="5B380C78" w14:textId="41A50959" w:rsidR="008B208F" w:rsidRDefault="008B208F" w:rsidP="008B208F">
      <w:pPr>
        <w:pStyle w:val="ListParagraph"/>
        <w:numPr>
          <w:ilvl w:val="0"/>
          <w:numId w:val="30"/>
        </w:numPr>
      </w:pPr>
      <w:r>
        <w:rPr>
          <w:b/>
          <w:bCs/>
        </w:rPr>
        <w:t xml:space="preserve">property: </w:t>
      </w:r>
      <w:r>
        <w:t>The name of the property that would be assigned once thi</w:t>
      </w:r>
      <w:r w:rsidR="00753002">
        <w:t>s ambiguity is resolved.</w:t>
      </w:r>
    </w:p>
    <w:p w14:paraId="7131DC2B" w14:textId="04226829" w:rsidR="00753002" w:rsidRDefault="00753002" w:rsidP="008B208F">
      <w:pPr>
        <w:pStyle w:val="ListParagraph"/>
        <w:numPr>
          <w:ilvl w:val="0"/>
          <w:numId w:val="30"/>
        </w:numPr>
      </w:pPr>
      <w:r>
        <w:rPr>
          <w:b/>
          <w:bCs/>
        </w:rPr>
        <w:t xml:space="preserve">operation: </w:t>
      </w:r>
      <w:r>
        <w:t>The operation that will be applied to the entity and property.</w:t>
      </w:r>
    </w:p>
    <w:p w14:paraId="7A59537C" w14:textId="3901D240" w:rsidR="00753002" w:rsidRDefault="00D57454" w:rsidP="008B208F">
      <w:pPr>
        <w:pStyle w:val="ListParagraph"/>
        <w:numPr>
          <w:ilvl w:val="0"/>
          <w:numId w:val="30"/>
        </w:numPr>
      </w:pPr>
      <w:r>
        <w:rPr>
          <w:b/>
          <w:bCs/>
        </w:rPr>
        <w:t>entity:</w:t>
      </w:r>
      <w:r>
        <w:rPr>
          <w:b/>
          <w:bCs/>
          <w:i/>
          <w:iCs/>
        </w:rPr>
        <w:t xml:space="preserve"> </w:t>
      </w:r>
      <w:r>
        <w:t>The ambiguous resolution which will be a list of possible resolutions.</w:t>
      </w:r>
    </w:p>
    <w:p w14:paraId="0E0DE332" w14:textId="1A5D6811" w:rsidR="00D57454" w:rsidRPr="00D57454" w:rsidRDefault="0031697D" w:rsidP="00D57454">
      <w:pPr>
        <w:pStyle w:val="ListParagraph"/>
      </w:pPr>
      <w:r>
        <w:t>Typically,</w:t>
      </w:r>
      <w:r w:rsidR="00D57454">
        <w:t xml:space="preserve"> this </w:t>
      </w:r>
      <w:r w:rsidR="00E8107C">
        <w:t>event</w:t>
      </w:r>
      <w:r w:rsidR="00D57454">
        <w:t xml:space="preserve"> is handled by asking the user which </w:t>
      </w:r>
      <w:r w:rsidR="00E8107C">
        <w:t xml:space="preserve">value they </w:t>
      </w:r>
      <w:proofErr w:type="gramStart"/>
      <w:r w:rsidR="00E8107C">
        <w:t>meant.</w:t>
      </w:r>
      <w:r>
        <w:t xml:space="preserve">  </w:t>
      </w:r>
      <w:proofErr w:type="gramEnd"/>
      <w:r>
        <w:t xml:space="preserve">If the response matches one of the choices in entity or assigns the same property </w:t>
      </w:r>
      <w:r w:rsidR="00105629">
        <w:t xml:space="preserve">a different </w:t>
      </w:r>
      <w:r w:rsidR="005302D8">
        <w:t>value,</w:t>
      </w:r>
      <w:r w:rsidR="00105629">
        <w:t xml:space="preserve"> then the event </w:t>
      </w:r>
      <w:r w:rsidR="00723010">
        <w:t>is</w:t>
      </w:r>
      <w:r w:rsidR="00105629">
        <w:t xml:space="preserve"> resolved.</w:t>
      </w:r>
    </w:p>
    <w:p w14:paraId="4554C9BF" w14:textId="7DC801AF" w:rsidR="004E0DC9" w:rsidRDefault="004E0DC9" w:rsidP="004E0DC9">
      <w:pPr>
        <w:pStyle w:val="Heading3"/>
        <w:rPr>
          <w:i/>
          <w:iCs/>
        </w:rPr>
      </w:pPr>
      <w:proofErr w:type="spellStart"/>
      <w:r>
        <w:rPr>
          <w:i/>
          <w:iCs/>
        </w:rPr>
        <w:t>OnChooseProperty</w:t>
      </w:r>
      <w:proofErr w:type="spellEnd"/>
    </w:p>
    <w:p w14:paraId="08C17122" w14:textId="4D60A59F" w:rsidR="00BC3F75" w:rsidRDefault="00E8107C" w:rsidP="008C0823">
      <w:r>
        <w:t>This event is raised when there</w:t>
      </w:r>
      <w:r w:rsidR="00723010">
        <w:t xml:space="preserve"> are multiple possible </w:t>
      </w:r>
      <w:r w:rsidR="003D57B8">
        <w:t>combinations of operation, property and entity that can be combined</w:t>
      </w:r>
      <w:proofErr w:type="gramStart"/>
      <w:r w:rsidR="003D57B8">
        <w:t xml:space="preserve">.  </w:t>
      </w:r>
      <w:proofErr w:type="gramEnd"/>
      <w:r w:rsidR="00552D0C">
        <w:t xml:space="preserve">For </w:t>
      </w:r>
      <w:r w:rsidR="0060546C">
        <w:t>example,</w:t>
      </w:r>
      <w:r w:rsidR="00552D0C">
        <w:t xml:space="preserve"> if you </w:t>
      </w:r>
      <w:proofErr w:type="gramStart"/>
      <w:r w:rsidR="00552D0C">
        <w:t>ask</w:t>
      </w:r>
      <w:proofErr w:type="gramEnd"/>
      <w:r w:rsidR="00552D0C">
        <w:t xml:space="preserve"> “What is your name?” and the response is “3”</w:t>
      </w:r>
      <w:r w:rsidR="0060546C">
        <w:t xml:space="preserve"> then a response might be “By 3 did you mean a min bi</w:t>
      </w:r>
      <w:r w:rsidR="00C0170B">
        <w:t xml:space="preserve">d, max bid or name?”.  An action can access information about the event through </w:t>
      </w:r>
      <w:proofErr w:type="spellStart"/>
      <w:r w:rsidR="00C0170B">
        <w:rPr>
          <w:i/>
          <w:iCs/>
        </w:rPr>
        <w:t>turn.dialogEvent.value</w:t>
      </w:r>
      <w:proofErr w:type="spellEnd"/>
      <w:r w:rsidR="00C0170B">
        <w:rPr>
          <w:i/>
          <w:iCs/>
        </w:rPr>
        <w:t xml:space="preserve"> </w:t>
      </w:r>
      <w:r w:rsidR="00C0170B">
        <w:t>which i</w:t>
      </w:r>
      <w:r w:rsidR="003E1521">
        <w:t xml:space="preserve">s a list of </w:t>
      </w:r>
      <w:proofErr w:type="gramStart"/>
      <w:r w:rsidR="003E1521">
        <w:t>alternatives</w:t>
      </w:r>
      <w:proofErr w:type="gramEnd"/>
      <w:r w:rsidR="003E1521">
        <w:t xml:space="preserve"> each of which has</w:t>
      </w:r>
      <w:r w:rsidR="00A15148">
        <w:t xml:space="preserve"> information on each choic</w:t>
      </w:r>
      <w:r w:rsidR="0010211C">
        <w:t>e.</w:t>
      </w:r>
    </w:p>
    <w:p w14:paraId="45BD0E3E" w14:textId="4CB9DED9" w:rsidR="00F22550" w:rsidRDefault="00F22550" w:rsidP="00F22550">
      <w:pPr>
        <w:pStyle w:val="ListParagraph"/>
        <w:numPr>
          <w:ilvl w:val="0"/>
          <w:numId w:val="30"/>
        </w:numPr>
      </w:pPr>
      <w:r>
        <w:rPr>
          <w:b/>
          <w:bCs/>
        </w:rPr>
        <w:lastRenderedPageBreak/>
        <w:t xml:space="preserve">operation: </w:t>
      </w:r>
      <w:r>
        <w:t xml:space="preserve">The operation that will be applied to </w:t>
      </w:r>
      <w:r w:rsidR="00223BA1">
        <w:t>any</w:t>
      </w:r>
      <w:r>
        <w:t xml:space="preserve"> entity </w:t>
      </w:r>
      <w:r w:rsidR="00223BA1">
        <w:t>or</w:t>
      </w:r>
      <w:r>
        <w:t xml:space="preserve"> property.</w:t>
      </w:r>
    </w:p>
    <w:p w14:paraId="61F32CC1" w14:textId="0728D9AC" w:rsidR="00002F10" w:rsidRDefault="00002F10" w:rsidP="00002F10">
      <w:pPr>
        <w:pStyle w:val="ListParagraph"/>
        <w:numPr>
          <w:ilvl w:val="0"/>
          <w:numId w:val="30"/>
        </w:numPr>
      </w:pPr>
      <w:r>
        <w:rPr>
          <w:b/>
          <w:bCs/>
        </w:rPr>
        <w:t xml:space="preserve">property: </w:t>
      </w:r>
      <w:r>
        <w:t>The name of the property</w:t>
      </w:r>
      <w:r w:rsidR="00223BA1">
        <w:t xml:space="preserve"> to use.</w:t>
      </w:r>
    </w:p>
    <w:p w14:paraId="73C2B43E" w14:textId="45D78B39" w:rsidR="00002F10" w:rsidRDefault="00002F10" w:rsidP="00002F10">
      <w:pPr>
        <w:pStyle w:val="ListParagraph"/>
        <w:numPr>
          <w:ilvl w:val="0"/>
          <w:numId w:val="30"/>
        </w:numPr>
      </w:pPr>
      <w:r>
        <w:rPr>
          <w:b/>
          <w:bCs/>
        </w:rPr>
        <w:t>entity:</w:t>
      </w:r>
      <w:r>
        <w:rPr>
          <w:b/>
          <w:bCs/>
          <w:i/>
          <w:iCs/>
        </w:rPr>
        <w:t xml:space="preserve"> </w:t>
      </w:r>
      <w:r w:rsidR="00223BA1">
        <w:t>An entity value</w:t>
      </w:r>
      <w:r>
        <w:t>.</w:t>
      </w:r>
    </w:p>
    <w:p w14:paraId="77E1CCCA" w14:textId="5B0DF36F" w:rsidR="00002F10" w:rsidRPr="00C0170B" w:rsidRDefault="00BA329B" w:rsidP="008C0823">
      <w:r>
        <w:t xml:space="preserve">The event is resolved if </w:t>
      </w:r>
      <w:r w:rsidR="000C4155">
        <w:t>a</w:t>
      </w:r>
      <w:r>
        <w:t xml:space="preserve"> user response matches </w:t>
      </w:r>
      <w:r w:rsidR="000C4155">
        <w:t xml:space="preserve">either </w:t>
      </w:r>
      <w:r>
        <w:t xml:space="preserve">the </w:t>
      </w:r>
      <w:r w:rsidR="00B325CF">
        <w:t xml:space="preserve">operation </w:t>
      </w:r>
      <w:r w:rsidR="000C4155">
        <w:t>or</w:t>
      </w:r>
      <w:r w:rsidR="00B325CF">
        <w:t xml:space="preserve"> property of one of the alternatives.</w:t>
      </w:r>
      <w:r w:rsidR="000C4155">
        <w:t xml:space="preserve"> </w:t>
      </w:r>
      <w:commentRangeStart w:id="8"/>
      <w:r w:rsidR="00346753">
        <w:t xml:space="preserve">Picking one alternative will cause other </w:t>
      </w:r>
      <w:r w:rsidR="00D658D4">
        <w:t>compatible alternatives to be selected as well.</w:t>
      </w:r>
      <w:commentRangeEnd w:id="8"/>
      <w:r w:rsidR="001D4837">
        <w:rPr>
          <w:rStyle w:val="CommentReference"/>
        </w:rPr>
        <w:commentReference w:id="8"/>
      </w:r>
      <w:r w:rsidR="00D658D4">
        <w:t xml:space="preserve">  For example, </w:t>
      </w:r>
      <w:r w:rsidR="00AB4895">
        <w:t xml:space="preserve">if the response to </w:t>
      </w:r>
      <w:r w:rsidR="00D658D4">
        <w:t xml:space="preserve">“Did you mean ham meat, swiss cheese or </w:t>
      </w:r>
      <w:r w:rsidR="00AB4895">
        <w:t>name is ‘ham and swiss’”</w:t>
      </w:r>
      <w:r w:rsidR="00BC3DF5">
        <w:t xml:space="preserve"> was “meat” you would get an assignment of “ham” to the </w:t>
      </w:r>
      <w:r w:rsidR="00BC3DF5">
        <w:rPr>
          <w:i/>
          <w:iCs/>
        </w:rPr>
        <w:t xml:space="preserve">Meat </w:t>
      </w:r>
      <w:r w:rsidR="00BC3DF5">
        <w:t xml:space="preserve">property and </w:t>
      </w:r>
      <w:r w:rsidR="006354C5">
        <w:t xml:space="preserve">of “swiss” to the </w:t>
      </w:r>
      <w:r w:rsidR="006354C5">
        <w:rPr>
          <w:i/>
          <w:iCs/>
        </w:rPr>
        <w:t xml:space="preserve">Cheese </w:t>
      </w:r>
      <w:r w:rsidR="006354C5">
        <w:t>property</w:t>
      </w:r>
      <w:proofErr w:type="gramStart"/>
      <w:r w:rsidR="006354C5">
        <w:t xml:space="preserve">.  </w:t>
      </w:r>
      <w:proofErr w:type="gramEnd"/>
      <w:r w:rsidR="006354C5">
        <w:t xml:space="preserve">If you answered, “name” you would only get an assignment </w:t>
      </w:r>
      <w:r w:rsidR="000E749D">
        <w:t xml:space="preserve">to the </w:t>
      </w:r>
      <w:r w:rsidR="000E749D">
        <w:rPr>
          <w:i/>
          <w:iCs/>
        </w:rPr>
        <w:t xml:space="preserve">Name </w:t>
      </w:r>
      <w:r w:rsidR="000E749D">
        <w:t>property.</w:t>
      </w:r>
      <w:r w:rsidR="00774C67">
        <w:t xml:space="preserve"> </w:t>
      </w:r>
    </w:p>
    <w:p w14:paraId="3BEA67FA" w14:textId="77777777" w:rsidR="00E0117F" w:rsidRDefault="00E0117F" w:rsidP="00E0117F">
      <w:pPr>
        <w:pStyle w:val="Heading3"/>
        <w:rPr>
          <w:i/>
          <w:iCs/>
        </w:rPr>
      </w:pPr>
      <w:proofErr w:type="spellStart"/>
      <w:r>
        <w:rPr>
          <w:i/>
          <w:iCs/>
        </w:rPr>
        <w:t>OnAssignEntity</w:t>
      </w:r>
      <w:proofErr w:type="spellEnd"/>
    </w:p>
    <w:p w14:paraId="19A0C9A3" w14:textId="77777777" w:rsidR="009A09DA" w:rsidRDefault="00B475D1" w:rsidP="00E0117F">
      <w:r>
        <w:t xml:space="preserve">There are many possible paths to ending up with an operation, </w:t>
      </w:r>
      <w:proofErr w:type="gramStart"/>
      <w:r>
        <w:t>property</w:t>
      </w:r>
      <w:proofErr w:type="gramEnd"/>
      <w:r>
        <w:t xml:space="preserve"> and entity.  It could be specified all at once like “ham and swiss on rye” or </w:t>
      </w:r>
      <w:r w:rsidR="002C7F1B">
        <w:t>in response to a specific property or as the result of resolving ambiguity</w:t>
      </w:r>
      <w:proofErr w:type="gramStart"/>
      <w:r w:rsidR="002C7F1B">
        <w:t xml:space="preserve">.  </w:t>
      </w:r>
      <w:proofErr w:type="gramEnd"/>
      <w:r w:rsidR="002C7F1B">
        <w:t>Whatever the path, we want a single place where we can validate the arguments to an operation and transform values if needed before applying the operation</w:t>
      </w:r>
      <w:proofErr w:type="gramStart"/>
      <w:r w:rsidR="002C7F1B">
        <w:t xml:space="preserve">.  </w:t>
      </w:r>
      <w:proofErr w:type="gramEnd"/>
      <w:r w:rsidR="002C7F1B">
        <w:t>Some validation examples are checking min/max for numbers</w:t>
      </w:r>
      <w:r w:rsidR="006D0B79">
        <w:t xml:space="preserve"> or checking the units are what is expected</w:t>
      </w:r>
      <w:proofErr w:type="gramStart"/>
      <w:r w:rsidR="006D0B79">
        <w:t xml:space="preserve">.  </w:t>
      </w:r>
      <w:proofErr w:type="gramEnd"/>
      <w:r w:rsidR="006D0B79">
        <w:t xml:space="preserve">A transformation can also do things like add default units to a </w:t>
      </w:r>
      <w:r w:rsidR="009A09DA">
        <w:t xml:space="preserve">number to assign to a property or convert dimensions </w:t>
      </w:r>
      <w:proofErr w:type="gramStart"/>
      <w:r w:rsidR="009A09DA">
        <w:t>in</w:t>
      </w:r>
      <w:proofErr w:type="gramEnd"/>
      <w:r w:rsidR="009A09DA">
        <w:t xml:space="preserve"> one unit to another.</w:t>
      </w:r>
    </w:p>
    <w:p w14:paraId="6ED07E2D" w14:textId="42ECC10E" w:rsidR="00E446F4" w:rsidRDefault="00E446F4" w:rsidP="00E446F4">
      <w:pPr>
        <w:pStyle w:val="Heading3"/>
      </w:pPr>
      <w:r>
        <w:t>Entity Analysis</w:t>
      </w:r>
    </w:p>
    <w:p w14:paraId="1214BAAB" w14:textId="4EC6D70D" w:rsidR="00C40CBB" w:rsidRPr="00625484" w:rsidRDefault="00E446F4" w:rsidP="00E446F4">
      <w:r>
        <w:t xml:space="preserve">When an </w:t>
      </w:r>
      <w:r w:rsidR="00CC19F7">
        <w:t xml:space="preserve">the </w:t>
      </w:r>
      <w:proofErr w:type="spellStart"/>
      <w:r w:rsidR="00CC19F7">
        <w:rPr>
          <w:i/>
          <w:iCs/>
        </w:rPr>
        <w:t>RecognizedIntent</w:t>
      </w:r>
      <w:proofErr w:type="spellEnd"/>
      <w:r w:rsidR="00CC19F7">
        <w:rPr>
          <w:i/>
          <w:iCs/>
        </w:rPr>
        <w:t xml:space="preserve"> </w:t>
      </w:r>
      <w:r w:rsidR="00CC19F7">
        <w:t xml:space="preserve">is fired, an adaptive dialog that has an </w:t>
      </w:r>
      <w:r w:rsidR="00E742D6">
        <w:t>associated</w:t>
      </w:r>
      <w:r w:rsidR="00CC19F7">
        <w:t xml:space="preserve"> schema will analyze the entities </w:t>
      </w:r>
      <w:r w:rsidR="00E742D6">
        <w:t>to</w:t>
      </w:r>
      <w:r w:rsidR="00CC19F7">
        <w:t xml:space="preserve"> </w:t>
      </w:r>
      <w:r w:rsidR="00D651F4">
        <w:t xml:space="preserve">create </w:t>
      </w:r>
      <w:r w:rsidR="00E742D6">
        <w:t xml:space="preserve">possible </w:t>
      </w:r>
      <w:r w:rsidR="00D224A4">
        <w:t xml:space="preserve">event, </w:t>
      </w:r>
      <w:r w:rsidR="00D651F4">
        <w:t xml:space="preserve">operation, property, entity </w:t>
      </w:r>
      <w:r w:rsidR="00D224A4">
        <w:t>assignments</w:t>
      </w:r>
      <w:r w:rsidR="00D651F4">
        <w:t xml:space="preserve"> and </w:t>
      </w:r>
      <w:r w:rsidR="00E742D6" w:rsidRPr="00E742D6">
        <w:t>then choose between them</w:t>
      </w:r>
      <w:r w:rsidR="006E41AE">
        <w:t>.</w:t>
      </w:r>
      <w:r w:rsidR="00E83126">
        <w:t xml:space="preserve"> These potential </w:t>
      </w:r>
      <w:r w:rsidR="0054441B">
        <w:t>assignments</w:t>
      </w:r>
      <w:r w:rsidR="00E83126">
        <w:t xml:space="preserve"> are </w:t>
      </w:r>
      <w:r w:rsidR="00B43E67">
        <w:t xml:space="preserve">merged with any outstanding potential </w:t>
      </w:r>
      <w:r w:rsidR="0054441B">
        <w:t>assignments</w:t>
      </w:r>
      <w:r w:rsidR="00DC76A7">
        <w:t xml:space="preserve"> into a</w:t>
      </w:r>
      <w:r w:rsidR="00210655">
        <w:t xml:space="preserve"> queue</w:t>
      </w:r>
      <w:r w:rsidR="00557236">
        <w:t xml:space="preserve"> </w:t>
      </w:r>
      <w:r w:rsidR="009627BB">
        <w:t xml:space="preserve">found in </w:t>
      </w:r>
      <w:r w:rsidR="009627BB">
        <w:rPr>
          <w:i/>
          <w:iCs/>
        </w:rPr>
        <w:t>$</w:t>
      </w:r>
      <w:proofErr w:type="spellStart"/>
      <w:r w:rsidR="00210655">
        <w:rPr>
          <w:i/>
          <w:iCs/>
        </w:rPr>
        <w:t>events.Assignments</w:t>
      </w:r>
      <w:proofErr w:type="spellEnd"/>
      <w:proofErr w:type="gramStart"/>
      <w:r w:rsidR="00DC76A7">
        <w:t xml:space="preserve">.  </w:t>
      </w:r>
      <w:proofErr w:type="gramEnd"/>
      <w:r w:rsidR="00DC76A7">
        <w:t xml:space="preserve">Each </w:t>
      </w:r>
      <w:r w:rsidR="006E41AE">
        <w:t xml:space="preserve">assignment </w:t>
      </w:r>
      <w:r w:rsidR="000F0BD6">
        <w:t xml:space="preserve">in the </w:t>
      </w:r>
      <w:r w:rsidR="00DC76A7">
        <w:t xml:space="preserve">queue will be raised </w:t>
      </w:r>
      <w:r w:rsidR="006E41AE">
        <w:t xml:space="preserve">as an event </w:t>
      </w:r>
      <w:r w:rsidR="00DC76A7">
        <w:t xml:space="preserve">in turn possibly resulting in more </w:t>
      </w:r>
      <w:r w:rsidR="000F0BD6">
        <w:t xml:space="preserve">potential </w:t>
      </w:r>
      <w:r w:rsidR="006E41AE">
        <w:t>assignments</w:t>
      </w:r>
      <w:r w:rsidR="00013FC5">
        <w:t xml:space="preserve"> </w:t>
      </w:r>
      <w:r w:rsidR="000F0BD6">
        <w:t>that are merge</w:t>
      </w:r>
      <w:r w:rsidR="00210655">
        <w:t>d</w:t>
      </w:r>
      <w:r w:rsidR="000F0BD6">
        <w:t xml:space="preserve"> into </w:t>
      </w:r>
      <w:proofErr w:type="gramStart"/>
      <w:r w:rsidR="000F0BD6">
        <w:t>the</w:t>
      </w:r>
      <w:proofErr w:type="gramEnd"/>
      <w:r w:rsidR="000F0BD6">
        <w:t xml:space="preserve"> queue</w:t>
      </w:r>
      <w:proofErr w:type="gramStart"/>
      <w:r w:rsidR="000F0BD6">
        <w:t xml:space="preserve">.  </w:t>
      </w:r>
      <w:proofErr w:type="gramEnd"/>
      <w:r w:rsidR="00666B07">
        <w:t>Usually,</w:t>
      </w:r>
      <w:r w:rsidR="00210655">
        <w:t xml:space="preserve"> potential </w:t>
      </w:r>
      <w:r w:rsidR="006E41AE">
        <w:t>assignments</w:t>
      </w:r>
      <w:r w:rsidR="00210655">
        <w:t xml:space="preserve"> are removed by analyzing entities in response </w:t>
      </w:r>
      <w:r w:rsidR="00557236">
        <w:t>to clarification questions, but it is also possible to manipulate the queue directly</w:t>
      </w:r>
      <w:r w:rsidR="00666B07">
        <w:t>. F</w:t>
      </w:r>
      <w:r w:rsidR="00557236">
        <w:t xml:space="preserve">or example, </w:t>
      </w:r>
      <w:r w:rsidR="00666B07">
        <w:t xml:space="preserve">you might want to support not skipping a clarification answer </w:t>
      </w:r>
      <w:r w:rsidR="00C40CBB">
        <w:t>o</w:t>
      </w:r>
      <w:r w:rsidR="00666B07">
        <w:t xml:space="preserve">r you </w:t>
      </w:r>
      <w:r w:rsidR="00C40CBB">
        <w:t>might be able to resolve the ambiguity without user involvement</w:t>
      </w:r>
      <w:proofErr w:type="gramStart"/>
      <w:r w:rsidR="00C40CBB">
        <w:t xml:space="preserve">.  </w:t>
      </w:r>
      <w:proofErr w:type="gramEnd"/>
      <w:r w:rsidR="00625484">
        <w:t xml:space="preserve">The </w:t>
      </w:r>
      <w:proofErr w:type="spellStart"/>
      <w:r w:rsidR="00625484">
        <w:rPr>
          <w:i/>
          <w:iCs/>
        </w:rPr>
        <w:t>EntityAssignment</w:t>
      </w:r>
      <w:proofErr w:type="spellEnd"/>
      <w:r w:rsidR="00625484">
        <w:t xml:space="preserve"> class in the SDK describes the properties that make up each assignment</w:t>
      </w:r>
      <w:proofErr w:type="gramStart"/>
      <w:r w:rsidR="00625484">
        <w:t>.</w:t>
      </w:r>
      <w:r w:rsidR="00493055">
        <w:t xml:space="preserve">  </w:t>
      </w:r>
      <w:proofErr w:type="gramEnd"/>
      <w:r w:rsidR="00493055">
        <w:t>The diagram below shows the typical flow with some of the steps outlined after</w:t>
      </w:r>
      <w:proofErr w:type="gramStart"/>
      <w:r w:rsidR="00493055">
        <w:t>.</w:t>
      </w:r>
      <w:r w:rsidR="00DB4028">
        <w:t xml:space="preserve">  </w:t>
      </w:r>
      <w:proofErr w:type="gramEnd"/>
      <w:r w:rsidR="00B9666A">
        <w:t>It is only typical because at each event you can insert your own processing</w:t>
      </w:r>
      <w:proofErr w:type="gramStart"/>
      <w:r w:rsidR="00EA3D88">
        <w:t xml:space="preserve">.  </w:t>
      </w:r>
      <w:proofErr w:type="gramEnd"/>
      <w:r w:rsidR="00DB4028">
        <w:t xml:space="preserve">Ovals are events, </w:t>
      </w:r>
      <w:r w:rsidR="00B9666A">
        <w:t>square boxes actions, rounded boxes processing and diagonal boxes input.</w:t>
      </w:r>
    </w:p>
    <w:p w14:paraId="658AB800" w14:textId="309ACC1C" w:rsidR="003C0885" w:rsidRDefault="0010211C" w:rsidP="0055240B">
      <w:r>
        <w:rPr>
          <w:noProof/>
        </w:rPr>
        <w:lastRenderedPageBreak/>
        <mc:AlternateContent>
          <mc:Choice Requires="wpc">
            <w:drawing>
              <wp:inline distT="0" distB="0" distL="0" distR="0" wp14:anchorId="3D952AC9" wp14:editId="7C432E34">
                <wp:extent cx="5822950" cy="7283450"/>
                <wp:effectExtent l="0" t="0" r="2540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Oval 23"/>
                        <wps:cNvSpPr/>
                        <wps:spPr>
                          <a:xfrm>
                            <a:off x="2535555" y="171450"/>
                            <a:ext cx="1424269" cy="5513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B792D" w14:textId="77777777" w:rsidR="0010211C" w:rsidRDefault="0010211C" w:rsidP="0010211C">
                              <w:pPr>
                                <w:jc w:val="center"/>
                              </w:pPr>
                              <w:proofErr w:type="spellStart"/>
                              <w:r>
                                <w:t>EndOfActions</w:t>
                              </w:r>
                              <w:proofErr w:type="spellEnd"/>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s:wsp>
                        <wps:cNvPr id="24" name="Rectangle 24"/>
                        <wps:cNvSpPr/>
                        <wps:spPr>
                          <a:xfrm>
                            <a:off x="3042920" y="1044575"/>
                            <a:ext cx="40894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47F06" w14:textId="77777777" w:rsidR="0010211C" w:rsidRDefault="0010211C" w:rsidP="0010211C">
                              <w:pPr>
                                <w:jc w:val="center"/>
                              </w:pPr>
                              <w:r>
                                <w:t>Ask</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s:wsp>
                        <wps:cNvPr id="25" name="Straight Arrow Connector 25"/>
                        <wps:cNvCnPr>
                          <a:stCxn id="23" idx="4"/>
                          <a:endCxn id="24" idx="0"/>
                        </wps:cNvCnPr>
                        <wps:spPr>
                          <a:xfrm flipH="1">
                            <a:off x="3247390" y="722838"/>
                            <a:ext cx="299" cy="321737"/>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Rounded Corners 26"/>
                        <wps:cNvSpPr/>
                        <wps:spPr>
                          <a:xfrm>
                            <a:off x="2704598" y="4952061"/>
                            <a:ext cx="1087804" cy="432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9F48E" w14:textId="77777777" w:rsidR="0010211C" w:rsidRDefault="0010211C" w:rsidP="0010211C">
                              <w:pPr>
                                <w:jc w:val="center"/>
                              </w:pPr>
                              <w:r>
                                <w:t>Entity Analysis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s:wsp>
                        <wps:cNvPr id="28" name="Flowchart: Multidocument 28"/>
                        <wps:cNvSpPr/>
                        <wps:spPr>
                          <a:xfrm>
                            <a:off x="2695708" y="5705806"/>
                            <a:ext cx="1104214" cy="492291"/>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7AA4D" w14:textId="77777777" w:rsidR="0010211C" w:rsidRDefault="0010211C" w:rsidP="0010211C">
                              <w:pPr>
                                <w:jc w:val="center"/>
                              </w:pPr>
                              <w:r>
                                <w:t>Assignments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s:wsp>
                        <wps:cNvPr id="29" name="Oval 29"/>
                        <wps:cNvSpPr/>
                        <wps:spPr>
                          <a:xfrm>
                            <a:off x="4439092" y="2433615"/>
                            <a:ext cx="1383857" cy="547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D2715" w14:textId="77777777" w:rsidR="0010211C" w:rsidRDefault="0010211C" w:rsidP="0010211C">
                              <w:pPr>
                                <w:spacing w:line="256" w:lineRule="auto"/>
                                <w:jc w:val="center"/>
                                <w:rPr>
                                  <w:sz w:val="24"/>
                                  <w:szCs w:val="24"/>
                                </w:rPr>
                              </w:pPr>
                              <w:proofErr w:type="spellStart"/>
                              <w:r>
                                <w:rPr>
                                  <w:rFonts w:eastAsia="STKaiti" w:cs="Tahoma"/>
                                </w:rPr>
                                <w:t>ChooseEntity</w:t>
                              </w:r>
                              <w:proofErr w:type="spellEnd"/>
                            </w:p>
                          </w:txbxContent>
                        </wps:txbx>
                        <wps:bodyPr rot="0" spcFirstLastPara="0" vert="horz" wrap="none" lIns="91440" tIns="45720" rIns="91440" bIns="45720" numCol="1" spcCol="0" rtlCol="0" fromWordArt="0" anchor="ctr" anchorCtr="0" forceAA="0" compatLnSpc="1">
                          <a:prstTxWarp prst="textNoShape">
                            <a:avLst/>
                          </a:prstTxWarp>
                          <a:spAutoFit/>
                        </wps:bodyPr>
                      </wps:wsp>
                      <wps:wsp>
                        <wps:cNvPr id="31" name="Oval 31"/>
                        <wps:cNvSpPr/>
                        <wps:spPr>
                          <a:xfrm>
                            <a:off x="406400" y="2421629"/>
                            <a:ext cx="1630814" cy="5459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14C0A" w14:textId="77777777" w:rsidR="0010211C" w:rsidRDefault="0010211C" w:rsidP="0010211C">
                              <w:pPr>
                                <w:spacing w:line="254" w:lineRule="auto"/>
                                <w:jc w:val="center"/>
                                <w:rPr>
                                  <w:sz w:val="24"/>
                                  <w:szCs w:val="24"/>
                                </w:rPr>
                              </w:pPr>
                              <w:proofErr w:type="spellStart"/>
                              <w:r>
                                <w:rPr>
                                  <w:rFonts w:eastAsia="STKaiti" w:cs="Tahoma"/>
                                </w:rPr>
                                <w:t>ChooseProperty</w:t>
                              </w:r>
                              <w:proofErr w:type="spellEnd"/>
                            </w:p>
                          </w:txbxContent>
                        </wps:txbx>
                        <wps:bodyPr rot="0" spcFirstLastPara="0" vert="horz" wrap="none" lIns="91440" tIns="45720" rIns="91440" bIns="45720" numCol="1" spcCol="0" rtlCol="0" fromWordArt="0" anchor="ctr" anchorCtr="0" forceAA="0" compatLnSpc="1">
                          <a:prstTxWarp prst="textNoShape">
                            <a:avLst/>
                          </a:prstTxWarp>
                          <a:spAutoFit/>
                        </wps:bodyPr>
                      </wps:wsp>
                      <wps:wsp>
                        <wps:cNvPr id="32" name="Oval 32"/>
                        <wps:cNvSpPr/>
                        <wps:spPr>
                          <a:xfrm>
                            <a:off x="2594403" y="6520171"/>
                            <a:ext cx="1307526" cy="5442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ED555" w14:textId="77777777" w:rsidR="0010211C" w:rsidRDefault="0010211C" w:rsidP="0010211C">
                              <w:pPr>
                                <w:spacing w:line="252" w:lineRule="auto"/>
                                <w:jc w:val="center"/>
                                <w:rPr>
                                  <w:sz w:val="24"/>
                                  <w:szCs w:val="24"/>
                                </w:rPr>
                              </w:pPr>
                              <w:proofErr w:type="spellStart"/>
                              <w:r>
                                <w:rPr>
                                  <w:rFonts w:eastAsia="STKaiti" w:cs="Tahoma"/>
                                </w:rPr>
                                <w:t>AssignEntity</w:t>
                              </w:r>
                              <w:proofErr w:type="spellEnd"/>
                            </w:p>
                          </w:txbxContent>
                        </wps:txbx>
                        <wps:bodyPr rot="0" spcFirstLastPara="0" vert="horz" wrap="none" lIns="91440" tIns="45720" rIns="91440" bIns="45720" numCol="1" spcCol="0" rtlCol="0" fromWordArt="0" anchor="ctr" anchorCtr="0" forceAA="0" compatLnSpc="1">
                          <a:prstTxWarp prst="textNoShape">
                            <a:avLst/>
                          </a:prstTxWarp>
                          <a:spAutoFit/>
                        </wps:bodyPr>
                      </wps:wsp>
                      <wps:wsp>
                        <wps:cNvPr id="33" name="Straight Arrow Connector 33"/>
                        <wps:cNvCnPr>
                          <a:stCxn id="31" idx="0"/>
                          <a:endCxn id="24" idx="1"/>
                        </wps:cNvCnPr>
                        <wps:spPr>
                          <a:xfrm flipV="1">
                            <a:off x="1221808" y="1239520"/>
                            <a:ext cx="1821112" cy="1182109"/>
                          </a:xfrm>
                          <a:prstGeom prst="straightConnector1">
                            <a:avLst/>
                          </a:prstGeom>
                          <a:ln w="2540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8" idx="2"/>
                          <a:endCxn id="32" idx="0"/>
                        </wps:cNvCnPr>
                        <wps:spPr>
                          <a:xfrm>
                            <a:off x="3171031" y="6179454"/>
                            <a:ext cx="77136" cy="340717"/>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8" idx="3"/>
                          <a:endCxn id="29" idx="4"/>
                        </wps:cNvCnPr>
                        <wps:spPr>
                          <a:xfrm flipV="1">
                            <a:off x="3799922" y="2981411"/>
                            <a:ext cx="1331099" cy="2970541"/>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8" idx="1"/>
                          <a:endCxn id="31" idx="4"/>
                        </wps:cNvCnPr>
                        <wps:spPr>
                          <a:xfrm flipH="1" flipV="1">
                            <a:off x="1221808" y="2967629"/>
                            <a:ext cx="1473900" cy="2984323"/>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26" idx="2"/>
                          <a:endCxn id="28" idx="0"/>
                        </wps:cNvCnPr>
                        <wps:spPr>
                          <a:xfrm>
                            <a:off x="3247761" y="5384135"/>
                            <a:ext cx="76020" cy="321671"/>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9" idx="0"/>
                          <a:endCxn id="24" idx="3"/>
                        </wps:cNvCnPr>
                        <wps:spPr>
                          <a:xfrm flipH="1" flipV="1">
                            <a:off x="3451860" y="1239520"/>
                            <a:ext cx="1679161" cy="1194095"/>
                          </a:xfrm>
                          <a:prstGeom prst="straightConnector1">
                            <a:avLst/>
                          </a:prstGeom>
                          <a:ln w="2540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9" name="Flowchart: Data 39"/>
                        <wps:cNvSpPr/>
                        <wps:spPr>
                          <a:xfrm>
                            <a:off x="2590800" y="1756734"/>
                            <a:ext cx="1363135" cy="38989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5BBFE" w14:textId="47511425" w:rsidR="00687858" w:rsidRDefault="00687858" w:rsidP="00687858">
                              <w:pPr>
                                <w:jc w:val="center"/>
                              </w:pPr>
                              <w:r>
                                <w:t>User</w:t>
                              </w:r>
                              <w:r w:rsidR="00CD7D4D">
                                <w:t xml:space="preserve"> </w:t>
                              </w:r>
                              <w:r>
                                <w:t>Input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s:wsp>
                        <wps:cNvPr id="40" name="Oval 40"/>
                        <wps:cNvSpPr/>
                        <wps:spPr>
                          <a:xfrm>
                            <a:off x="2416470" y="2435520"/>
                            <a:ext cx="1662245" cy="5442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467E5" w14:textId="49968014" w:rsidR="008973FA" w:rsidRDefault="00B16A19" w:rsidP="008973FA">
                              <w:pPr>
                                <w:spacing w:line="252" w:lineRule="auto"/>
                                <w:jc w:val="center"/>
                                <w:rPr>
                                  <w:sz w:val="24"/>
                                  <w:szCs w:val="24"/>
                                </w:rPr>
                              </w:pPr>
                              <w:proofErr w:type="spellStart"/>
                              <w:r>
                                <w:rPr>
                                  <w:rFonts w:eastAsia="STKaiti" w:cs="Tahoma"/>
                                </w:rPr>
                                <w:t>ActivityReceived</w:t>
                              </w:r>
                              <w:proofErr w:type="spellEnd"/>
                            </w:p>
                          </w:txbxContent>
                        </wps:txbx>
                        <wps:bodyPr rot="0" spcFirstLastPara="0" vert="horz" wrap="none" lIns="91440" tIns="45720" rIns="91440" bIns="45720" numCol="1" spcCol="0" rtlCol="0" fromWordArt="0" anchor="ctr" anchorCtr="0" forceAA="0" compatLnSpc="1">
                          <a:prstTxWarp prst="textNoShape">
                            <a:avLst/>
                          </a:prstTxWarp>
                          <a:spAutoFit/>
                        </wps:bodyPr>
                      </wps:wsp>
                      <wps:wsp>
                        <wps:cNvPr id="41" name="Rectangle: Rounded Corners 41"/>
                        <wps:cNvSpPr/>
                        <wps:spPr>
                          <a:xfrm>
                            <a:off x="2795565" y="3334680"/>
                            <a:ext cx="902892" cy="429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571E0" w14:textId="3AEEB4FF" w:rsidR="00B16A19" w:rsidRDefault="00B16A19" w:rsidP="00B16A19">
                              <w:pPr>
                                <w:spacing w:line="256" w:lineRule="auto"/>
                                <w:jc w:val="center"/>
                                <w:rPr>
                                  <w:sz w:val="24"/>
                                  <w:szCs w:val="24"/>
                                </w:rPr>
                              </w:pPr>
                              <w:r>
                                <w:rPr>
                                  <w:rFonts w:eastAsia="STKaiti" w:cs="Tahoma"/>
                                </w:rPr>
                                <w:t>Recognizer</w:t>
                              </w:r>
                            </w:p>
                          </w:txbxContent>
                        </wps:txbx>
                        <wps:bodyPr rot="0" spcFirstLastPara="0" vert="horz" wrap="none" lIns="91440" tIns="45720" rIns="91440" bIns="45720" numCol="1" spcCol="0" rtlCol="0" fromWordArt="0" anchor="ctr" anchorCtr="0" forceAA="0" compatLnSpc="1">
                          <a:prstTxWarp prst="textNoShape">
                            <a:avLst/>
                          </a:prstTxWarp>
                          <a:spAutoFit/>
                        </wps:bodyPr>
                      </wps:wsp>
                      <wps:wsp>
                        <wps:cNvPr id="42" name="Oval 42"/>
                        <wps:cNvSpPr/>
                        <wps:spPr>
                          <a:xfrm>
                            <a:off x="2364400" y="4085885"/>
                            <a:ext cx="1766416" cy="5442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016A6" w14:textId="0F494148" w:rsidR="00856311" w:rsidRDefault="008F3F24" w:rsidP="00856311">
                              <w:pPr>
                                <w:spacing w:line="252" w:lineRule="auto"/>
                                <w:jc w:val="center"/>
                                <w:rPr>
                                  <w:sz w:val="24"/>
                                  <w:szCs w:val="24"/>
                                </w:rPr>
                              </w:pPr>
                              <w:proofErr w:type="spellStart"/>
                              <w:r>
                                <w:rPr>
                                  <w:rFonts w:eastAsia="STKaiti" w:cs="Tahoma"/>
                                </w:rPr>
                                <w:t>RecognizedIntent</w:t>
                              </w:r>
                              <w:proofErr w:type="spellEnd"/>
                            </w:p>
                          </w:txbxContent>
                        </wps:txbx>
                        <wps:bodyPr rot="0" spcFirstLastPara="0" vert="horz" wrap="none" lIns="91440" tIns="45720" rIns="91440" bIns="45720" numCol="1" spcCol="0" rtlCol="0" fromWordArt="0" anchor="ctr" anchorCtr="0" forceAA="0" compatLnSpc="1">
                          <a:prstTxWarp prst="textNoShape">
                            <a:avLst/>
                          </a:prstTxWarp>
                          <a:spAutoFit/>
                        </wps:bodyPr>
                      </wps:wsp>
                      <wps:wsp>
                        <wps:cNvPr id="43" name="Straight Arrow Connector 43"/>
                        <wps:cNvCnPr>
                          <a:stCxn id="40" idx="4"/>
                          <a:endCxn id="41" idx="0"/>
                        </wps:cNvCnPr>
                        <wps:spPr>
                          <a:xfrm flipH="1">
                            <a:off x="3247591" y="2979724"/>
                            <a:ext cx="2" cy="354956"/>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41" idx="2"/>
                          <a:endCxn id="42" idx="0"/>
                        </wps:cNvCnPr>
                        <wps:spPr>
                          <a:xfrm>
                            <a:off x="3247591" y="3763940"/>
                            <a:ext cx="17" cy="32194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9" idx="4"/>
                          <a:endCxn id="40" idx="0"/>
                        </wps:cNvCnPr>
                        <wps:spPr>
                          <a:xfrm>
                            <a:off x="3247493" y="2146624"/>
                            <a:ext cx="100" cy="288896"/>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42" idx="4"/>
                          <a:endCxn id="26" idx="0"/>
                        </wps:cNvCnPr>
                        <wps:spPr>
                          <a:xfrm>
                            <a:off x="3247608" y="4630089"/>
                            <a:ext cx="153" cy="32197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952AC9" id="Canvas 19" o:spid="_x0000_s1029" editas="canvas" style="width:458.5pt;height:573.5pt;mso-position-horizontal-relative:char;mso-position-vertical-relative:line" coordsize="58229,7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229;height:72834;visibility:visible;mso-wrap-style:square" filled="t">
                  <v:fill o:detectmouseclick="t"/>
                  <v:path o:connecttype="none"/>
                </v:shape>
                <v:oval id="Oval 23" o:spid="_x0000_s1031" style="position:absolute;left:25355;top:1714;width:14243;height:55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" fillcolor="#1cade4 [3204]" strokecolor="#0d5571 [1604]" strokeweight="1pt">
                  <v:stroke joinstyle="miter"/>
                  <v:textbox style="mso-fit-shape-to-text:t">
                    <w:txbxContent>
                      <w:p w14:paraId="1CFB792D" w14:textId="77777777" w:rsidR="0010211C" w:rsidRDefault="0010211C" w:rsidP="0010211C">
                        <w:pPr>
                          <w:jc w:val="center"/>
                        </w:pPr>
                        <w:proofErr w:type="spellStart"/>
                        <w:r>
                          <w:t>EndOfActions</w:t>
                        </w:r>
                        <w:proofErr w:type="spellEnd"/>
                      </w:p>
                    </w:txbxContent>
                  </v:textbox>
                </v:oval>
                <v:rect id="Rectangle 24" o:spid="_x0000_s1032" style="position:absolute;left:30429;top:10445;width:4089;height:3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" fillcolor="#1cade4 [3204]" strokecolor="#0d5571 [1604]" strokeweight="1pt">
                  <v:textbox style="mso-fit-shape-to-text:t">
                    <w:txbxContent>
                      <w:p w14:paraId="76647F06" w14:textId="77777777" w:rsidR="0010211C" w:rsidRDefault="0010211C" w:rsidP="0010211C">
                        <w:pPr>
                          <w:jc w:val="center"/>
                        </w:pPr>
                        <w:r>
                          <w:t>Ask</w:t>
                        </w:r>
                      </w:p>
                    </w:txbxContent>
                  </v:textbox>
                </v:rect>
                <v:shapetype id="_x0000_t32" coordsize="21600,21600" o:spt="32" o:oned="t" path="m,l21600,21600e" filled="f">
                  <v:path arrowok="t" fillok="f" o:connecttype="none"/>
                  <o:lock v:ext="edit" shapetype="t"/>
                </v:shapetype>
                <v:shape id="Straight Arrow Connector 25" o:spid="_x0000_s1033" type="#_x0000_t32" style="position:absolute;left:32473;top:7228;width:3;height:32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" strokecolor="#1cade4 [3204]" strokeweight="2pt">
                  <v:stroke endarrow="block" joinstyle="miter"/>
                </v:shape>
                <v:roundrect id="Rectangle: Rounded Corners 26" o:spid="_x0000_s1034" style="position:absolute;left:27045;top:49520;width:10879;height:432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" fillcolor="#1cade4 [3204]" strokecolor="#0d5571 [1604]" strokeweight="1pt">
                  <v:stroke joinstyle="miter"/>
                  <v:textbox style="mso-fit-shape-to-text:t">
                    <w:txbxContent>
                      <w:p w14:paraId="0869F48E" w14:textId="77777777" w:rsidR="0010211C" w:rsidRDefault="0010211C" w:rsidP="0010211C">
                        <w:pPr>
                          <w:jc w:val="center"/>
                        </w:pPr>
                        <w:r>
                          <w:t>Entity Analysis</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8" o:spid="_x0000_s1035" type="#_x0000_t115" style="position:absolute;left:26957;top:57058;width:11042;height:49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" fillcolor="#1cade4 [3204]" strokecolor="#0d5571 [1604]" strokeweight="1pt">
                  <v:textbox style="mso-fit-shape-to-text:t">
                    <w:txbxContent>
                      <w:p w14:paraId="63D7AA4D" w14:textId="77777777" w:rsidR="0010211C" w:rsidRDefault="0010211C" w:rsidP="0010211C">
                        <w:pPr>
                          <w:jc w:val="center"/>
                        </w:pPr>
                        <w:r>
                          <w:t>Assignments</w:t>
                        </w:r>
                      </w:p>
                    </w:txbxContent>
                  </v:textbox>
                </v:shape>
                <v:oval id="Oval 29" o:spid="_x0000_s1036" style="position:absolute;left:44390;top:24336;width:13839;height:54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" fillcolor="#1cade4 [3204]" strokecolor="#0d5571 [1604]" strokeweight="1pt">
                  <v:stroke joinstyle="miter"/>
                  <v:textbox style="mso-fit-shape-to-text:t">
                    <w:txbxContent>
                      <w:p w14:paraId="63AD2715" w14:textId="77777777" w:rsidR="0010211C" w:rsidRDefault="0010211C" w:rsidP="0010211C">
                        <w:pPr>
                          <w:spacing w:line="256" w:lineRule="auto"/>
                          <w:jc w:val="center"/>
                          <w:rPr>
                            <w:sz w:val="24"/>
                            <w:szCs w:val="24"/>
                          </w:rPr>
                        </w:pPr>
                        <w:proofErr w:type="spellStart"/>
                        <w:r>
                          <w:rPr>
                            <w:rFonts w:eastAsia="STKaiti" w:cs="Tahoma"/>
                          </w:rPr>
                          <w:t>ChooseEntity</w:t>
                        </w:r>
                        <w:proofErr w:type="spellEnd"/>
                      </w:p>
                    </w:txbxContent>
                  </v:textbox>
                </v:oval>
                <v:oval id="Oval 31" o:spid="_x0000_s1037" style="position:absolute;left:4064;top:24216;width:16308;height:54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" fillcolor="#1cade4 [3204]" strokecolor="#0d5571 [1604]" strokeweight="1pt">
                  <v:stroke joinstyle="miter"/>
                  <v:textbox style="mso-fit-shape-to-text:t">
                    <w:txbxContent>
                      <w:p w14:paraId="04C14C0A" w14:textId="77777777" w:rsidR="0010211C" w:rsidRDefault="0010211C" w:rsidP="0010211C">
                        <w:pPr>
                          <w:spacing w:line="254" w:lineRule="auto"/>
                          <w:jc w:val="center"/>
                          <w:rPr>
                            <w:sz w:val="24"/>
                            <w:szCs w:val="24"/>
                          </w:rPr>
                        </w:pPr>
                        <w:proofErr w:type="spellStart"/>
                        <w:r>
                          <w:rPr>
                            <w:rFonts w:eastAsia="STKaiti" w:cs="Tahoma"/>
                          </w:rPr>
                          <w:t>ChooseProperty</w:t>
                        </w:r>
                        <w:proofErr w:type="spellEnd"/>
                      </w:p>
                    </w:txbxContent>
                  </v:textbox>
                </v:oval>
                <v:oval id="Oval 32" o:spid="_x0000_s1038" style="position:absolute;left:25944;top:65201;width:13075;height:54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" fillcolor="#1cade4 [3204]" strokecolor="#0d5571 [1604]" strokeweight="1pt">
                  <v:stroke joinstyle="miter"/>
                  <v:textbox style="mso-fit-shape-to-text:t">
                    <w:txbxContent>
                      <w:p w14:paraId="068ED555" w14:textId="77777777" w:rsidR="0010211C" w:rsidRDefault="0010211C" w:rsidP="0010211C">
                        <w:pPr>
                          <w:spacing w:line="252" w:lineRule="auto"/>
                          <w:jc w:val="center"/>
                          <w:rPr>
                            <w:sz w:val="24"/>
                            <w:szCs w:val="24"/>
                          </w:rPr>
                        </w:pPr>
                        <w:proofErr w:type="spellStart"/>
                        <w:r>
                          <w:rPr>
                            <w:rFonts w:eastAsia="STKaiti" w:cs="Tahoma"/>
                          </w:rPr>
                          <w:t>AssignEntity</w:t>
                        </w:r>
                        <w:proofErr w:type="spellEnd"/>
                      </w:p>
                    </w:txbxContent>
                  </v:textbox>
                </v:oval>
                <v:shape id="Straight Arrow Connector 33" o:spid="_x0000_s1039" type="#_x0000_t32" style="position:absolute;left:12218;top:12395;width:18211;height:118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" strokecolor="#1cade4 [3204]" strokeweight="2pt">
                  <v:stroke dashstyle="1 1" endarrow="block" joinstyle="miter"/>
                </v:shape>
                <v:shape id="Straight Arrow Connector 34" o:spid="_x0000_s1040" type="#_x0000_t32" style="position:absolute;left:31710;top:61794;width:771;height:3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" strokecolor="#1cade4 [3204]" strokeweight="2pt">
                  <v:stroke endarrow="block" joinstyle="miter"/>
                </v:shape>
                <v:shape id="Straight Arrow Connector 35" o:spid="_x0000_s1041" type="#_x0000_t32" style="position:absolute;left:37999;top:29814;width:13311;height:29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" strokecolor="#1cade4 [3204]" strokeweight="2pt">
                  <v:stroke endarrow="block" joinstyle="miter"/>
                </v:shape>
                <v:shape id="Straight Arrow Connector 36" o:spid="_x0000_s1042" type="#_x0000_t32" style="position:absolute;left:12218;top:29676;width:14739;height:298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" strokecolor="#1cade4 [3204]" strokeweight="2pt">
                  <v:stroke endarrow="block" joinstyle="miter"/>
                </v:shape>
                <v:shape id="Straight Arrow Connector 37" o:spid="_x0000_s1043" type="#_x0000_t32" style="position:absolute;left:32477;top:53841;width:760;height:3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" strokecolor="#1cade4 [3204]" strokeweight="2pt">
                  <v:stroke endarrow="block" joinstyle="miter"/>
                </v:shape>
                <v:shape id="Straight Arrow Connector 38" o:spid="_x0000_s1044" type="#_x0000_t32" style="position:absolute;left:34518;top:12395;width:16792;height:119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" strokecolor="#1cade4 [3204]" strokeweight="2pt">
                  <v:stroke dashstyle="1 1"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9" o:spid="_x0000_s1045" type="#_x0000_t111" style="position:absolute;left:25908;top:17567;width:13631;height:38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" fillcolor="#1cade4 [3204]" strokecolor="#0d5571 [1604]" strokeweight="1pt">
                  <v:textbox style="mso-fit-shape-to-text:t">
                    <w:txbxContent>
                      <w:p w14:paraId="1815BBFE" w14:textId="47511425" w:rsidR="00687858" w:rsidRDefault="00687858" w:rsidP="00687858">
                        <w:pPr>
                          <w:jc w:val="center"/>
                        </w:pPr>
                        <w:r>
                          <w:t>User</w:t>
                        </w:r>
                        <w:r w:rsidR="00CD7D4D">
                          <w:t xml:space="preserve"> </w:t>
                        </w:r>
                        <w:r>
                          <w:t>Input</w:t>
                        </w:r>
                      </w:p>
                    </w:txbxContent>
                  </v:textbox>
                </v:shape>
                <v:oval id="Oval 40" o:spid="_x0000_s1046" style="position:absolute;left:24164;top:24355;width:16623;height:54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" fillcolor="#1cade4 [3204]" strokecolor="#0d5571 [1604]" strokeweight="1pt">
                  <v:stroke joinstyle="miter"/>
                  <v:textbox style="mso-fit-shape-to-text:t">
                    <w:txbxContent>
                      <w:p w14:paraId="038467E5" w14:textId="49968014" w:rsidR="008973FA" w:rsidRDefault="00B16A19" w:rsidP="008973FA">
                        <w:pPr>
                          <w:spacing w:line="252" w:lineRule="auto"/>
                          <w:jc w:val="center"/>
                          <w:rPr>
                            <w:sz w:val="24"/>
                            <w:szCs w:val="24"/>
                          </w:rPr>
                        </w:pPr>
                        <w:proofErr w:type="spellStart"/>
                        <w:r>
                          <w:rPr>
                            <w:rFonts w:eastAsia="STKaiti" w:cs="Tahoma"/>
                          </w:rPr>
                          <w:t>ActivityReceived</w:t>
                        </w:r>
                        <w:proofErr w:type="spellEnd"/>
                      </w:p>
                    </w:txbxContent>
                  </v:textbox>
                </v:oval>
                <v:roundrect id="Rectangle: Rounded Corners 41" o:spid="_x0000_s1047" style="position:absolute;left:27955;top:33346;width:9029;height:4293;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" fillcolor="#1cade4 [3204]" strokecolor="#0d5571 [1604]" strokeweight="1pt">
                  <v:stroke joinstyle="miter"/>
                  <v:textbox style="mso-fit-shape-to-text:t">
                    <w:txbxContent>
                      <w:p w14:paraId="48C571E0" w14:textId="3AEEB4FF" w:rsidR="00B16A19" w:rsidRDefault="00B16A19" w:rsidP="00B16A19">
                        <w:pPr>
                          <w:spacing w:line="256" w:lineRule="auto"/>
                          <w:jc w:val="center"/>
                          <w:rPr>
                            <w:sz w:val="24"/>
                            <w:szCs w:val="24"/>
                          </w:rPr>
                        </w:pPr>
                        <w:r>
                          <w:rPr>
                            <w:rFonts w:eastAsia="STKaiti" w:cs="Tahoma"/>
                          </w:rPr>
                          <w:t>Recognizer</w:t>
                        </w:r>
                      </w:p>
                    </w:txbxContent>
                  </v:textbox>
                </v:roundrect>
                <v:oval id="Oval 42" o:spid="_x0000_s1048" style="position:absolute;left:23644;top:40858;width:17664;height:54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" fillcolor="#1cade4 [3204]" strokecolor="#0d5571 [1604]" strokeweight="1pt">
                  <v:stroke joinstyle="miter"/>
                  <v:textbox style="mso-fit-shape-to-text:t">
                    <w:txbxContent>
                      <w:p w14:paraId="29B016A6" w14:textId="0F494148" w:rsidR="00856311" w:rsidRDefault="008F3F24" w:rsidP="00856311">
                        <w:pPr>
                          <w:spacing w:line="252" w:lineRule="auto"/>
                          <w:jc w:val="center"/>
                          <w:rPr>
                            <w:sz w:val="24"/>
                            <w:szCs w:val="24"/>
                          </w:rPr>
                        </w:pPr>
                        <w:proofErr w:type="spellStart"/>
                        <w:r>
                          <w:rPr>
                            <w:rFonts w:eastAsia="STKaiti" w:cs="Tahoma"/>
                          </w:rPr>
                          <w:t>RecognizedIntent</w:t>
                        </w:r>
                        <w:proofErr w:type="spellEnd"/>
                      </w:p>
                    </w:txbxContent>
                  </v:textbox>
                </v:oval>
                <v:shape id="Straight Arrow Connector 43" o:spid="_x0000_s1049" type="#_x0000_t32" style="position:absolute;left:32475;top:29797;width:0;height:3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" strokecolor="#1cade4 [3204]" strokeweight="2pt">
                  <v:stroke endarrow="block" joinstyle="miter"/>
                </v:shape>
                <v:shape id="Straight Arrow Connector 44" o:spid="_x0000_s1050" type="#_x0000_t32" style="position:absolute;left:32475;top:37639;width:1;height:3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" strokecolor="#1cade4 [3204]" strokeweight="2pt">
                  <v:stroke endarrow="block" joinstyle="miter"/>
                </v:shape>
                <v:shape id="Straight Arrow Connector 45" o:spid="_x0000_s1051" type="#_x0000_t32" style="position:absolute;left:32474;top:21466;width:1;height:2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" strokecolor="#1cade4 [3204]" strokeweight="2pt">
                  <v:stroke endarrow="block" joinstyle="miter"/>
                </v:shape>
                <v:shape id="Straight Arrow Connector 46" o:spid="_x0000_s1052" type="#_x0000_t32" style="position:absolute;left:32476;top:46300;width:1;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" strokecolor="#1cade4 [3204]" strokeweight="2pt">
                  <v:stroke endarrow="block" joinstyle="miter"/>
                </v:shape>
                <w10:anchorlock/>
              </v:group>
            </w:pict>
          </mc:Fallback>
        </mc:AlternateContent>
      </w:r>
    </w:p>
    <w:p w14:paraId="5B2A08B5" w14:textId="1939BA84" w:rsidR="007350CD" w:rsidRDefault="00B41951" w:rsidP="0055240B">
      <w:r>
        <w:t>Steps in a typical event drive flow.</w:t>
      </w:r>
    </w:p>
    <w:p w14:paraId="7D77681C" w14:textId="6FE25EAE" w:rsidR="00B41951" w:rsidRDefault="00B41951" w:rsidP="00B41951">
      <w:pPr>
        <w:pStyle w:val="ListParagraph"/>
        <w:numPr>
          <w:ilvl w:val="0"/>
          <w:numId w:val="31"/>
        </w:numPr>
      </w:pPr>
      <w:proofErr w:type="spellStart"/>
      <w:r>
        <w:rPr>
          <w:i/>
          <w:iCs/>
        </w:rPr>
        <w:t>EndOfActions</w:t>
      </w:r>
      <w:proofErr w:type="spellEnd"/>
      <w:r>
        <w:t xml:space="preserve"> fires which </w:t>
      </w:r>
      <w:proofErr w:type="gramStart"/>
      <w:r w:rsidR="00C26AC1">
        <w:t>causes</w:t>
      </w:r>
      <w:proofErr w:type="gramEnd"/>
      <w:r w:rsidR="00C26AC1">
        <w:t xml:space="preserve"> the most specific </w:t>
      </w:r>
      <w:proofErr w:type="spellStart"/>
      <w:r w:rsidR="00C26AC1">
        <w:rPr>
          <w:i/>
          <w:iCs/>
        </w:rPr>
        <w:t>OnEndOfActions</w:t>
      </w:r>
      <w:proofErr w:type="spellEnd"/>
      <w:r w:rsidR="00C26AC1">
        <w:rPr>
          <w:i/>
          <w:iCs/>
        </w:rPr>
        <w:t xml:space="preserve">, </w:t>
      </w:r>
      <w:r w:rsidR="00C26AC1">
        <w:t>highest priority trigger to fire.</w:t>
      </w:r>
    </w:p>
    <w:p w14:paraId="163EC79B" w14:textId="078CF3B6" w:rsidR="00C26AC1" w:rsidRDefault="00C26AC1" w:rsidP="00B41951">
      <w:pPr>
        <w:pStyle w:val="ListParagraph"/>
        <w:numPr>
          <w:ilvl w:val="0"/>
          <w:numId w:val="31"/>
        </w:numPr>
      </w:pPr>
      <w:r>
        <w:lastRenderedPageBreak/>
        <w:t xml:space="preserve">An </w:t>
      </w:r>
      <w:r>
        <w:rPr>
          <w:i/>
          <w:iCs/>
        </w:rPr>
        <w:t xml:space="preserve">Ask </w:t>
      </w:r>
      <w:r>
        <w:t>action is executed</w:t>
      </w:r>
      <w:r w:rsidR="00EA3D88">
        <w:t xml:space="preserve"> by the trigger and </w:t>
      </w:r>
      <w:r w:rsidR="00CD7D4D">
        <w:t>sets</w:t>
      </w:r>
      <w:r w:rsidR="00EA3D88">
        <w:t xml:space="preserve"> up the </w:t>
      </w:r>
      <w:proofErr w:type="spellStart"/>
      <w:r w:rsidR="00EA3D88">
        <w:rPr>
          <w:i/>
          <w:iCs/>
        </w:rPr>
        <w:t>ExpectedProperties</w:t>
      </w:r>
      <w:proofErr w:type="spellEnd"/>
      <w:r w:rsidR="00EA3D88">
        <w:t xml:space="preserve"> </w:t>
      </w:r>
      <w:r w:rsidR="00CD7D4D">
        <w:t xml:space="preserve">and </w:t>
      </w:r>
      <w:commentRangeStart w:id="9"/>
      <w:commentRangeStart w:id="10"/>
      <w:proofErr w:type="spellStart"/>
      <w:r w:rsidR="00CD7D4D">
        <w:rPr>
          <w:i/>
          <w:iCs/>
        </w:rPr>
        <w:t>ExpectedOperation</w:t>
      </w:r>
      <w:proofErr w:type="spellEnd"/>
      <w:r w:rsidR="00CD7D4D">
        <w:rPr>
          <w:i/>
          <w:iCs/>
        </w:rPr>
        <w:t xml:space="preserve"> </w:t>
      </w:r>
      <w:commentRangeEnd w:id="9"/>
      <w:r w:rsidR="0008691D">
        <w:rPr>
          <w:rStyle w:val="CommentReference"/>
        </w:rPr>
        <w:commentReference w:id="9"/>
      </w:r>
      <w:commentRangeEnd w:id="10"/>
      <w:r>
        <w:rPr>
          <w:rStyle w:val="CommentReference"/>
        </w:rPr>
        <w:commentReference w:id="10"/>
      </w:r>
      <w:r w:rsidR="00CD7D4D">
        <w:t>as context.</w:t>
      </w:r>
    </w:p>
    <w:p w14:paraId="34995765" w14:textId="30D0293A" w:rsidR="00CD7D4D" w:rsidRDefault="00CD7D4D" w:rsidP="00B41951">
      <w:pPr>
        <w:pStyle w:val="ListParagraph"/>
        <w:numPr>
          <w:ilvl w:val="0"/>
          <w:numId w:val="31"/>
        </w:numPr>
      </w:pPr>
      <w:r>
        <w:t xml:space="preserve">At some point the user responds which generates an </w:t>
      </w:r>
      <w:proofErr w:type="spellStart"/>
      <w:r>
        <w:rPr>
          <w:i/>
          <w:iCs/>
        </w:rPr>
        <w:t>ActivityReceived</w:t>
      </w:r>
      <w:proofErr w:type="spellEnd"/>
      <w:r>
        <w:rPr>
          <w:i/>
          <w:iCs/>
        </w:rPr>
        <w:t xml:space="preserve"> </w:t>
      </w:r>
      <w:r>
        <w:t>event.</w:t>
      </w:r>
    </w:p>
    <w:p w14:paraId="3ACFCADD" w14:textId="365F962A" w:rsidR="00CD7D4D" w:rsidRDefault="005C6C0A" w:rsidP="00B41951">
      <w:pPr>
        <w:pStyle w:val="ListParagraph"/>
        <w:numPr>
          <w:ilvl w:val="0"/>
          <w:numId w:val="31"/>
        </w:numPr>
      </w:pPr>
      <w:r>
        <w:t>The activity is processed by the dialog</w:t>
      </w:r>
      <w:r w:rsidR="00D87E92">
        <w:t>’</w:t>
      </w:r>
      <w:r>
        <w:t xml:space="preserve">s recognizer which raises a </w:t>
      </w:r>
      <w:proofErr w:type="spellStart"/>
      <w:r>
        <w:rPr>
          <w:i/>
          <w:iCs/>
        </w:rPr>
        <w:t>RecognizedIntent</w:t>
      </w:r>
      <w:proofErr w:type="spellEnd"/>
      <w:r>
        <w:rPr>
          <w:i/>
          <w:iCs/>
        </w:rPr>
        <w:t xml:space="preserve"> </w:t>
      </w:r>
      <w:r>
        <w:t>event.</w:t>
      </w:r>
    </w:p>
    <w:p w14:paraId="32D50D6E" w14:textId="40463161" w:rsidR="00064C32" w:rsidRDefault="005C6C0A" w:rsidP="00B41951">
      <w:pPr>
        <w:pStyle w:val="ListParagraph"/>
        <w:numPr>
          <w:ilvl w:val="0"/>
          <w:numId w:val="31"/>
        </w:numPr>
      </w:pPr>
      <w:r>
        <w:t>The adaptive dialog analyzes the entities</w:t>
      </w:r>
      <w:r w:rsidR="003545F1">
        <w:t xml:space="preserve"> to generate possible assignments</w:t>
      </w:r>
      <w:proofErr w:type="gramStart"/>
      <w:r w:rsidR="003545F1">
        <w:t xml:space="preserve">.  </w:t>
      </w:r>
      <w:proofErr w:type="gramEnd"/>
      <w:r w:rsidR="003545F1">
        <w:t xml:space="preserve">This analysis works by </w:t>
      </w:r>
      <w:r w:rsidR="00E95BAE">
        <w:t xml:space="preserve">taking each hierarchical entity recognized and </w:t>
      </w:r>
      <w:r w:rsidR="00DF22BB">
        <w:t>creating candidate</w:t>
      </w:r>
      <w:r w:rsidR="00DB2AC6">
        <w:t xml:space="preserve"> assignments</w:t>
      </w:r>
      <w:r w:rsidR="00DF22BB">
        <w:t xml:space="preserve"> where missing property or operat</w:t>
      </w:r>
      <w:r w:rsidR="00117BF5">
        <w:t>ion</w:t>
      </w:r>
      <w:r w:rsidR="00DB2AC6">
        <w:t xml:space="preserve"> </w:t>
      </w:r>
      <w:r w:rsidR="00F04CF1">
        <w:t>information</w:t>
      </w:r>
      <w:r w:rsidR="00117BF5">
        <w:t xml:space="preserve"> is filled in </w:t>
      </w:r>
      <w:r w:rsidR="00E95BAE">
        <w:t xml:space="preserve">using information in the schema and the </w:t>
      </w:r>
      <w:proofErr w:type="spellStart"/>
      <w:r w:rsidR="00E95BAE">
        <w:rPr>
          <w:i/>
          <w:iCs/>
        </w:rPr>
        <w:t>ExpectedProperties</w:t>
      </w:r>
      <w:proofErr w:type="spellEnd"/>
      <w:r w:rsidR="006E116F">
        <w:rPr>
          <w:i/>
          <w:iCs/>
        </w:rPr>
        <w:t xml:space="preserve"> or </w:t>
      </w:r>
      <w:proofErr w:type="spellStart"/>
      <w:r w:rsidR="00E95BAE">
        <w:rPr>
          <w:i/>
          <w:iCs/>
        </w:rPr>
        <w:t>ExpectedOperation</w:t>
      </w:r>
      <w:proofErr w:type="spellEnd"/>
      <w:r w:rsidR="00E95BAE">
        <w:rPr>
          <w:i/>
          <w:iCs/>
        </w:rPr>
        <w:t xml:space="preserve"> </w:t>
      </w:r>
      <w:r w:rsidR="00E95BAE">
        <w:t xml:space="preserve">context. </w:t>
      </w:r>
      <w:r w:rsidR="00117BF5">
        <w:t>The candidates are sorted with expected possibilities first</w:t>
      </w:r>
      <w:proofErr w:type="gramStart"/>
      <w:r w:rsidR="00117BF5">
        <w:t xml:space="preserve">.  </w:t>
      </w:r>
      <w:proofErr w:type="gramEnd"/>
      <w:r w:rsidR="00117BF5">
        <w:t xml:space="preserve">A candidate is selected and then any </w:t>
      </w:r>
      <w:r w:rsidR="00DB2AC6">
        <w:t xml:space="preserve">overlapping candidates are removed or become alternatives for </w:t>
      </w:r>
      <w:proofErr w:type="gramStart"/>
      <w:r w:rsidR="00DB2AC6">
        <w:t xml:space="preserve">a </w:t>
      </w:r>
      <w:proofErr w:type="spellStart"/>
      <w:r w:rsidR="00DB2AC6">
        <w:rPr>
          <w:i/>
          <w:iCs/>
        </w:rPr>
        <w:t>ChooseProperty</w:t>
      </w:r>
      <w:proofErr w:type="spellEnd"/>
      <w:r w:rsidR="00DB2AC6">
        <w:rPr>
          <w:i/>
          <w:iCs/>
        </w:rPr>
        <w:t>.</w:t>
      </w:r>
      <w:r w:rsidR="00DB2AC6">
        <w:t xml:space="preserve">  </w:t>
      </w:r>
      <w:proofErr w:type="gramEnd"/>
      <w:r w:rsidR="00DB2AC6">
        <w:t xml:space="preserve">The resulting candidates are merged into </w:t>
      </w:r>
      <w:r w:rsidR="00676389">
        <w:rPr>
          <w:i/>
          <w:iCs/>
        </w:rPr>
        <w:t>$</w:t>
      </w:r>
      <w:proofErr w:type="spellStart"/>
      <w:r w:rsidR="00676389">
        <w:rPr>
          <w:i/>
          <w:iCs/>
        </w:rPr>
        <w:t>events.assignments</w:t>
      </w:r>
      <w:proofErr w:type="spellEnd"/>
      <w:r w:rsidR="00676389">
        <w:rPr>
          <w:i/>
          <w:iCs/>
        </w:rPr>
        <w:t xml:space="preserve"> </w:t>
      </w:r>
      <w:r w:rsidR="001C1A33">
        <w:t xml:space="preserve">and ordered by </w:t>
      </w:r>
      <w:r w:rsidR="00F25322">
        <w:t xml:space="preserve">event: </w:t>
      </w:r>
      <w:proofErr w:type="spellStart"/>
      <w:r w:rsidR="00F25322">
        <w:rPr>
          <w:i/>
          <w:iCs/>
        </w:rPr>
        <w:t>AssignEntity</w:t>
      </w:r>
      <w:proofErr w:type="spellEnd"/>
      <w:r w:rsidR="00F25322">
        <w:rPr>
          <w:i/>
          <w:iCs/>
        </w:rPr>
        <w:t xml:space="preserve">, </w:t>
      </w:r>
      <w:proofErr w:type="spellStart"/>
      <w:r w:rsidR="00CD67CC">
        <w:rPr>
          <w:i/>
          <w:iCs/>
        </w:rPr>
        <w:t>ChooseProperty</w:t>
      </w:r>
      <w:proofErr w:type="spellEnd"/>
      <w:r w:rsidR="00CD67CC">
        <w:rPr>
          <w:i/>
          <w:iCs/>
        </w:rPr>
        <w:t xml:space="preserve">, </w:t>
      </w:r>
      <w:proofErr w:type="spellStart"/>
      <w:r w:rsidR="00CD67CC">
        <w:rPr>
          <w:i/>
          <w:iCs/>
        </w:rPr>
        <w:t>ChooseEntity</w:t>
      </w:r>
      <w:proofErr w:type="spellEnd"/>
      <w:r w:rsidR="00CD67CC">
        <w:rPr>
          <w:i/>
          <w:iCs/>
        </w:rPr>
        <w:t xml:space="preserve"> </w:t>
      </w:r>
      <w:r w:rsidR="00CD67CC">
        <w:t xml:space="preserve">and the by the order of </w:t>
      </w:r>
      <w:r w:rsidR="001C1A33">
        <w:t xml:space="preserve">schema </w:t>
      </w:r>
      <w:r w:rsidR="00064C32">
        <w:rPr>
          <w:i/>
          <w:iCs/>
        </w:rPr>
        <w:t xml:space="preserve">$operations, </w:t>
      </w:r>
      <w:r w:rsidR="00064C32">
        <w:t>expected before unexpected, by turn and finally by position in the utterance.</w:t>
      </w:r>
    </w:p>
    <w:p w14:paraId="5FF39F6C" w14:textId="77777777" w:rsidR="00581969" w:rsidRDefault="00941A81" w:rsidP="00B41951">
      <w:pPr>
        <w:pStyle w:val="ListParagraph"/>
        <w:numPr>
          <w:ilvl w:val="0"/>
          <w:numId w:val="31"/>
        </w:numPr>
      </w:pPr>
      <w:r>
        <w:t xml:space="preserve">If there are any assignments, then </w:t>
      </w:r>
      <w:r w:rsidR="00CD67CC">
        <w:t>the corresponding</w:t>
      </w:r>
      <w:r>
        <w:t xml:space="preserve"> event is raised</w:t>
      </w:r>
      <w:proofErr w:type="gramStart"/>
      <w:r>
        <w:t xml:space="preserve">.  </w:t>
      </w:r>
      <w:proofErr w:type="spellStart"/>
      <w:proofErr w:type="gramEnd"/>
      <w:r w:rsidR="00581969">
        <w:rPr>
          <w:i/>
          <w:iCs/>
        </w:rPr>
        <w:t>AssignEntity</w:t>
      </w:r>
      <w:proofErr w:type="spellEnd"/>
      <w:r w:rsidR="00581969">
        <w:rPr>
          <w:i/>
          <w:iCs/>
        </w:rPr>
        <w:t xml:space="preserve"> </w:t>
      </w:r>
      <w:proofErr w:type="gramStart"/>
      <w:r w:rsidR="00581969">
        <w:t>are</w:t>
      </w:r>
      <w:proofErr w:type="gramEnd"/>
      <w:r w:rsidR="00581969">
        <w:t xml:space="preserve"> immediately removed from </w:t>
      </w:r>
      <w:r w:rsidR="00581969">
        <w:rPr>
          <w:i/>
          <w:iCs/>
        </w:rPr>
        <w:t>$</w:t>
      </w:r>
      <w:proofErr w:type="spellStart"/>
      <w:r w:rsidR="00581969">
        <w:rPr>
          <w:i/>
          <w:iCs/>
        </w:rPr>
        <w:t>events.assignments</w:t>
      </w:r>
      <w:proofErr w:type="spellEnd"/>
      <w:proofErr w:type="gramStart"/>
      <w:r w:rsidR="00581969">
        <w:rPr>
          <w:i/>
          <w:iCs/>
        </w:rPr>
        <w:t xml:space="preserve">.  </w:t>
      </w:r>
      <w:proofErr w:type="gramEnd"/>
      <w:r w:rsidR="00581969">
        <w:t xml:space="preserve">The other assignments are usually removed only in response to another user input through an </w:t>
      </w:r>
      <w:r w:rsidR="00581969">
        <w:rPr>
          <w:i/>
          <w:iCs/>
        </w:rPr>
        <w:t xml:space="preserve">Ask, </w:t>
      </w:r>
      <w:r w:rsidR="00581969">
        <w:t>but it is also possible to manipulate the assignments directly in trigger actions.</w:t>
      </w:r>
    </w:p>
    <w:p w14:paraId="48D75A3A" w14:textId="3A3DFC10" w:rsidR="007356EF" w:rsidRDefault="007356EF" w:rsidP="00B41951">
      <w:pPr>
        <w:pStyle w:val="ListParagraph"/>
        <w:numPr>
          <w:ilvl w:val="0"/>
          <w:numId w:val="31"/>
        </w:numPr>
      </w:pPr>
      <w:r>
        <w:t xml:space="preserve">Once all assignments are </w:t>
      </w:r>
      <w:proofErr w:type="gramStart"/>
      <w:r>
        <w:t>complete</w:t>
      </w:r>
      <w:proofErr w:type="gramEnd"/>
      <w:r>
        <w:t xml:space="preserve"> another </w:t>
      </w:r>
      <w:proofErr w:type="spellStart"/>
      <w:r>
        <w:rPr>
          <w:i/>
          <w:iCs/>
        </w:rPr>
        <w:t>EndOfActions</w:t>
      </w:r>
      <w:proofErr w:type="spellEnd"/>
      <w:r>
        <w:rPr>
          <w:i/>
          <w:iCs/>
        </w:rPr>
        <w:t xml:space="preserve"> </w:t>
      </w:r>
      <w:r>
        <w:t xml:space="preserve">event is raised and the cycle repeats until a trigger </w:t>
      </w:r>
      <w:r w:rsidR="00843A80">
        <w:t>ends the dialog</w:t>
      </w:r>
      <w:proofErr w:type="gramStart"/>
      <w:r w:rsidR="00843A80">
        <w:t xml:space="preserve">.  </w:t>
      </w:r>
      <w:proofErr w:type="gramEnd"/>
    </w:p>
    <w:p w14:paraId="2765DE2C" w14:textId="34DBAED4" w:rsidR="00AD0E5F" w:rsidRDefault="00CC737E" w:rsidP="00CC737E">
      <w:pPr>
        <w:pStyle w:val="Heading2"/>
      </w:pPr>
      <w:r>
        <w:t>Form Generation</w:t>
      </w:r>
    </w:p>
    <w:p w14:paraId="597E74F9" w14:textId="1CC60F30" w:rsidR="003E60F8" w:rsidRDefault="008A5B57" w:rsidP="003E60F8">
      <w:r>
        <w:t>The mechanisms described in this doc are complex, but they do support rich conversation where at every point the user can respond in a natural way</w:t>
      </w:r>
      <w:proofErr w:type="gramStart"/>
      <w:r w:rsidR="000660D6">
        <w:t xml:space="preserve">.  </w:t>
      </w:r>
      <w:proofErr w:type="gramEnd"/>
      <w:r w:rsidR="000660D6">
        <w:t>Luckily, most of the time you do not have to pay attention to these details</w:t>
      </w:r>
      <w:proofErr w:type="gramStart"/>
      <w:r w:rsidR="000660D6">
        <w:t xml:space="preserve">.  </w:t>
      </w:r>
      <w:proofErr w:type="gramEnd"/>
      <w:r w:rsidR="003E60F8">
        <w:t xml:space="preserve">Form generation is </w:t>
      </w:r>
      <w:proofErr w:type="gramStart"/>
      <w:r w:rsidR="003E60F8">
        <w:t>new</w:t>
      </w:r>
      <w:proofErr w:type="gramEnd"/>
      <w:r w:rsidR="003E60F8">
        <w:t xml:space="preserve"> preview feature in Composer that will automatically generate </w:t>
      </w:r>
      <w:r w:rsidR="006E2BC5">
        <w:t>an event driven dialog for you</w:t>
      </w:r>
      <w:proofErr w:type="gramStart"/>
      <w:r w:rsidR="006E2BC5">
        <w:t xml:space="preserve">.  </w:t>
      </w:r>
      <w:proofErr w:type="gramEnd"/>
      <w:r w:rsidR="006E2BC5">
        <w:t xml:space="preserve">It generates </w:t>
      </w:r>
      <w:r w:rsidR="003E60F8">
        <w:t>language understanding (LU), language generation (LG) and dialog management (DM) assets from a JSON schema</w:t>
      </w:r>
      <w:proofErr w:type="gramStart"/>
      <w:r w:rsidR="006E2BC5">
        <w:t>.</w:t>
      </w:r>
      <w:r w:rsidR="003E60F8">
        <w:t xml:space="preserve">  </w:t>
      </w:r>
      <w:proofErr w:type="gramEnd"/>
      <w:r w:rsidR="003E60F8">
        <w:t xml:space="preserve">The </w:t>
      </w:r>
      <w:hyperlink r:id="rId15" w:history="1">
        <w:r w:rsidR="003E60F8" w:rsidRPr="006D12C4">
          <w:rPr>
            <w:rStyle w:val="Hyperlink"/>
          </w:rPr>
          <w:t>generated NLU model</w:t>
        </w:r>
      </w:hyperlink>
      <w:r w:rsidR="003E60F8">
        <w:t xml:space="preserve"> takes full advantage of LUIS features and can be refined over time to incrementally improve it.  This is much simpler than having to master LUIS as well as figure out how to create and use a robust model</w:t>
      </w:r>
      <w:proofErr w:type="gramStart"/>
      <w:r w:rsidR="003E60F8">
        <w:t xml:space="preserve">.  </w:t>
      </w:r>
      <w:proofErr w:type="gramEnd"/>
      <w:r w:rsidR="003E60F8">
        <w:t xml:space="preserve">The resulting </w:t>
      </w:r>
      <w:proofErr w:type="spellStart"/>
      <w:r w:rsidR="003E60F8">
        <w:t>form</w:t>
      </w:r>
      <w:proofErr w:type="spellEnd"/>
      <w:r w:rsidR="003E60F8">
        <w:t xml:space="preserve"> dialog has these features:</w:t>
      </w:r>
    </w:p>
    <w:p w14:paraId="635A4A06" w14:textId="77777777" w:rsidR="003E60F8" w:rsidRDefault="003E60F8" w:rsidP="003E60F8">
      <w:pPr>
        <w:pStyle w:val="ListParagraph"/>
        <w:numPr>
          <w:ilvl w:val="0"/>
          <w:numId w:val="27"/>
        </w:numPr>
      </w:pPr>
      <w:r>
        <w:t>Support for all LUIS entities.</w:t>
      </w:r>
    </w:p>
    <w:p w14:paraId="19D6B2A8" w14:textId="77777777" w:rsidR="003E60F8" w:rsidRPr="002614AD" w:rsidRDefault="003E60F8" w:rsidP="003E60F8">
      <w:pPr>
        <w:pStyle w:val="ListParagraph"/>
        <w:numPr>
          <w:ilvl w:val="0"/>
          <w:numId w:val="27"/>
        </w:numPr>
      </w:pPr>
      <w:r>
        <w:t xml:space="preserve">Multiple entity input: “order a </w:t>
      </w:r>
      <w:r>
        <w:rPr>
          <w:u w:val="single"/>
        </w:rPr>
        <w:t xml:space="preserve">ham </w:t>
      </w:r>
      <w:r>
        <w:t xml:space="preserve">and </w:t>
      </w:r>
      <w:r>
        <w:rPr>
          <w:u w:val="single"/>
        </w:rPr>
        <w:t xml:space="preserve">swiss </w:t>
      </w:r>
      <w:proofErr w:type="gramStart"/>
      <w:r w:rsidRPr="002614AD">
        <w:t>sandwich</w:t>
      </w:r>
      <w:proofErr w:type="gramEnd"/>
      <w:r>
        <w:rPr>
          <w:u w:val="single"/>
        </w:rPr>
        <w:t>”</w:t>
      </w:r>
    </w:p>
    <w:p w14:paraId="5C908EC7" w14:textId="77777777" w:rsidR="003E60F8" w:rsidRDefault="003E60F8" w:rsidP="003E60F8">
      <w:pPr>
        <w:pStyle w:val="ListParagraph"/>
        <w:numPr>
          <w:ilvl w:val="0"/>
          <w:numId w:val="27"/>
        </w:numPr>
      </w:pPr>
      <w:r>
        <w:t>Disambiguation: “By ‘wheat’ did you mean [whole wheat, multigrain wheat]?’, “Was ‘rye’ your name or the bread you wanted?”</w:t>
      </w:r>
    </w:p>
    <w:p w14:paraId="30C24787" w14:textId="77777777" w:rsidR="003E60F8" w:rsidRDefault="003E60F8" w:rsidP="003E60F8">
      <w:pPr>
        <w:pStyle w:val="ListParagraph"/>
        <w:numPr>
          <w:ilvl w:val="0"/>
          <w:numId w:val="27"/>
        </w:numPr>
      </w:pPr>
      <w:r>
        <w:t>Multiple operations including revision: “</w:t>
      </w:r>
      <w:r w:rsidRPr="002614AD">
        <w:rPr>
          <w:u w:val="single"/>
        </w:rPr>
        <w:t>Add lettuce</w:t>
      </w:r>
      <w:r>
        <w:t xml:space="preserve"> and </w:t>
      </w:r>
      <w:r w:rsidRPr="002614AD">
        <w:rPr>
          <w:u w:val="single"/>
        </w:rPr>
        <w:t xml:space="preserve">remove </w:t>
      </w:r>
      <w:proofErr w:type="gramStart"/>
      <w:r w:rsidRPr="002614AD">
        <w:rPr>
          <w:u w:val="single"/>
        </w:rPr>
        <w:t>pickles</w:t>
      </w:r>
      <w:proofErr w:type="gramEnd"/>
      <w:r>
        <w:t>”</w:t>
      </w:r>
    </w:p>
    <w:p w14:paraId="283EDAB7" w14:textId="77777777" w:rsidR="003E60F8" w:rsidRDefault="003E60F8" w:rsidP="003E60F8">
      <w:pPr>
        <w:pStyle w:val="ListParagraph"/>
        <w:numPr>
          <w:ilvl w:val="0"/>
          <w:numId w:val="27"/>
        </w:numPr>
      </w:pPr>
      <w:r>
        <w:t>Built-in intelligence for min/max, units and more coming.</w:t>
      </w:r>
    </w:p>
    <w:p w14:paraId="0E595BB3" w14:textId="77777777" w:rsidR="003E60F8" w:rsidRDefault="003E60F8" w:rsidP="003E60F8">
      <w:pPr>
        <w:pStyle w:val="ListParagraph"/>
        <w:numPr>
          <w:ilvl w:val="0"/>
          <w:numId w:val="27"/>
        </w:numPr>
      </w:pPr>
      <w:r>
        <w:t xml:space="preserve">Ability to create richer prompts asking for multiple entities and providing status: “What kind of </w:t>
      </w:r>
      <w:r w:rsidRPr="002614AD">
        <w:rPr>
          <w:u w:val="single"/>
        </w:rPr>
        <w:t>toppings</w:t>
      </w:r>
      <w:r>
        <w:t xml:space="preserve"> and </w:t>
      </w:r>
      <w:r w:rsidRPr="002614AD">
        <w:rPr>
          <w:u w:val="single"/>
        </w:rPr>
        <w:t>sauces</w:t>
      </w:r>
      <w:r>
        <w:t xml:space="preserve"> do you want on your </w:t>
      </w:r>
      <w:r w:rsidRPr="004F0BA9">
        <w:rPr>
          <w:u w:val="single"/>
        </w:rPr>
        <w:t>ham</w:t>
      </w:r>
      <w:r>
        <w:t xml:space="preserve"> and </w:t>
      </w:r>
      <w:r w:rsidRPr="004F0BA9">
        <w:rPr>
          <w:u w:val="single"/>
        </w:rPr>
        <w:t>swiss</w:t>
      </w:r>
      <w:r>
        <w:t xml:space="preserve"> sandwich?”</w:t>
      </w:r>
    </w:p>
    <w:p w14:paraId="151FA4DE" w14:textId="77777777" w:rsidR="003E60F8" w:rsidRDefault="003E60F8" w:rsidP="003E60F8">
      <w:pPr>
        <w:pStyle w:val="ListParagraph"/>
        <w:numPr>
          <w:ilvl w:val="0"/>
          <w:numId w:val="27"/>
        </w:numPr>
      </w:pPr>
      <w:r>
        <w:t>Standard support for Help, Welcome, Navigation, Confirmation</w:t>
      </w:r>
    </w:p>
    <w:p w14:paraId="12C97106" w14:textId="419FDDC8" w:rsidR="008861F2" w:rsidRDefault="003E60F8" w:rsidP="003E60F8">
      <w:r>
        <w:t>Form generation can build the scaffolding to bootstrap these capabilities, but to make a fully functional bot you need to use Composer to extend and refine the initial assets</w:t>
      </w:r>
      <w:proofErr w:type="gramStart"/>
      <w:r>
        <w:t xml:space="preserve">.  </w:t>
      </w:r>
      <w:proofErr w:type="gramEnd"/>
    </w:p>
    <w:p w14:paraId="340EFFF5" w14:textId="6051C427" w:rsidR="001830A0" w:rsidRDefault="00FE5382" w:rsidP="00FE5382">
      <w:pPr>
        <w:pStyle w:val="Heading3"/>
      </w:pPr>
      <w:r>
        <w:lastRenderedPageBreak/>
        <w:t>Customizing LG</w:t>
      </w:r>
    </w:p>
    <w:p w14:paraId="35344D2E" w14:textId="27F914F2" w:rsidR="00846702" w:rsidRDefault="00846702" w:rsidP="00846702">
      <w:pPr>
        <w:pStyle w:val="Heading4"/>
      </w:pPr>
      <w:r>
        <w:t>Value</w:t>
      </w:r>
    </w:p>
    <w:p w14:paraId="19B390E5" w14:textId="72FDE0CA" w:rsidR="00846702" w:rsidRDefault="00846702" w:rsidP="00846702">
      <w:pPr>
        <w:pStyle w:val="Heading4"/>
      </w:pPr>
      <w:r>
        <w:t>Entity</w:t>
      </w:r>
    </w:p>
    <w:p w14:paraId="3C7DEC72" w14:textId="745AFA3E" w:rsidR="00846702" w:rsidRDefault="00846702" w:rsidP="00846702">
      <w:pPr>
        <w:pStyle w:val="Heading4"/>
      </w:pPr>
      <w:proofErr w:type="spellStart"/>
      <w:r>
        <w:t>PerProperty</w:t>
      </w:r>
      <w:proofErr w:type="spellEnd"/>
    </w:p>
    <w:p w14:paraId="4B71F202" w14:textId="63F7BF24" w:rsidR="00846702" w:rsidRDefault="008D6A59" w:rsidP="00846702">
      <w:pPr>
        <w:pStyle w:val="Heading4"/>
      </w:pPr>
      <w:r>
        <w:t>Form level stuff</w:t>
      </w:r>
    </w:p>
    <w:p w14:paraId="0F65BA69" w14:textId="69E2DE6C" w:rsidR="00FE5382" w:rsidRDefault="00FE5382" w:rsidP="00FE5382">
      <w:pPr>
        <w:pStyle w:val="Heading3"/>
      </w:pPr>
      <w:r>
        <w:t>Customi</w:t>
      </w:r>
      <w:r w:rsidR="001E62CC">
        <w:t>zing LU</w:t>
      </w:r>
    </w:p>
    <w:p w14:paraId="3038AAA4" w14:textId="77777777" w:rsidR="00ED4BC0" w:rsidRDefault="001E62CC" w:rsidP="00FE5382">
      <w:pPr>
        <w:pStyle w:val="Heading3"/>
      </w:pPr>
      <w:r>
        <w:t>Customizing Dialog Management</w:t>
      </w:r>
    </w:p>
    <w:p w14:paraId="043A3EC3" w14:textId="77777777" w:rsidR="00E15CD5" w:rsidRDefault="00E15CD5">
      <w:pPr>
        <w:rPr>
          <w:rFonts w:asciiTheme="majorHAnsi" w:eastAsiaTheme="majorEastAsia" w:hAnsiTheme="majorHAnsi" w:cstheme="majorBidi"/>
          <w:b/>
          <w:bCs/>
          <w:sz w:val="24"/>
          <w:szCs w:val="24"/>
        </w:rPr>
      </w:pPr>
      <w:r>
        <w:br w:type="page"/>
      </w:r>
    </w:p>
    <w:p w14:paraId="0B7BC939" w14:textId="17507236" w:rsidR="00ED4BC0" w:rsidRDefault="00ED4BC0" w:rsidP="00FE5382">
      <w:pPr>
        <w:pStyle w:val="Heading3"/>
      </w:pPr>
      <w:r>
        <w:lastRenderedPageBreak/>
        <w:t>Visualization of “flows”</w:t>
      </w:r>
    </w:p>
    <w:p w14:paraId="17794A5E" w14:textId="69A35413" w:rsidR="00F675F9" w:rsidRPr="00F675F9" w:rsidRDefault="00F675F9" w:rsidP="00F675F9">
      <w:pPr>
        <w:spacing w:after="0" w:line="240" w:lineRule="auto"/>
        <w:rPr>
          <w:rFonts w:ascii="Segoe UI" w:eastAsia="Times New Roman" w:hAnsi="Segoe UI" w:cs="Segoe UI"/>
          <w:sz w:val="21"/>
          <w:szCs w:val="21"/>
          <w:lang w:eastAsia="en-US"/>
        </w:rPr>
      </w:pPr>
      <w:proofErr w:type="gramStart"/>
      <w:r>
        <w:rPr>
          <w:rFonts w:ascii="Segoe UI" w:eastAsia="Times New Roman" w:hAnsi="Segoe UI" w:cs="Segoe UI"/>
          <w:sz w:val="21"/>
          <w:szCs w:val="21"/>
          <w:lang w:eastAsia="en-US"/>
        </w:rPr>
        <w:t>This is</w:t>
      </w:r>
      <w:proofErr w:type="gramEnd"/>
      <w:r>
        <w:rPr>
          <w:rFonts w:ascii="Segoe UI" w:eastAsia="Times New Roman" w:hAnsi="Segoe UI" w:cs="Segoe UI"/>
          <w:sz w:val="21"/>
          <w:szCs w:val="21"/>
          <w:lang w:eastAsia="en-US"/>
        </w:rPr>
        <w:t xml:space="preserve"> some</w:t>
      </w:r>
      <w:r w:rsidRPr="00F675F9">
        <w:rPr>
          <w:rFonts w:ascii="Segoe UI" w:eastAsia="Times New Roman" w:hAnsi="Segoe UI" w:cs="Segoe UI"/>
          <w:sz w:val="21"/>
          <w:szCs w:val="21"/>
          <w:lang w:eastAsia="en-US"/>
        </w:rPr>
        <w:t xml:space="preserve"> experiment</w:t>
      </w:r>
      <w:r w:rsidR="00854B32">
        <w:rPr>
          <w:rFonts w:ascii="Segoe UI" w:eastAsia="Times New Roman" w:hAnsi="Segoe UI" w:cs="Segoe UI"/>
          <w:sz w:val="21"/>
          <w:szCs w:val="21"/>
          <w:lang w:eastAsia="en-US"/>
        </w:rPr>
        <w:t>s</w:t>
      </w:r>
      <w:r w:rsidRPr="00F675F9">
        <w:rPr>
          <w:rFonts w:ascii="Segoe UI" w:eastAsia="Times New Roman" w:hAnsi="Segoe UI" w:cs="Segoe UI"/>
          <w:sz w:val="21"/>
          <w:szCs w:val="21"/>
          <w:lang w:eastAsia="en-US"/>
        </w:rPr>
        <w:t xml:space="preserve"> with </w:t>
      </w:r>
      <w:r w:rsidR="00854B32">
        <w:rPr>
          <w:rFonts w:ascii="Segoe UI" w:eastAsia="Times New Roman" w:hAnsi="Segoe UI" w:cs="Segoe UI"/>
          <w:sz w:val="21"/>
          <w:szCs w:val="21"/>
          <w:lang w:eastAsia="en-US"/>
        </w:rPr>
        <w:t>a</w:t>
      </w:r>
      <w:r w:rsidRPr="00F675F9">
        <w:rPr>
          <w:rFonts w:ascii="Segoe UI" w:eastAsia="Times New Roman" w:hAnsi="Segoe UI" w:cs="Segoe UI"/>
          <w:sz w:val="21"/>
          <w:szCs w:val="21"/>
          <w:lang w:eastAsia="en-US"/>
        </w:rPr>
        <w:t xml:space="preserve"> </w:t>
      </w:r>
      <w:r w:rsidR="00854B32" w:rsidRPr="00F675F9">
        <w:rPr>
          <w:rFonts w:ascii="Segoe UI" w:eastAsia="Times New Roman" w:hAnsi="Segoe UI" w:cs="Segoe UI"/>
          <w:sz w:val="21"/>
          <w:szCs w:val="21"/>
          <w:lang w:eastAsia="en-US"/>
        </w:rPr>
        <w:t>visual representation of the golden path flow</w:t>
      </w:r>
      <w:r w:rsidR="00854B32">
        <w:rPr>
          <w:rFonts w:ascii="Segoe UI" w:eastAsia="Times New Roman" w:hAnsi="Segoe UI" w:cs="Segoe UI"/>
          <w:sz w:val="21"/>
          <w:szCs w:val="21"/>
          <w:lang w:eastAsia="en-US"/>
        </w:rPr>
        <w:t xml:space="preserve"> using</w:t>
      </w:r>
      <w:r w:rsidRPr="00F675F9">
        <w:rPr>
          <w:rFonts w:ascii="Segoe UI" w:eastAsia="Times New Roman" w:hAnsi="Segoe UI" w:cs="Segoe UI"/>
          <w:sz w:val="21"/>
          <w:szCs w:val="21"/>
          <w:lang w:eastAsia="en-US"/>
        </w:rPr>
        <w:t xml:space="preserve"> mermaid. Each node in the graph is a trigger handler and the lines are </w:t>
      </w:r>
      <w:r w:rsidR="00854B32" w:rsidRPr="00F675F9">
        <w:rPr>
          <w:rFonts w:ascii="Segoe UI" w:eastAsia="Times New Roman" w:hAnsi="Segoe UI" w:cs="Segoe UI"/>
          <w:sz w:val="21"/>
          <w:szCs w:val="21"/>
          <w:lang w:eastAsia="en-US"/>
        </w:rPr>
        <w:t>connecting</w:t>
      </w:r>
      <w:r w:rsidRPr="00F675F9">
        <w:rPr>
          <w:rFonts w:ascii="Segoe UI" w:eastAsia="Times New Roman" w:hAnsi="Segoe UI" w:cs="Segoe UI"/>
          <w:sz w:val="21"/>
          <w:szCs w:val="21"/>
          <w:lang w:eastAsia="en-US"/>
        </w:rPr>
        <w:t xml:space="preserve"> the "expected" flow. </w:t>
      </w:r>
      <w:r w:rsidR="009A012C">
        <w:rPr>
          <w:rFonts w:ascii="Segoe UI" w:eastAsia="Times New Roman" w:hAnsi="Segoe UI" w:cs="Segoe UI"/>
          <w:sz w:val="21"/>
          <w:szCs w:val="21"/>
          <w:lang w:eastAsia="en-US"/>
        </w:rPr>
        <w:t xml:space="preserve">Imagine a schema </w:t>
      </w:r>
      <w:r w:rsidR="00C2628F">
        <w:rPr>
          <w:rFonts w:ascii="Segoe UI" w:eastAsia="Times New Roman" w:hAnsi="Segoe UI" w:cs="Segoe UI"/>
          <w:sz w:val="21"/>
          <w:szCs w:val="21"/>
          <w:lang w:eastAsia="en-US"/>
        </w:rPr>
        <w:t xml:space="preserve">for ordering a sandwich that asks for name, </w:t>
      </w:r>
      <w:r w:rsidR="00990B91">
        <w:rPr>
          <w:rFonts w:ascii="Segoe UI" w:eastAsia="Times New Roman" w:hAnsi="Segoe UI" w:cs="Segoe UI"/>
          <w:sz w:val="21"/>
          <w:szCs w:val="21"/>
          <w:lang w:eastAsia="en-US"/>
        </w:rPr>
        <w:t>bread, meat, and cheese</w:t>
      </w:r>
      <w:proofErr w:type="gramStart"/>
      <w:r w:rsidR="00990B91">
        <w:rPr>
          <w:rFonts w:ascii="Segoe UI" w:eastAsia="Times New Roman" w:hAnsi="Segoe UI" w:cs="Segoe UI"/>
          <w:sz w:val="21"/>
          <w:szCs w:val="21"/>
          <w:lang w:eastAsia="en-US"/>
        </w:rPr>
        <w:t xml:space="preserve">.  </w:t>
      </w:r>
      <w:proofErr w:type="gramEnd"/>
      <w:r w:rsidR="00990B91" w:rsidRPr="00F675F9">
        <w:rPr>
          <w:rFonts w:ascii="Segoe UI" w:eastAsia="Times New Roman" w:hAnsi="Segoe UI" w:cs="Segoe UI"/>
          <w:sz w:val="21"/>
          <w:szCs w:val="21"/>
          <w:lang w:eastAsia="en-US"/>
        </w:rPr>
        <w:t>Let us</w:t>
      </w:r>
      <w:r w:rsidRPr="00F675F9">
        <w:rPr>
          <w:rFonts w:ascii="Segoe UI" w:eastAsia="Times New Roman" w:hAnsi="Segoe UI" w:cs="Segoe UI"/>
          <w:sz w:val="21"/>
          <w:szCs w:val="21"/>
          <w:lang w:eastAsia="en-US"/>
        </w:rPr>
        <w:t xml:space="preserve"> start with </w:t>
      </w:r>
      <w:proofErr w:type="spellStart"/>
      <w:r w:rsidRPr="00F675F9">
        <w:rPr>
          <w:rFonts w:ascii="Segoe UI" w:eastAsia="Times New Roman" w:hAnsi="Segoe UI" w:cs="Segoe UI"/>
          <w:sz w:val="21"/>
          <w:szCs w:val="21"/>
          <w:lang w:eastAsia="en-US"/>
        </w:rPr>
        <w:t>BeginDialog</w:t>
      </w:r>
      <w:proofErr w:type="spellEnd"/>
      <w:r w:rsidRPr="00F675F9">
        <w:rPr>
          <w:rFonts w:ascii="Segoe UI" w:eastAsia="Times New Roman" w:hAnsi="Segoe UI" w:cs="Segoe UI"/>
          <w:sz w:val="21"/>
          <w:szCs w:val="21"/>
          <w:lang w:eastAsia="en-US"/>
        </w:rPr>
        <w:t xml:space="preserve"> and the Name property.</w:t>
      </w:r>
      <w:r w:rsidR="009A012C" w:rsidRPr="009A012C">
        <w:rPr>
          <w:rFonts w:ascii="Segoe UI" w:eastAsia="Times New Roman" w:hAnsi="Segoe UI" w:cs="Segoe UI"/>
          <w:sz w:val="21"/>
          <w:szCs w:val="21"/>
          <w:lang w:eastAsia="en-US"/>
        </w:rPr>
        <w:t xml:space="preserve"> </w:t>
      </w:r>
      <w:r w:rsidR="009A012C" w:rsidRPr="00082708">
        <w:rPr>
          <w:rFonts w:ascii="Segoe UI" w:eastAsia="Times New Roman" w:hAnsi="Segoe UI" w:cs="Segoe UI"/>
          <w:sz w:val="21"/>
          <w:szCs w:val="21"/>
          <w:lang w:eastAsia="en-US"/>
        </w:rPr>
        <w:t xml:space="preserve">This represents the mainline where we do an Ask and expect to get back </w:t>
      </w:r>
      <w:r w:rsidR="00570D99">
        <w:rPr>
          <w:rFonts w:ascii="Segoe UI" w:eastAsia="Times New Roman" w:hAnsi="Segoe UI" w:cs="Segoe UI"/>
          <w:sz w:val="21"/>
          <w:szCs w:val="21"/>
          <w:lang w:eastAsia="en-US"/>
        </w:rPr>
        <w:t xml:space="preserve">Name as </w:t>
      </w:r>
      <w:r w:rsidR="009A012C" w:rsidRPr="00082708">
        <w:rPr>
          <w:rFonts w:ascii="Segoe UI" w:eastAsia="Times New Roman" w:hAnsi="Segoe UI" w:cs="Segoe UI"/>
          <w:sz w:val="21"/>
          <w:szCs w:val="21"/>
          <w:lang w:eastAsia="en-US"/>
        </w:rPr>
        <w:t>an answer.</w:t>
      </w:r>
    </w:p>
    <w:p w14:paraId="6BCC8101" w14:textId="03157223" w:rsidR="00ED4BC0" w:rsidRDefault="00854B32" w:rsidP="00ED4BC0">
      <w:r>
        <w:rPr>
          <w:noProof/>
        </w:rPr>
        <w:drawing>
          <wp:inline distT="0" distB="0" distL="0" distR="0" wp14:anchorId="68C84EDA" wp14:editId="7AB029AA">
            <wp:extent cx="2514600" cy="3944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5973" cy="3993269"/>
                    </a:xfrm>
                    <a:prstGeom prst="rect">
                      <a:avLst/>
                    </a:prstGeom>
                    <a:noFill/>
                    <a:ln>
                      <a:noFill/>
                    </a:ln>
                  </pic:spPr>
                </pic:pic>
              </a:graphicData>
            </a:graphic>
          </wp:inline>
        </w:drawing>
      </w:r>
    </w:p>
    <w:p w14:paraId="068528B8" w14:textId="77777777" w:rsidR="009A012C" w:rsidRDefault="009A012C">
      <w:pPr>
        <w:rPr>
          <w:rFonts w:ascii="Segoe UI" w:eastAsia="Times New Roman" w:hAnsi="Segoe UI" w:cs="Segoe UI"/>
          <w:sz w:val="21"/>
          <w:szCs w:val="21"/>
          <w:lang w:eastAsia="en-US"/>
        </w:rPr>
      </w:pPr>
      <w:r>
        <w:rPr>
          <w:rFonts w:ascii="Segoe UI" w:eastAsia="Times New Roman" w:hAnsi="Segoe UI" w:cs="Segoe UI"/>
          <w:sz w:val="21"/>
          <w:szCs w:val="21"/>
          <w:lang w:eastAsia="en-US"/>
        </w:rPr>
        <w:br w:type="page"/>
      </w:r>
    </w:p>
    <w:p w14:paraId="5EAF9397" w14:textId="735562AF" w:rsidR="00082708" w:rsidRPr="00082708" w:rsidRDefault="00082708" w:rsidP="00082708">
      <w:pPr>
        <w:spacing w:after="0" w:line="240" w:lineRule="auto"/>
        <w:rPr>
          <w:rFonts w:ascii="Segoe UI" w:eastAsia="Times New Roman" w:hAnsi="Segoe UI" w:cs="Segoe UI"/>
          <w:sz w:val="21"/>
          <w:szCs w:val="21"/>
          <w:lang w:eastAsia="en-US"/>
        </w:rPr>
      </w:pPr>
      <w:r w:rsidRPr="00082708">
        <w:rPr>
          <w:rFonts w:ascii="Segoe UI" w:eastAsia="Times New Roman" w:hAnsi="Segoe UI" w:cs="Segoe UI"/>
          <w:sz w:val="21"/>
          <w:szCs w:val="21"/>
          <w:lang w:eastAsia="en-US"/>
        </w:rPr>
        <w:lastRenderedPageBreak/>
        <w:t xml:space="preserve">We might want to capture the related operations that can be done, </w:t>
      </w:r>
      <w:r w:rsidR="00570D99">
        <w:rPr>
          <w:rFonts w:ascii="Segoe UI" w:eastAsia="Times New Roman" w:hAnsi="Segoe UI" w:cs="Segoe UI"/>
          <w:sz w:val="21"/>
          <w:szCs w:val="21"/>
          <w:lang w:eastAsia="en-US"/>
        </w:rPr>
        <w:t>but that are note the mainline flow</w:t>
      </w:r>
      <w:proofErr w:type="gramStart"/>
      <w:r w:rsidR="00570D99">
        <w:rPr>
          <w:rFonts w:ascii="Segoe UI" w:eastAsia="Times New Roman" w:hAnsi="Segoe UI" w:cs="Segoe UI"/>
          <w:sz w:val="21"/>
          <w:szCs w:val="21"/>
          <w:lang w:eastAsia="en-US"/>
        </w:rPr>
        <w:t xml:space="preserve">.  </w:t>
      </w:r>
      <w:proofErr w:type="gramEnd"/>
      <w:r w:rsidRPr="00082708">
        <w:rPr>
          <w:rFonts w:ascii="Segoe UI" w:eastAsia="Times New Roman" w:hAnsi="Segoe UI" w:cs="Segoe UI"/>
          <w:sz w:val="21"/>
          <w:szCs w:val="21"/>
          <w:lang w:eastAsia="en-US"/>
        </w:rPr>
        <w:t xml:space="preserve">(The dashed lines </w:t>
      </w:r>
      <w:proofErr w:type="gramStart"/>
      <w:r w:rsidRPr="00082708">
        <w:rPr>
          <w:rFonts w:ascii="Segoe UI" w:eastAsia="Times New Roman" w:hAnsi="Segoe UI" w:cs="Segoe UI"/>
          <w:sz w:val="21"/>
          <w:szCs w:val="21"/>
          <w:lang w:eastAsia="en-US"/>
        </w:rPr>
        <w:t>don't</w:t>
      </w:r>
      <w:proofErr w:type="gramEnd"/>
      <w:r w:rsidRPr="00082708">
        <w:rPr>
          <w:rFonts w:ascii="Segoe UI" w:eastAsia="Times New Roman" w:hAnsi="Segoe UI" w:cs="Segoe UI"/>
          <w:sz w:val="21"/>
          <w:szCs w:val="21"/>
          <w:lang w:eastAsia="en-US"/>
        </w:rPr>
        <w:t xml:space="preserve"> mean </w:t>
      </w:r>
      <w:proofErr w:type="gramStart"/>
      <w:r w:rsidRPr="00082708">
        <w:rPr>
          <w:rFonts w:ascii="Segoe UI" w:eastAsia="Times New Roman" w:hAnsi="Segoe UI" w:cs="Segoe UI"/>
          <w:sz w:val="21"/>
          <w:szCs w:val="21"/>
          <w:lang w:eastAsia="en-US"/>
        </w:rPr>
        <w:t>anything</w:t>
      </w:r>
      <w:proofErr w:type="gramEnd"/>
      <w:r w:rsidRPr="00082708">
        <w:rPr>
          <w:rFonts w:ascii="Segoe UI" w:eastAsia="Times New Roman" w:hAnsi="Segoe UI" w:cs="Segoe UI"/>
          <w:sz w:val="21"/>
          <w:szCs w:val="21"/>
          <w:lang w:eastAsia="en-US"/>
        </w:rPr>
        <w:t xml:space="preserve"> it is just for layout purposes.)</w:t>
      </w:r>
    </w:p>
    <w:p w14:paraId="75119AA8" w14:textId="4AAA2DC0" w:rsidR="00082708" w:rsidRDefault="00082708" w:rsidP="00ED4BC0">
      <w:r>
        <w:rPr>
          <w:noProof/>
        </w:rPr>
        <w:drawing>
          <wp:inline distT="0" distB="0" distL="0" distR="0" wp14:anchorId="7DA9F789" wp14:editId="5350EAC4">
            <wp:extent cx="5657850" cy="450754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7401" cy="4539052"/>
                    </a:xfrm>
                    <a:prstGeom prst="rect">
                      <a:avLst/>
                    </a:prstGeom>
                    <a:noFill/>
                    <a:ln>
                      <a:noFill/>
                    </a:ln>
                  </pic:spPr>
                </pic:pic>
              </a:graphicData>
            </a:graphic>
          </wp:inline>
        </w:drawing>
      </w:r>
    </w:p>
    <w:p w14:paraId="38CE2A7A" w14:textId="77777777" w:rsidR="009A012C" w:rsidRDefault="009A012C">
      <w:pPr>
        <w:rPr>
          <w:rFonts w:ascii="Segoe UI" w:eastAsia="Times New Roman" w:hAnsi="Segoe UI" w:cs="Segoe UI"/>
          <w:sz w:val="21"/>
          <w:szCs w:val="21"/>
          <w:lang w:eastAsia="en-US"/>
        </w:rPr>
      </w:pPr>
      <w:r>
        <w:rPr>
          <w:rFonts w:ascii="Segoe UI" w:eastAsia="Times New Roman" w:hAnsi="Segoe UI" w:cs="Segoe UI"/>
          <w:sz w:val="21"/>
          <w:szCs w:val="21"/>
          <w:lang w:eastAsia="en-US"/>
        </w:rPr>
        <w:br w:type="page"/>
      </w:r>
    </w:p>
    <w:p w14:paraId="59717E42" w14:textId="21D05BFF" w:rsidR="00142B18" w:rsidRPr="00142B18" w:rsidRDefault="00142B18" w:rsidP="00142B18">
      <w:pPr>
        <w:spacing w:after="0" w:line="240" w:lineRule="auto"/>
        <w:rPr>
          <w:rFonts w:ascii="Segoe UI" w:eastAsia="Times New Roman" w:hAnsi="Segoe UI" w:cs="Segoe UI"/>
          <w:sz w:val="21"/>
          <w:szCs w:val="21"/>
          <w:lang w:eastAsia="en-US"/>
        </w:rPr>
      </w:pPr>
      <w:r w:rsidRPr="00142B18">
        <w:rPr>
          <w:rFonts w:ascii="Segoe UI" w:eastAsia="Times New Roman" w:hAnsi="Segoe UI" w:cs="Segoe UI"/>
          <w:sz w:val="21"/>
          <w:szCs w:val="21"/>
          <w:lang w:eastAsia="en-US"/>
        </w:rPr>
        <w:lastRenderedPageBreak/>
        <w:t xml:space="preserve">Adding Bread would look like this because it also adds in the possibility to choose between </w:t>
      </w:r>
      <w:r w:rsidR="00570D99">
        <w:rPr>
          <w:rFonts w:ascii="Segoe UI" w:eastAsia="Times New Roman" w:hAnsi="Segoe UI" w:cs="Segoe UI"/>
          <w:sz w:val="21"/>
          <w:szCs w:val="21"/>
          <w:lang w:eastAsia="en-US"/>
        </w:rPr>
        <w:t>ambiguous entity values like “wheat” could mean “whole wheat” or “multigrain wheat”.</w:t>
      </w:r>
    </w:p>
    <w:p w14:paraId="0870E3A4" w14:textId="6A006A1A" w:rsidR="001E62CC" w:rsidRDefault="001E62CC" w:rsidP="00FE5382">
      <w:pPr>
        <w:pStyle w:val="Heading3"/>
      </w:pPr>
    </w:p>
    <w:p w14:paraId="448DE167" w14:textId="74043A02" w:rsidR="00262941" w:rsidRDefault="0079069D" w:rsidP="00262941">
      <w:r>
        <w:rPr>
          <w:noProof/>
        </w:rPr>
        <w:drawing>
          <wp:inline distT="0" distB="0" distL="0" distR="0" wp14:anchorId="7BE8D185" wp14:editId="6DCB47CE">
            <wp:extent cx="6639396" cy="502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0736" cy="5060514"/>
                    </a:xfrm>
                    <a:prstGeom prst="rect">
                      <a:avLst/>
                    </a:prstGeom>
                    <a:noFill/>
                    <a:ln>
                      <a:noFill/>
                    </a:ln>
                  </pic:spPr>
                </pic:pic>
              </a:graphicData>
            </a:graphic>
          </wp:inline>
        </w:drawing>
      </w:r>
    </w:p>
    <w:p w14:paraId="3A633E27" w14:textId="77777777" w:rsidR="009A012C" w:rsidRDefault="009A012C">
      <w:pPr>
        <w:rPr>
          <w:rFonts w:ascii="Segoe UI" w:eastAsia="Times New Roman" w:hAnsi="Segoe UI" w:cs="Segoe UI"/>
          <w:sz w:val="21"/>
          <w:szCs w:val="21"/>
          <w:lang w:eastAsia="en-US"/>
        </w:rPr>
      </w:pPr>
      <w:r>
        <w:rPr>
          <w:rFonts w:ascii="Segoe UI" w:eastAsia="Times New Roman" w:hAnsi="Segoe UI" w:cs="Segoe UI"/>
          <w:sz w:val="21"/>
          <w:szCs w:val="21"/>
          <w:lang w:eastAsia="en-US"/>
        </w:rPr>
        <w:br w:type="page"/>
      </w:r>
    </w:p>
    <w:p w14:paraId="491821C0" w14:textId="4D3801B9" w:rsidR="000832B5" w:rsidRDefault="000832B5" w:rsidP="000832B5">
      <w:pPr>
        <w:spacing w:after="0" w:line="240" w:lineRule="auto"/>
        <w:rPr>
          <w:rFonts w:ascii="Segoe UI" w:eastAsia="Times New Roman" w:hAnsi="Segoe UI" w:cs="Segoe UI"/>
          <w:sz w:val="21"/>
          <w:szCs w:val="21"/>
          <w:lang w:eastAsia="en-US"/>
        </w:rPr>
      </w:pPr>
      <w:r w:rsidRPr="000832B5">
        <w:rPr>
          <w:rFonts w:ascii="Segoe UI" w:eastAsia="Times New Roman" w:hAnsi="Segoe UI" w:cs="Segoe UI"/>
          <w:sz w:val="21"/>
          <w:szCs w:val="21"/>
          <w:lang w:eastAsia="en-US"/>
        </w:rPr>
        <w:lastRenderedPageBreak/>
        <w:t xml:space="preserve">If you </w:t>
      </w:r>
      <w:proofErr w:type="gramStart"/>
      <w:r w:rsidRPr="000832B5">
        <w:rPr>
          <w:rFonts w:ascii="Segoe UI" w:eastAsia="Times New Roman" w:hAnsi="Segoe UI" w:cs="Segoe UI"/>
          <w:sz w:val="21"/>
          <w:szCs w:val="21"/>
          <w:lang w:eastAsia="en-US"/>
        </w:rPr>
        <w:t>added</w:t>
      </w:r>
      <w:proofErr w:type="gramEnd"/>
      <w:r w:rsidRPr="000832B5">
        <w:rPr>
          <w:rFonts w:ascii="Segoe UI" w:eastAsia="Times New Roman" w:hAnsi="Segoe UI" w:cs="Segoe UI"/>
          <w:sz w:val="21"/>
          <w:szCs w:val="21"/>
          <w:lang w:eastAsia="en-US"/>
        </w:rPr>
        <w:t xml:space="preserve"> </w:t>
      </w:r>
      <w:proofErr w:type="gramStart"/>
      <w:r w:rsidRPr="000832B5">
        <w:rPr>
          <w:rFonts w:ascii="Segoe UI" w:eastAsia="Times New Roman" w:hAnsi="Segoe UI" w:cs="Segoe UI"/>
          <w:sz w:val="21"/>
          <w:szCs w:val="21"/>
          <w:lang w:eastAsia="en-US"/>
        </w:rPr>
        <w:t>Length</w:t>
      </w:r>
      <w:proofErr w:type="gramEnd"/>
      <w:r w:rsidRPr="000832B5">
        <w:rPr>
          <w:rFonts w:ascii="Segoe UI" w:eastAsia="Times New Roman" w:hAnsi="Segoe UI" w:cs="Segoe UI"/>
          <w:sz w:val="21"/>
          <w:szCs w:val="21"/>
          <w:lang w:eastAsia="en-US"/>
        </w:rPr>
        <w:t xml:space="preserve"> it has two entities so it </w:t>
      </w:r>
      <w:r w:rsidR="00BB5D12">
        <w:rPr>
          <w:rFonts w:ascii="Segoe UI" w:eastAsia="Times New Roman" w:hAnsi="Segoe UI" w:cs="Segoe UI"/>
          <w:sz w:val="21"/>
          <w:szCs w:val="21"/>
          <w:lang w:eastAsia="en-US"/>
        </w:rPr>
        <w:t>has an</w:t>
      </w:r>
      <w:r w:rsidR="00C60D5C">
        <w:rPr>
          <w:rFonts w:ascii="Segoe UI" w:eastAsia="Times New Roman" w:hAnsi="Segoe UI" w:cs="Segoe UI"/>
          <w:sz w:val="21"/>
          <w:szCs w:val="21"/>
          <w:lang w:eastAsia="en-US"/>
        </w:rPr>
        <w:t xml:space="preserve"> </w:t>
      </w:r>
      <w:proofErr w:type="spellStart"/>
      <w:r w:rsidR="00C60D5C">
        <w:rPr>
          <w:rFonts w:ascii="Segoe UI" w:eastAsia="Times New Roman" w:hAnsi="Segoe UI" w:cs="Segoe UI"/>
          <w:sz w:val="21"/>
          <w:szCs w:val="21"/>
          <w:lang w:eastAsia="en-US"/>
        </w:rPr>
        <w:t>add</w:t>
      </w:r>
      <w:proofErr w:type="spellEnd"/>
      <w:r w:rsidR="00C60D5C">
        <w:rPr>
          <w:rFonts w:ascii="Segoe UI" w:eastAsia="Times New Roman" w:hAnsi="Segoe UI" w:cs="Segoe UI"/>
          <w:sz w:val="21"/>
          <w:szCs w:val="21"/>
          <w:lang w:eastAsia="en-US"/>
        </w:rPr>
        <w:t xml:space="preserve"> for two different entities.</w:t>
      </w:r>
    </w:p>
    <w:p w14:paraId="44FC1224" w14:textId="7CE371A6" w:rsidR="007D10B6" w:rsidRPr="000832B5" w:rsidRDefault="007D10B6" w:rsidP="000832B5">
      <w:pPr>
        <w:spacing w:after="0" w:line="240" w:lineRule="auto"/>
        <w:rPr>
          <w:rFonts w:ascii="Segoe UI" w:eastAsia="Times New Roman" w:hAnsi="Segoe UI" w:cs="Segoe UI"/>
          <w:sz w:val="21"/>
          <w:szCs w:val="21"/>
          <w:lang w:eastAsia="en-US"/>
        </w:rPr>
      </w:pPr>
      <w:r>
        <w:rPr>
          <w:rFonts w:ascii="Segoe UI" w:hAnsi="Segoe UI" w:cs="Segoe UI"/>
          <w:noProof/>
          <w:sz w:val="21"/>
          <w:szCs w:val="21"/>
        </w:rPr>
        <w:drawing>
          <wp:inline distT="0" distB="0" distL="0" distR="0" wp14:anchorId="49BB03FF" wp14:editId="458885FC">
            <wp:extent cx="6738473" cy="41719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7774" cy="4177708"/>
                    </a:xfrm>
                    <a:prstGeom prst="rect">
                      <a:avLst/>
                    </a:prstGeom>
                    <a:noFill/>
                    <a:ln>
                      <a:noFill/>
                    </a:ln>
                  </pic:spPr>
                </pic:pic>
              </a:graphicData>
            </a:graphic>
          </wp:inline>
        </w:drawing>
      </w:r>
    </w:p>
    <w:p w14:paraId="6E32253A" w14:textId="77777777" w:rsidR="000832B5" w:rsidRPr="00262941" w:rsidRDefault="000832B5" w:rsidP="00262941"/>
    <w:p w14:paraId="6D78A751" w14:textId="4149A389" w:rsidR="00F477EB" w:rsidRDefault="00F477EB" w:rsidP="00F477EB"/>
    <w:p w14:paraId="14184BDF" w14:textId="77777777" w:rsidR="009A012C" w:rsidRDefault="009A012C">
      <w:pPr>
        <w:rPr>
          <w:rFonts w:ascii="Segoe UI" w:eastAsia="Times New Roman" w:hAnsi="Segoe UI" w:cs="Segoe UI"/>
          <w:sz w:val="21"/>
          <w:szCs w:val="21"/>
          <w:lang w:eastAsia="en-US"/>
        </w:rPr>
      </w:pPr>
      <w:r>
        <w:rPr>
          <w:rFonts w:ascii="Segoe UI" w:eastAsia="Times New Roman" w:hAnsi="Segoe UI" w:cs="Segoe UI"/>
          <w:sz w:val="21"/>
          <w:szCs w:val="21"/>
          <w:lang w:eastAsia="en-US"/>
        </w:rPr>
        <w:br w:type="page"/>
      </w:r>
    </w:p>
    <w:p w14:paraId="50B1C464" w14:textId="1818CD84" w:rsidR="0062633B" w:rsidRPr="0062633B" w:rsidRDefault="0062633B" w:rsidP="0062633B">
      <w:pPr>
        <w:spacing w:after="0" w:line="240" w:lineRule="auto"/>
        <w:rPr>
          <w:rFonts w:ascii="Segoe UI" w:eastAsia="Times New Roman" w:hAnsi="Segoe UI" w:cs="Segoe UI"/>
          <w:sz w:val="21"/>
          <w:szCs w:val="21"/>
          <w:lang w:eastAsia="en-US"/>
        </w:rPr>
      </w:pPr>
      <w:r w:rsidRPr="0062633B">
        <w:rPr>
          <w:rFonts w:ascii="Segoe UI" w:eastAsia="Times New Roman" w:hAnsi="Segoe UI" w:cs="Segoe UI"/>
          <w:sz w:val="21"/>
          <w:szCs w:val="21"/>
          <w:lang w:eastAsia="en-US"/>
        </w:rPr>
        <w:lastRenderedPageBreak/>
        <w:t xml:space="preserve">After adding meat and cheese and a prompt </w:t>
      </w:r>
      <w:r w:rsidR="00D82018">
        <w:rPr>
          <w:rFonts w:ascii="Segoe UI" w:eastAsia="Times New Roman" w:hAnsi="Segoe UI" w:cs="Segoe UI"/>
          <w:sz w:val="21"/>
          <w:szCs w:val="21"/>
          <w:lang w:eastAsia="en-US"/>
        </w:rPr>
        <w:t>that asks for both properties at once.</w:t>
      </w:r>
    </w:p>
    <w:p w14:paraId="62568830" w14:textId="77777777" w:rsidR="0062633B" w:rsidRPr="00F477EB" w:rsidRDefault="0062633B" w:rsidP="00F477EB"/>
    <w:p w14:paraId="1B722205" w14:textId="3AB91A94" w:rsidR="00FE5382" w:rsidRDefault="008C0E49" w:rsidP="00FE5382">
      <w:r>
        <w:rPr>
          <w:noProof/>
        </w:rPr>
        <w:drawing>
          <wp:inline distT="0" distB="0" distL="0" distR="0" wp14:anchorId="6C44609E" wp14:editId="60610DFB">
            <wp:extent cx="6737243" cy="3924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2900" cy="3939245"/>
                    </a:xfrm>
                    <a:prstGeom prst="rect">
                      <a:avLst/>
                    </a:prstGeom>
                    <a:noFill/>
                    <a:ln>
                      <a:noFill/>
                    </a:ln>
                  </pic:spPr>
                </pic:pic>
              </a:graphicData>
            </a:graphic>
          </wp:inline>
        </w:drawing>
      </w:r>
    </w:p>
    <w:p w14:paraId="7C78D5D5" w14:textId="7C68333B" w:rsidR="0079069D" w:rsidRDefault="0079069D" w:rsidP="00FE5382"/>
    <w:sectPr w:rsidR="0079069D" w:rsidSect="000A0F9B">
      <w:footerReference w:type="default" r:id="rId21"/>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anie Wang" w:date="2021-02-12T11:53:00Z" w:initials="MW">
    <w:p w14:paraId="0B9C9A32" w14:textId="60E00EB3" w:rsidR="00414855" w:rsidRDefault="00414855" w:rsidP="00414855">
      <w:pPr>
        <w:pStyle w:val="CommentText"/>
      </w:pPr>
      <w:r>
        <w:rPr>
          <w:rStyle w:val="CommentReference"/>
        </w:rPr>
        <w:annotationRef/>
      </w:r>
      <w:r>
        <w:t>I'm not quite sure what the examples here are trying to get across. Do we need a more general definition of "event” here? i.e., can events be caused by either the user or the bo?</w:t>
      </w:r>
    </w:p>
  </w:comment>
  <w:comment w:id="1" w:author="Chris McConnell" w:date="2021-02-12T15:14:00Z" w:initials="">
    <w:p w14:paraId="1BC36C56" w14:textId="6659B4B9" w:rsidR="00F3526C" w:rsidRDefault="00F3526C">
      <w:pPr>
        <w:pStyle w:val="CommentText"/>
      </w:pPr>
      <w:r>
        <w:rPr>
          <w:rStyle w:val="CommentReference"/>
        </w:rPr>
        <w:annotationRef/>
      </w:r>
      <w:r>
        <w:t>From a CS standpoint events are a common concept and all of the events are raised by the bot, but some of them are caused by external events like the user sending an activity.</w:t>
      </w:r>
    </w:p>
  </w:comment>
  <w:comment w:id="2" w:author="Steve Munk" w:date="2021-02-18T18:14:00Z" w:initials="SM">
    <w:p w14:paraId="05B1BFFB" w14:textId="54555428" w:rsidR="005679EB" w:rsidRDefault="005679EB">
      <w:pPr>
        <w:pStyle w:val="CommentText"/>
      </w:pPr>
      <w:r>
        <w:rPr>
          <w:rStyle w:val="CommentReference"/>
        </w:rPr>
        <w:annotationRef/>
      </w:r>
      <w:r w:rsidR="002B39F3">
        <w:t>I’m not familiar with</w:t>
      </w:r>
      <w:r w:rsidR="00683581">
        <w:t xml:space="preserve"> ‘!$’</w:t>
      </w:r>
      <w:r w:rsidR="006A0439">
        <w:t xml:space="preserve">, </w:t>
      </w:r>
      <w:r w:rsidR="009C5F70">
        <w:t>I realize what your saying, just not sure if this is</w:t>
      </w:r>
      <w:r w:rsidR="003446C1">
        <w:t xml:space="preserve"> pseudocode or real.</w:t>
      </w:r>
    </w:p>
  </w:comment>
  <w:comment w:id="3" w:author="Steve Munk" w:date="2021-02-18T18:15:00Z" w:initials="SM">
    <w:p w14:paraId="494B3EC2" w14:textId="6BA81BB8" w:rsidR="00B441A6" w:rsidRDefault="00B441A6">
      <w:pPr>
        <w:pStyle w:val="CommentText"/>
      </w:pPr>
      <w:r>
        <w:rPr>
          <w:rStyle w:val="CommentReference"/>
        </w:rPr>
        <w:annotationRef/>
      </w:r>
      <w:r w:rsidR="00EA6C81">
        <w:t>I go the impression from the</w:t>
      </w:r>
      <w:r w:rsidR="00283DE4">
        <w:t xml:space="preserve"> </w:t>
      </w:r>
      <w:r w:rsidR="00AF7816" w:rsidRPr="00C96EDF">
        <w:rPr>
          <w:i/>
          <w:iCs/>
        </w:rPr>
        <w:t>Form Generation NLU Model</w:t>
      </w:r>
      <w:r w:rsidR="007A42F5">
        <w:t xml:space="preserve"> document that </w:t>
      </w:r>
      <w:r w:rsidR="001700BC">
        <w:t xml:space="preserve">the names of </w:t>
      </w:r>
      <w:r w:rsidR="00303797">
        <w:t xml:space="preserve">properties </w:t>
      </w:r>
      <w:r w:rsidR="009A4250">
        <w:t>should</w:t>
      </w:r>
      <w:r w:rsidR="001700BC">
        <w:t xml:space="preserve"> end in ‘Property</w:t>
      </w:r>
      <w:r w:rsidR="00DD2D6E">
        <w:t>’</w:t>
      </w:r>
      <w:r w:rsidR="00C96EDF">
        <w:t xml:space="preserve"> (i.e. </w:t>
      </w:r>
      <w:r w:rsidR="00C96EDF" w:rsidRPr="00C96EDF">
        <w:rPr>
          <w:i/>
          <w:iCs/>
        </w:rPr>
        <w:t>MaxBidProperty</w:t>
      </w:r>
      <w:r w:rsidR="00C96EDF">
        <w:t>)</w:t>
      </w:r>
      <w:r w:rsidR="004274CB">
        <w:t xml:space="preserve">, </w:t>
      </w:r>
      <w:r w:rsidR="00702751">
        <w:t>What is the rule</w:t>
      </w:r>
      <w:r w:rsidR="00E27F27">
        <w:t xml:space="preserve"> regarding this?</w:t>
      </w:r>
    </w:p>
  </w:comment>
  <w:comment w:id="4" w:author="Steve Munk" w:date="2021-02-18T18:37:00Z" w:initials="SM">
    <w:p w14:paraId="5B445CC6" w14:textId="0AA587F4" w:rsidR="009410DB" w:rsidRDefault="009410DB">
      <w:pPr>
        <w:pStyle w:val="CommentText"/>
      </w:pPr>
      <w:r>
        <w:rPr>
          <w:rStyle w:val="CommentReference"/>
        </w:rPr>
        <w:annotationRef/>
      </w:r>
      <w:r w:rsidR="00FC4AF1">
        <w:t>Typo?</w:t>
      </w:r>
    </w:p>
  </w:comment>
  <w:comment w:id="5" w:author="Melanie Wang" w:date="2021-02-12T12:37:00Z" w:initials="MW">
    <w:p w14:paraId="17FAFB36" w14:textId="77777777" w:rsidR="008C41BF" w:rsidRDefault="008C41BF">
      <w:r>
        <w:rPr>
          <w:rStyle w:val="CommentReference"/>
        </w:rPr>
        <w:annotationRef/>
      </w:r>
      <w:r>
        <w:rPr>
          <w:szCs w:val="20"/>
        </w:rPr>
        <w:t>What does “simple properties" mean? Like data types defined in http://json-schema.org/draft-07/schema:</w:t>
      </w:r>
    </w:p>
    <w:p w14:paraId="12840A48" w14:textId="77777777" w:rsidR="008C41BF" w:rsidRDefault="008C41BF">
      <w:r>
        <w:rPr>
          <w:szCs w:val="20"/>
        </w:rPr>
        <w:t xml:space="preserve">             : array",</w:t>
      </w:r>
    </w:p>
    <w:p w14:paraId="6E8B2074" w14:textId="77777777" w:rsidR="008C41BF" w:rsidRDefault="008C41BF">
      <w:r>
        <w:rPr>
          <w:szCs w:val="20"/>
        </w:rPr>
        <w:t xml:space="preserve">                "boolean",</w:t>
      </w:r>
    </w:p>
    <w:p w14:paraId="6A68FA19" w14:textId="77777777" w:rsidR="008C41BF" w:rsidRDefault="008C41BF">
      <w:r>
        <w:rPr>
          <w:szCs w:val="20"/>
        </w:rPr>
        <w:t xml:space="preserve">                "integer",</w:t>
      </w:r>
    </w:p>
    <w:p w14:paraId="584F89F1" w14:textId="77777777" w:rsidR="008C41BF" w:rsidRDefault="008C41BF">
      <w:r>
        <w:rPr>
          <w:szCs w:val="20"/>
        </w:rPr>
        <w:t xml:space="preserve">                "null",</w:t>
      </w:r>
    </w:p>
    <w:p w14:paraId="7E6BBBDD" w14:textId="77777777" w:rsidR="008C41BF" w:rsidRDefault="008C41BF">
      <w:r>
        <w:rPr>
          <w:szCs w:val="20"/>
        </w:rPr>
        <w:t xml:space="preserve">                "number",</w:t>
      </w:r>
    </w:p>
    <w:p w14:paraId="0612FAE9" w14:textId="77777777" w:rsidR="008C41BF" w:rsidRDefault="008C41BF">
      <w:r>
        <w:rPr>
          <w:szCs w:val="20"/>
        </w:rPr>
        <w:t xml:space="preserve">                "object",</w:t>
      </w:r>
    </w:p>
    <w:p w14:paraId="2130663B" w14:textId="77777777" w:rsidR="008C41BF" w:rsidRDefault="008C41BF">
      <w:r>
        <w:rPr>
          <w:szCs w:val="20"/>
        </w:rPr>
        <w:t xml:space="preserve">                "string"</w:t>
      </w:r>
    </w:p>
    <w:p w14:paraId="58CEB801" w14:textId="77777777" w:rsidR="008C41BF" w:rsidRDefault="008C41BF"/>
    <w:p w14:paraId="70259C43" w14:textId="0D75DEA6" w:rsidR="008C41BF" w:rsidRDefault="008C41BF" w:rsidP="008C41BF">
      <w:pPr>
        <w:pStyle w:val="CommentText"/>
      </w:pPr>
      <w:r>
        <w:t>Or does "simple” mean not having hierarchy or parts (like one property that captured an entire flightBooking?)</w:t>
      </w:r>
    </w:p>
  </w:comment>
  <w:comment w:id="6" w:author="Chris McConnell" w:date="2021-02-12T15:12:00Z" w:initials="">
    <w:p w14:paraId="4744C5C7" w14:textId="07729188" w:rsidR="00F3526C" w:rsidRDefault="00F3526C">
      <w:pPr>
        <w:pStyle w:val="CommentText"/>
      </w:pPr>
      <w:r>
        <w:rPr>
          <w:rStyle w:val="CommentReference"/>
        </w:rPr>
        <w:annotationRef/>
      </w:r>
      <w:r>
        <w:t>Does not have parts.  We can handle predefined objects like dimension but not custom objects that have parts.</w:t>
      </w:r>
    </w:p>
  </w:comment>
  <w:comment w:id="7" w:author="Melanie Wang" w:date="2021-02-12T14:28:00Z" w:initials="MW">
    <w:p w14:paraId="3C4C9F6E" w14:textId="3348C821" w:rsidR="00476645" w:rsidRDefault="00476645" w:rsidP="00476645">
      <w:pPr>
        <w:pStyle w:val="CommentText"/>
      </w:pPr>
      <w:r>
        <w:rPr>
          <w:rStyle w:val="CommentReference"/>
        </w:rPr>
        <w:annotationRef/>
      </w:r>
      <w:r>
        <w:t>(added comma)</w:t>
      </w:r>
    </w:p>
  </w:comment>
  <w:comment w:id="8" w:author="Melanie Wang" w:date="2021-02-16T12:07:00Z" w:initials="MW">
    <w:p w14:paraId="39E73DFC" w14:textId="593E75F7" w:rsidR="001D4837" w:rsidRDefault="001D4837" w:rsidP="001D4837">
      <w:pPr>
        <w:pStyle w:val="CommentText"/>
      </w:pPr>
      <w:r>
        <w:rPr>
          <w:rStyle w:val="CommentReference"/>
        </w:rPr>
        <w:annotationRef/>
      </w:r>
      <w:r>
        <w:t>(This feature is pretty advanced, but we might want to keep an eye on whether this behavior is expected from users.)</w:t>
      </w:r>
    </w:p>
  </w:comment>
  <w:comment w:id="9" w:author="Melanie Wang" w:date="2021-02-16T12:44:00Z" w:initials="MW">
    <w:p w14:paraId="0B0C40C5" w14:textId="77777777" w:rsidR="005D529C" w:rsidRDefault="0008691D">
      <w:r>
        <w:rPr>
          <w:rStyle w:val="CommentReference"/>
        </w:rPr>
        <w:annotationRef/>
      </w:r>
      <w:r w:rsidR="005D529C">
        <w:rPr>
          <w:szCs w:val="20"/>
        </w:rPr>
        <w:t>Is “expectedOperation" an attribute of the Ask action, and if so, is it new? I don't see it in my sample form dialogs.</w:t>
      </w:r>
    </w:p>
    <w:p w14:paraId="701D79E7" w14:textId="77777777" w:rsidR="005D529C" w:rsidRDefault="005D529C"/>
    <w:p w14:paraId="57875943" w14:textId="35DA7B2E" w:rsidR="0008691D" w:rsidRDefault="005D529C" w:rsidP="005D529C">
      <w:pPr>
        <w:pStyle w:val="CommentText"/>
      </w:pPr>
      <w:r>
        <w:t>and is it like “expectedProperties" in that it is a property in memory?</w:t>
      </w:r>
    </w:p>
  </w:comment>
  <w:comment w:id="10" w:author="Chris McConnell" w:date="2021-02-17T10:31:00Z" w:initials="CM">
    <w:p w14:paraId="184A58B2" w14:textId="25A38841" w:rsidR="2A2249D0" w:rsidRDefault="2A2249D0">
      <w:pPr>
        <w:pStyle w:val="CommentText"/>
      </w:pPr>
      <w:r>
        <w:t>This has not been generated so far.  If you wanted to ask something like "What toppings do you want to remove?" you would set ExpectedProperties to Toppings and ExpectedOperation to Remove().  That way if someone said "pickles" you would remove pickles.  It does get put into memory to be used by the entity analysis.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C9A32" w15:done="0"/>
  <w15:commentEx w15:paraId="1BC36C56" w15:paraIdParent="0B9C9A32" w15:done="0"/>
  <w15:commentEx w15:paraId="05B1BFFB" w15:done="0"/>
  <w15:commentEx w15:paraId="494B3EC2" w15:done="0"/>
  <w15:commentEx w15:paraId="5B445CC6" w15:done="0"/>
  <w15:commentEx w15:paraId="70259C43" w15:done="0"/>
  <w15:commentEx w15:paraId="4744C5C7" w15:paraIdParent="70259C43" w15:done="0"/>
  <w15:commentEx w15:paraId="3C4C9F6E" w15:done="0"/>
  <w15:commentEx w15:paraId="39E73DFC" w15:done="0"/>
  <w15:commentEx w15:paraId="57875943" w15:done="0"/>
  <w15:commentEx w15:paraId="184A58B2" w15:paraIdParent="578759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D0EAB7" w16cex:dateUtc="2021-02-12T19:53:00Z"/>
  <w16cex:commentExtensible w16cex:durableId="23D119C3" w16cex:dateUtc="2021-02-12T23:14:00Z"/>
  <w16cex:commentExtensible w16cex:durableId="23D92D02" w16cex:dateUtc="2021-02-19T02:14:00Z"/>
  <w16cex:commentExtensible w16cex:durableId="23D92D43" w16cex:dateUtc="2021-02-19T02:15:00Z"/>
  <w16cex:commentExtensible w16cex:durableId="23D93260" w16cex:dateUtc="2021-02-19T02:37:00Z"/>
  <w16cex:commentExtensible w16cex:durableId="23D0F50A" w16cex:dateUtc="2021-02-12T20:37:00Z"/>
  <w16cex:commentExtensible w16cex:durableId="23D11971" w16cex:dateUtc="2021-02-12T23:12:00Z"/>
  <w16cex:commentExtensible w16cex:durableId="23D10F14" w16cex:dateUtc="2021-02-12T22:28:00Z"/>
  <w16cex:commentExtensible w16cex:durableId="23D63411" w16cex:dateUtc="2021-02-16T20:07:00Z"/>
  <w16cex:commentExtensible w16cex:durableId="23D63CC0" w16cex:dateUtc="2021-02-16T20:44:00Z"/>
  <w16cex:commentExtensible w16cex:durableId="1DD9F1FB" w16cex:dateUtc="2021-02-17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C9A32" w16cid:durableId="23D0EAB7"/>
  <w16cid:commentId w16cid:paraId="1BC36C56" w16cid:durableId="23D119C3"/>
  <w16cid:commentId w16cid:paraId="05B1BFFB" w16cid:durableId="23D92D02"/>
  <w16cid:commentId w16cid:paraId="494B3EC2" w16cid:durableId="23D92D43"/>
  <w16cid:commentId w16cid:paraId="5B445CC6" w16cid:durableId="23D93260"/>
  <w16cid:commentId w16cid:paraId="70259C43" w16cid:durableId="23D0F50A"/>
  <w16cid:commentId w16cid:paraId="4744C5C7" w16cid:durableId="23D11971"/>
  <w16cid:commentId w16cid:paraId="3C4C9F6E" w16cid:durableId="23D10F14"/>
  <w16cid:commentId w16cid:paraId="39E73DFC" w16cid:durableId="23D63411"/>
  <w16cid:commentId w16cid:paraId="57875943" w16cid:durableId="23D63CC0"/>
  <w16cid:commentId w16cid:paraId="184A58B2" w16cid:durableId="1DD9F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BB9B" w14:textId="77777777" w:rsidR="00CC6A14" w:rsidRDefault="00CC6A14">
      <w:pPr>
        <w:spacing w:after="0" w:line="240" w:lineRule="auto"/>
      </w:pPr>
      <w:r>
        <w:separator/>
      </w:r>
    </w:p>
  </w:endnote>
  <w:endnote w:type="continuationSeparator" w:id="0">
    <w:p w14:paraId="6E39E41A" w14:textId="77777777" w:rsidR="00CC6A14" w:rsidRDefault="00CC6A14">
      <w:pPr>
        <w:spacing w:after="0" w:line="240" w:lineRule="auto"/>
      </w:pPr>
      <w:r>
        <w:continuationSeparator/>
      </w:r>
    </w:p>
  </w:endnote>
  <w:endnote w:type="continuationNotice" w:id="1">
    <w:p w14:paraId="53A22E92" w14:textId="77777777" w:rsidR="00CC6A14" w:rsidRDefault="00CC6A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14E6E47D"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F487" w14:textId="77777777" w:rsidR="00CC6A14" w:rsidRDefault="00CC6A14">
      <w:pPr>
        <w:spacing w:after="0" w:line="240" w:lineRule="auto"/>
      </w:pPr>
      <w:r>
        <w:separator/>
      </w:r>
    </w:p>
  </w:footnote>
  <w:footnote w:type="continuationSeparator" w:id="0">
    <w:p w14:paraId="038C922E" w14:textId="77777777" w:rsidR="00CC6A14" w:rsidRDefault="00CC6A14">
      <w:pPr>
        <w:spacing w:after="0" w:line="240" w:lineRule="auto"/>
      </w:pPr>
      <w:r>
        <w:continuationSeparator/>
      </w:r>
    </w:p>
  </w:footnote>
  <w:footnote w:type="continuationNotice" w:id="1">
    <w:p w14:paraId="5932B9E0" w14:textId="77777777" w:rsidR="00CC6A14" w:rsidRDefault="00CC6A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6404B"/>
    <w:multiLevelType w:val="hybridMultilevel"/>
    <w:tmpl w:val="936AF868"/>
    <w:lvl w:ilvl="0" w:tplc="E6246E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B6EA1"/>
    <w:multiLevelType w:val="hybridMultilevel"/>
    <w:tmpl w:val="FA042326"/>
    <w:lvl w:ilvl="0" w:tplc="0E2620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9934025"/>
    <w:multiLevelType w:val="hybridMultilevel"/>
    <w:tmpl w:val="9372EF52"/>
    <w:lvl w:ilvl="0" w:tplc="E6246E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D6402"/>
    <w:multiLevelType w:val="hybridMultilevel"/>
    <w:tmpl w:val="A4B4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C6215"/>
    <w:multiLevelType w:val="hybridMultilevel"/>
    <w:tmpl w:val="338CE0A4"/>
    <w:lvl w:ilvl="0" w:tplc="0E2620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9"/>
  </w:num>
  <w:num w:numId="14">
    <w:abstractNumId w:val="18"/>
  </w:num>
  <w:num w:numId="15">
    <w:abstractNumId w:val="20"/>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0"/>
  </w:num>
  <w:num w:numId="29">
    <w:abstractNumId w:val="11"/>
  </w:num>
  <w:num w:numId="30">
    <w:abstractNumId w:val="17"/>
  </w:num>
  <w:num w:numId="3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Wang">
    <w15:presenceInfo w15:providerId="AD" w15:userId="S::mewa@microsoft.com::f1ef6362-d79d-4f04-9ad3-bdec21ca8734"/>
  </w15:person>
  <w15:person w15:author="Chris McConnell">
    <w15:presenceInfo w15:providerId="AD" w15:userId="S::chrimc@microsoft.com::b528276b-165c-46f0-b8ad-5e0517312670"/>
  </w15:person>
  <w15:person w15:author="Steve Munk">
    <w15:presenceInfo w15:providerId="AD" w15:userId="S::stevem@terawe.com::e2f29ffb-ec63-49c4-8d7f-d7494f2d3a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AD"/>
    <w:rsid w:val="00001C33"/>
    <w:rsid w:val="00002F10"/>
    <w:rsid w:val="0000350B"/>
    <w:rsid w:val="00003AAE"/>
    <w:rsid w:val="000077EF"/>
    <w:rsid w:val="000102AD"/>
    <w:rsid w:val="00013FC5"/>
    <w:rsid w:val="00014EA7"/>
    <w:rsid w:val="000179C1"/>
    <w:rsid w:val="00021A30"/>
    <w:rsid w:val="00021E8A"/>
    <w:rsid w:val="00022BFB"/>
    <w:rsid w:val="0003436A"/>
    <w:rsid w:val="000404F1"/>
    <w:rsid w:val="00041437"/>
    <w:rsid w:val="0004324D"/>
    <w:rsid w:val="0004673A"/>
    <w:rsid w:val="00046A15"/>
    <w:rsid w:val="0004797F"/>
    <w:rsid w:val="00047D04"/>
    <w:rsid w:val="0005015F"/>
    <w:rsid w:val="000507DB"/>
    <w:rsid w:val="0005121A"/>
    <w:rsid w:val="00051FEE"/>
    <w:rsid w:val="00057473"/>
    <w:rsid w:val="00061E2E"/>
    <w:rsid w:val="00062372"/>
    <w:rsid w:val="00064C32"/>
    <w:rsid w:val="000660D6"/>
    <w:rsid w:val="00072832"/>
    <w:rsid w:val="0007463A"/>
    <w:rsid w:val="00082708"/>
    <w:rsid w:val="000832B5"/>
    <w:rsid w:val="00083FAB"/>
    <w:rsid w:val="0008691D"/>
    <w:rsid w:val="000A0F9B"/>
    <w:rsid w:val="000A50FF"/>
    <w:rsid w:val="000B01D4"/>
    <w:rsid w:val="000B0D0E"/>
    <w:rsid w:val="000B16CD"/>
    <w:rsid w:val="000B6413"/>
    <w:rsid w:val="000C1459"/>
    <w:rsid w:val="000C4155"/>
    <w:rsid w:val="000D2EFD"/>
    <w:rsid w:val="000D3D37"/>
    <w:rsid w:val="000D6371"/>
    <w:rsid w:val="000D7131"/>
    <w:rsid w:val="000E1D4F"/>
    <w:rsid w:val="000E4B9A"/>
    <w:rsid w:val="000E749D"/>
    <w:rsid w:val="000F0695"/>
    <w:rsid w:val="000F0BD6"/>
    <w:rsid w:val="000F510D"/>
    <w:rsid w:val="000F51B4"/>
    <w:rsid w:val="000F552B"/>
    <w:rsid w:val="000F7ACF"/>
    <w:rsid w:val="00100B07"/>
    <w:rsid w:val="001018E0"/>
    <w:rsid w:val="0010211C"/>
    <w:rsid w:val="00105629"/>
    <w:rsid w:val="00107682"/>
    <w:rsid w:val="001135C9"/>
    <w:rsid w:val="0011412F"/>
    <w:rsid w:val="00117BF5"/>
    <w:rsid w:val="00121608"/>
    <w:rsid w:val="00122B3D"/>
    <w:rsid w:val="00123E1E"/>
    <w:rsid w:val="001261BE"/>
    <w:rsid w:val="00130DF7"/>
    <w:rsid w:val="00130FEC"/>
    <w:rsid w:val="00131F2D"/>
    <w:rsid w:val="00133F0D"/>
    <w:rsid w:val="001353F2"/>
    <w:rsid w:val="0013591F"/>
    <w:rsid w:val="001370AA"/>
    <w:rsid w:val="00140951"/>
    <w:rsid w:val="00142B18"/>
    <w:rsid w:val="00147D58"/>
    <w:rsid w:val="00163571"/>
    <w:rsid w:val="00166DFA"/>
    <w:rsid w:val="001700BC"/>
    <w:rsid w:val="00171065"/>
    <w:rsid w:val="00171900"/>
    <w:rsid w:val="00172DF6"/>
    <w:rsid w:val="00180C33"/>
    <w:rsid w:val="00182A24"/>
    <w:rsid w:val="001830A0"/>
    <w:rsid w:val="00183F4C"/>
    <w:rsid w:val="00191E64"/>
    <w:rsid w:val="0019447A"/>
    <w:rsid w:val="001954D6"/>
    <w:rsid w:val="001A5099"/>
    <w:rsid w:val="001A7D3B"/>
    <w:rsid w:val="001B20E0"/>
    <w:rsid w:val="001B5DE5"/>
    <w:rsid w:val="001B6EC7"/>
    <w:rsid w:val="001C1847"/>
    <w:rsid w:val="001C1A33"/>
    <w:rsid w:val="001C2F2F"/>
    <w:rsid w:val="001C5451"/>
    <w:rsid w:val="001D021B"/>
    <w:rsid w:val="001D04FC"/>
    <w:rsid w:val="001D2718"/>
    <w:rsid w:val="001D3947"/>
    <w:rsid w:val="001D4837"/>
    <w:rsid w:val="001D59AB"/>
    <w:rsid w:val="001E06D1"/>
    <w:rsid w:val="001E59AC"/>
    <w:rsid w:val="001E62CC"/>
    <w:rsid w:val="001E734E"/>
    <w:rsid w:val="001F0A61"/>
    <w:rsid w:val="001F12A0"/>
    <w:rsid w:val="001F2CF9"/>
    <w:rsid w:val="001F3517"/>
    <w:rsid w:val="001F78CE"/>
    <w:rsid w:val="00201019"/>
    <w:rsid w:val="00204BDA"/>
    <w:rsid w:val="00207B41"/>
    <w:rsid w:val="00210655"/>
    <w:rsid w:val="00212BEF"/>
    <w:rsid w:val="00216BF8"/>
    <w:rsid w:val="002218B1"/>
    <w:rsid w:val="00223BA1"/>
    <w:rsid w:val="00226096"/>
    <w:rsid w:val="00236CA0"/>
    <w:rsid w:val="002376C1"/>
    <w:rsid w:val="0024189A"/>
    <w:rsid w:val="00242D77"/>
    <w:rsid w:val="00244C61"/>
    <w:rsid w:val="00244E04"/>
    <w:rsid w:val="00245A37"/>
    <w:rsid w:val="00245F57"/>
    <w:rsid w:val="0024640E"/>
    <w:rsid w:val="002473A7"/>
    <w:rsid w:val="00254E62"/>
    <w:rsid w:val="002559F9"/>
    <w:rsid w:val="002614AD"/>
    <w:rsid w:val="00261E45"/>
    <w:rsid w:val="00262941"/>
    <w:rsid w:val="00266297"/>
    <w:rsid w:val="00266E16"/>
    <w:rsid w:val="002702C8"/>
    <w:rsid w:val="00270A96"/>
    <w:rsid w:val="00272ADE"/>
    <w:rsid w:val="00272D3A"/>
    <w:rsid w:val="002730A0"/>
    <w:rsid w:val="0027397E"/>
    <w:rsid w:val="00275BDE"/>
    <w:rsid w:val="00277040"/>
    <w:rsid w:val="00277EE5"/>
    <w:rsid w:val="00282A5D"/>
    <w:rsid w:val="00283DE4"/>
    <w:rsid w:val="0028419C"/>
    <w:rsid w:val="002858AC"/>
    <w:rsid w:val="002901AD"/>
    <w:rsid w:val="00292000"/>
    <w:rsid w:val="002962F8"/>
    <w:rsid w:val="002A3239"/>
    <w:rsid w:val="002A3515"/>
    <w:rsid w:val="002A44A2"/>
    <w:rsid w:val="002A4DC7"/>
    <w:rsid w:val="002A66BA"/>
    <w:rsid w:val="002B25C5"/>
    <w:rsid w:val="002B39B9"/>
    <w:rsid w:val="002B39F3"/>
    <w:rsid w:val="002B53EA"/>
    <w:rsid w:val="002B6C01"/>
    <w:rsid w:val="002B7036"/>
    <w:rsid w:val="002C1B16"/>
    <w:rsid w:val="002C28B3"/>
    <w:rsid w:val="002C56AD"/>
    <w:rsid w:val="002C7F1B"/>
    <w:rsid w:val="002D2BB8"/>
    <w:rsid w:val="002D51E6"/>
    <w:rsid w:val="002E1E80"/>
    <w:rsid w:val="002E2293"/>
    <w:rsid w:val="002E2CD3"/>
    <w:rsid w:val="002E3B90"/>
    <w:rsid w:val="002E53BC"/>
    <w:rsid w:val="002E6652"/>
    <w:rsid w:val="002E7D8A"/>
    <w:rsid w:val="002F2901"/>
    <w:rsid w:val="002F45FC"/>
    <w:rsid w:val="00303797"/>
    <w:rsid w:val="003049CB"/>
    <w:rsid w:val="003104AE"/>
    <w:rsid w:val="00312C01"/>
    <w:rsid w:val="00315B63"/>
    <w:rsid w:val="0031697D"/>
    <w:rsid w:val="00316BB7"/>
    <w:rsid w:val="003224F7"/>
    <w:rsid w:val="00332C15"/>
    <w:rsid w:val="00333329"/>
    <w:rsid w:val="003338D5"/>
    <w:rsid w:val="00334C12"/>
    <w:rsid w:val="003404C3"/>
    <w:rsid w:val="00341EB2"/>
    <w:rsid w:val="00343117"/>
    <w:rsid w:val="003446C1"/>
    <w:rsid w:val="003450A4"/>
    <w:rsid w:val="00346753"/>
    <w:rsid w:val="0035027A"/>
    <w:rsid w:val="003510FA"/>
    <w:rsid w:val="003545F1"/>
    <w:rsid w:val="00357FD7"/>
    <w:rsid w:val="00363228"/>
    <w:rsid w:val="003634E4"/>
    <w:rsid w:val="00364C77"/>
    <w:rsid w:val="00364F79"/>
    <w:rsid w:val="003706E7"/>
    <w:rsid w:val="00371299"/>
    <w:rsid w:val="00373642"/>
    <w:rsid w:val="00373A44"/>
    <w:rsid w:val="003827CD"/>
    <w:rsid w:val="00391F40"/>
    <w:rsid w:val="003932A8"/>
    <w:rsid w:val="003A0E6D"/>
    <w:rsid w:val="003A38A7"/>
    <w:rsid w:val="003A469C"/>
    <w:rsid w:val="003A7482"/>
    <w:rsid w:val="003A77FC"/>
    <w:rsid w:val="003B74D7"/>
    <w:rsid w:val="003C0885"/>
    <w:rsid w:val="003C481E"/>
    <w:rsid w:val="003C754F"/>
    <w:rsid w:val="003D57B8"/>
    <w:rsid w:val="003D734B"/>
    <w:rsid w:val="003E1521"/>
    <w:rsid w:val="003E1D01"/>
    <w:rsid w:val="003E43A3"/>
    <w:rsid w:val="003E4926"/>
    <w:rsid w:val="003E53FC"/>
    <w:rsid w:val="003E60F8"/>
    <w:rsid w:val="003E696D"/>
    <w:rsid w:val="003F555A"/>
    <w:rsid w:val="003F6BE7"/>
    <w:rsid w:val="004013BA"/>
    <w:rsid w:val="0040218F"/>
    <w:rsid w:val="0040370A"/>
    <w:rsid w:val="00405064"/>
    <w:rsid w:val="004109D2"/>
    <w:rsid w:val="00413977"/>
    <w:rsid w:val="00414158"/>
    <w:rsid w:val="00414855"/>
    <w:rsid w:val="004175A4"/>
    <w:rsid w:val="00417BA6"/>
    <w:rsid w:val="00421088"/>
    <w:rsid w:val="0042225A"/>
    <w:rsid w:val="00423E29"/>
    <w:rsid w:val="004274CB"/>
    <w:rsid w:val="00430E97"/>
    <w:rsid w:val="00431E07"/>
    <w:rsid w:val="00436030"/>
    <w:rsid w:val="004369CA"/>
    <w:rsid w:val="00437504"/>
    <w:rsid w:val="00437710"/>
    <w:rsid w:val="00441BD0"/>
    <w:rsid w:val="00442710"/>
    <w:rsid w:val="0045427C"/>
    <w:rsid w:val="00455E4C"/>
    <w:rsid w:val="00457F0C"/>
    <w:rsid w:val="004632EE"/>
    <w:rsid w:val="00467D8F"/>
    <w:rsid w:val="0047159A"/>
    <w:rsid w:val="0047162A"/>
    <w:rsid w:val="00472C13"/>
    <w:rsid w:val="004736FD"/>
    <w:rsid w:val="00476645"/>
    <w:rsid w:val="0048471A"/>
    <w:rsid w:val="00485652"/>
    <w:rsid w:val="00486043"/>
    <w:rsid w:val="004871E5"/>
    <w:rsid w:val="00493055"/>
    <w:rsid w:val="004950A5"/>
    <w:rsid w:val="004972FD"/>
    <w:rsid w:val="00497BF9"/>
    <w:rsid w:val="004A49A5"/>
    <w:rsid w:val="004A4CD4"/>
    <w:rsid w:val="004A5CBB"/>
    <w:rsid w:val="004B4E1C"/>
    <w:rsid w:val="004B6574"/>
    <w:rsid w:val="004B7F1F"/>
    <w:rsid w:val="004C1CDC"/>
    <w:rsid w:val="004C292B"/>
    <w:rsid w:val="004C36ED"/>
    <w:rsid w:val="004C752E"/>
    <w:rsid w:val="004C770E"/>
    <w:rsid w:val="004D506D"/>
    <w:rsid w:val="004D780F"/>
    <w:rsid w:val="004D7C15"/>
    <w:rsid w:val="004E017C"/>
    <w:rsid w:val="004E0DC9"/>
    <w:rsid w:val="004E5F01"/>
    <w:rsid w:val="004F0BA9"/>
    <w:rsid w:val="004F4A99"/>
    <w:rsid w:val="004F6453"/>
    <w:rsid w:val="00502FEA"/>
    <w:rsid w:val="005052C3"/>
    <w:rsid w:val="005121BC"/>
    <w:rsid w:val="00513CAC"/>
    <w:rsid w:val="00515753"/>
    <w:rsid w:val="00515F88"/>
    <w:rsid w:val="005204C4"/>
    <w:rsid w:val="00521C86"/>
    <w:rsid w:val="005235AF"/>
    <w:rsid w:val="00525CE9"/>
    <w:rsid w:val="005302D8"/>
    <w:rsid w:val="00531C77"/>
    <w:rsid w:val="00533862"/>
    <w:rsid w:val="0054136E"/>
    <w:rsid w:val="0054162D"/>
    <w:rsid w:val="00542DA3"/>
    <w:rsid w:val="0054441B"/>
    <w:rsid w:val="00551DF9"/>
    <w:rsid w:val="0055240B"/>
    <w:rsid w:val="00552D0C"/>
    <w:rsid w:val="00554779"/>
    <w:rsid w:val="00554B1E"/>
    <w:rsid w:val="00554E95"/>
    <w:rsid w:val="00557236"/>
    <w:rsid w:val="00557C18"/>
    <w:rsid w:val="00561BCA"/>
    <w:rsid w:val="00565F67"/>
    <w:rsid w:val="005679EB"/>
    <w:rsid w:val="005701B3"/>
    <w:rsid w:val="005708F7"/>
    <w:rsid w:val="00570D99"/>
    <w:rsid w:val="005710ED"/>
    <w:rsid w:val="00572445"/>
    <w:rsid w:val="00574B33"/>
    <w:rsid w:val="005754B9"/>
    <w:rsid w:val="00575AD8"/>
    <w:rsid w:val="0057672D"/>
    <w:rsid w:val="00581969"/>
    <w:rsid w:val="005846C0"/>
    <w:rsid w:val="005848FB"/>
    <w:rsid w:val="00585284"/>
    <w:rsid w:val="0058555E"/>
    <w:rsid w:val="00587A2E"/>
    <w:rsid w:val="0059749B"/>
    <w:rsid w:val="005A2705"/>
    <w:rsid w:val="005A3AAC"/>
    <w:rsid w:val="005A3C67"/>
    <w:rsid w:val="005B5215"/>
    <w:rsid w:val="005B5E26"/>
    <w:rsid w:val="005B61EF"/>
    <w:rsid w:val="005C6C0A"/>
    <w:rsid w:val="005C75E4"/>
    <w:rsid w:val="005D1AC6"/>
    <w:rsid w:val="005D2F05"/>
    <w:rsid w:val="005D4878"/>
    <w:rsid w:val="005D529C"/>
    <w:rsid w:val="005D7F35"/>
    <w:rsid w:val="005E46AA"/>
    <w:rsid w:val="005E4F6B"/>
    <w:rsid w:val="005E7957"/>
    <w:rsid w:val="005F09BB"/>
    <w:rsid w:val="005F148B"/>
    <w:rsid w:val="005F65CD"/>
    <w:rsid w:val="006027E7"/>
    <w:rsid w:val="0060546C"/>
    <w:rsid w:val="00605DA7"/>
    <w:rsid w:val="006077DD"/>
    <w:rsid w:val="00610A6C"/>
    <w:rsid w:val="006126F6"/>
    <w:rsid w:val="00614A1C"/>
    <w:rsid w:val="00615401"/>
    <w:rsid w:val="006223E4"/>
    <w:rsid w:val="00625484"/>
    <w:rsid w:val="0062633B"/>
    <w:rsid w:val="00627D74"/>
    <w:rsid w:val="00633F96"/>
    <w:rsid w:val="006354C5"/>
    <w:rsid w:val="00635524"/>
    <w:rsid w:val="006364A8"/>
    <w:rsid w:val="006423BD"/>
    <w:rsid w:val="006503EF"/>
    <w:rsid w:val="00653EDB"/>
    <w:rsid w:val="00655529"/>
    <w:rsid w:val="00655769"/>
    <w:rsid w:val="00660135"/>
    <w:rsid w:val="00661A79"/>
    <w:rsid w:val="0066447A"/>
    <w:rsid w:val="00665437"/>
    <w:rsid w:val="00666119"/>
    <w:rsid w:val="00666B07"/>
    <w:rsid w:val="00672057"/>
    <w:rsid w:val="006720F7"/>
    <w:rsid w:val="006724C1"/>
    <w:rsid w:val="00673DA2"/>
    <w:rsid w:val="00676389"/>
    <w:rsid w:val="00677619"/>
    <w:rsid w:val="00683581"/>
    <w:rsid w:val="00683BC7"/>
    <w:rsid w:val="00684AB6"/>
    <w:rsid w:val="00687858"/>
    <w:rsid w:val="006924F1"/>
    <w:rsid w:val="006A0439"/>
    <w:rsid w:val="006A5746"/>
    <w:rsid w:val="006B2895"/>
    <w:rsid w:val="006C18EC"/>
    <w:rsid w:val="006C6DCB"/>
    <w:rsid w:val="006D0B79"/>
    <w:rsid w:val="006D12C4"/>
    <w:rsid w:val="006D15A0"/>
    <w:rsid w:val="006D2637"/>
    <w:rsid w:val="006D35AB"/>
    <w:rsid w:val="006D41B9"/>
    <w:rsid w:val="006D446C"/>
    <w:rsid w:val="006D4E22"/>
    <w:rsid w:val="006E116F"/>
    <w:rsid w:val="006E2BC5"/>
    <w:rsid w:val="006E41AE"/>
    <w:rsid w:val="006F1948"/>
    <w:rsid w:val="006F25E8"/>
    <w:rsid w:val="006F46C8"/>
    <w:rsid w:val="006F60B5"/>
    <w:rsid w:val="006F76A7"/>
    <w:rsid w:val="00700A6C"/>
    <w:rsid w:val="00702751"/>
    <w:rsid w:val="00703899"/>
    <w:rsid w:val="00704FEB"/>
    <w:rsid w:val="007058A2"/>
    <w:rsid w:val="00710B79"/>
    <w:rsid w:val="00723010"/>
    <w:rsid w:val="00733285"/>
    <w:rsid w:val="007350CD"/>
    <w:rsid w:val="007356EF"/>
    <w:rsid w:val="007405ED"/>
    <w:rsid w:val="007444C6"/>
    <w:rsid w:val="00752576"/>
    <w:rsid w:val="00753002"/>
    <w:rsid w:val="00753290"/>
    <w:rsid w:val="00756194"/>
    <w:rsid w:val="0076450D"/>
    <w:rsid w:val="007653AD"/>
    <w:rsid w:val="00765BFC"/>
    <w:rsid w:val="00766ECE"/>
    <w:rsid w:val="00771F16"/>
    <w:rsid w:val="00773323"/>
    <w:rsid w:val="00774C67"/>
    <w:rsid w:val="00780C8A"/>
    <w:rsid w:val="0078294C"/>
    <w:rsid w:val="0079069D"/>
    <w:rsid w:val="007925C6"/>
    <w:rsid w:val="007A2B6D"/>
    <w:rsid w:val="007A3E52"/>
    <w:rsid w:val="007A42F5"/>
    <w:rsid w:val="007A60E0"/>
    <w:rsid w:val="007B194D"/>
    <w:rsid w:val="007C1655"/>
    <w:rsid w:val="007C33B2"/>
    <w:rsid w:val="007C47FD"/>
    <w:rsid w:val="007C6177"/>
    <w:rsid w:val="007C6868"/>
    <w:rsid w:val="007D10B6"/>
    <w:rsid w:val="007D336A"/>
    <w:rsid w:val="007D4D31"/>
    <w:rsid w:val="007D4F7B"/>
    <w:rsid w:val="007D5328"/>
    <w:rsid w:val="007E1DCA"/>
    <w:rsid w:val="007E1DEE"/>
    <w:rsid w:val="007E25BD"/>
    <w:rsid w:val="007E5BC6"/>
    <w:rsid w:val="007F1455"/>
    <w:rsid w:val="007F3750"/>
    <w:rsid w:val="007F5197"/>
    <w:rsid w:val="00813BD0"/>
    <w:rsid w:val="00824B2C"/>
    <w:rsid w:val="0082619E"/>
    <w:rsid w:val="008321B8"/>
    <w:rsid w:val="008323F0"/>
    <w:rsid w:val="00832958"/>
    <w:rsid w:val="008330CB"/>
    <w:rsid w:val="00834658"/>
    <w:rsid w:val="00834A57"/>
    <w:rsid w:val="00834FBF"/>
    <w:rsid w:val="00836CF8"/>
    <w:rsid w:val="00836E50"/>
    <w:rsid w:val="00837315"/>
    <w:rsid w:val="008400A7"/>
    <w:rsid w:val="00843A80"/>
    <w:rsid w:val="008453F6"/>
    <w:rsid w:val="00846702"/>
    <w:rsid w:val="00851C0F"/>
    <w:rsid w:val="00854B32"/>
    <w:rsid w:val="00856311"/>
    <w:rsid w:val="00866338"/>
    <w:rsid w:val="008675BD"/>
    <w:rsid w:val="008703E8"/>
    <w:rsid w:val="00870A34"/>
    <w:rsid w:val="00870A98"/>
    <w:rsid w:val="00871291"/>
    <w:rsid w:val="00874A17"/>
    <w:rsid w:val="00876F2E"/>
    <w:rsid w:val="00877B56"/>
    <w:rsid w:val="00877E3A"/>
    <w:rsid w:val="008861F2"/>
    <w:rsid w:val="008973FA"/>
    <w:rsid w:val="008A17BD"/>
    <w:rsid w:val="008A5B57"/>
    <w:rsid w:val="008B208F"/>
    <w:rsid w:val="008B3A4C"/>
    <w:rsid w:val="008B6008"/>
    <w:rsid w:val="008B7CDC"/>
    <w:rsid w:val="008C0823"/>
    <w:rsid w:val="008C0E49"/>
    <w:rsid w:val="008C41BF"/>
    <w:rsid w:val="008C4C4D"/>
    <w:rsid w:val="008C57D8"/>
    <w:rsid w:val="008D0A7F"/>
    <w:rsid w:val="008D2EF4"/>
    <w:rsid w:val="008D6A59"/>
    <w:rsid w:val="008E2755"/>
    <w:rsid w:val="008E50F9"/>
    <w:rsid w:val="008E61F7"/>
    <w:rsid w:val="008F3F24"/>
    <w:rsid w:val="008F519B"/>
    <w:rsid w:val="008F5454"/>
    <w:rsid w:val="008F6A92"/>
    <w:rsid w:val="008F6C42"/>
    <w:rsid w:val="008F7B7B"/>
    <w:rsid w:val="00901C87"/>
    <w:rsid w:val="009035D1"/>
    <w:rsid w:val="009035F4"/>
    <w:rsid w:val="00904E9F"/>
    <w:rsid w:val="00906310"/>
    <w:rsid w:val="00907494"/>
    <w:rsid w:val="00911607"/>
    <w:rsid w:val="00911E7B"/>
    <w:rsid w:val="00912CDF"/>
    <w:rsid w:val="00912E6A"/>
    <w:rsid w:val="009151D2"/>
    <w:rsid w:val="00920ACC"/>
    <w:rsid w:val="00924DF1"/>
    <w:rsid w:val="009410DB"/>
    <w:rsid w:val="00941A81"/>
    <w:rsid w:val="00944094"/>
    <w:rsid w:val="00944167"/>
    <w:rsid w:val="00947609"/>
    <w:rsid w:val="0095394F"/>
    <w:rsid w:val="00954ECC"/>
    <w:rsid w:val="00955246"/>
    <w:rsid w:val="00957219"/>
    <w:rsid w:val="00961D0A"/>
    <w:rsid w:val="009627BB"/>
    <w:rsid w:val="00963736"/>
    <w:rsid w:val="00964905"/>
    <w:rsid w:val="00967225"/>
    <w:rsid w:val="00967BAB"/>
    <w:rsid w:val="0097073A"/>
    <w:rsid w:val="00970DD4"/>
    <w:rsid w:val="00970F76"/>
    <w:rsid w:val="00971DEC"/>
    <w:rsid w:val="00983CAA"/>
    <w:rsid w:val="0098772B"/>
    <w:rsid w:val="00990B91"/>
    <w:rsid w:val="00993E2C"/>
    <w:rsid w:val="009A012C"/>
    <w:rsid w:val="009A09DA"/>
    <w:rsid w:val="009A4250"/>
    <w:rsid w:val="009A47CF"/>
    <w:rsid w:val="009A6AB9"/>
    <w:rsid w:val="009A7096"/>
    <w:rsid w:val="009B1B18"/>
    <w:rsid w:val="009B20B6"/>
    <w:rsid w:val="009B2D53"/>
    <w:rsid w:val="009B65F3"/>
    <w:rsid w:val="009C0B36"/>
    <w:rsid w:val="009C17C8"/>
    <w:rsid w:val="009C468E"/>
    <w:rsid w:val="009C5F70"/>
    <w:rsid w:val="009D0575"/>
    <w:rsid w:val="009D4BD6"/>
    <w:rsid w:val="009E0B73"/>
    <w:rsid w:val="009E6F1E"/>
    <w:rsid w:val="009F1325"/>
    <w:rsid w:val="009F183A"/>
    <w:rsid w:val="009F557A"/>
    <w:rsid w:val="00A029A4"/>
    <w:rsid w:val="00A038A2"/>
    <w:rsid w:val="00A15148"/>
    <w:rsid w:val="00A2303D"/>
    <w:rsid w:val="00A27B4B"/>
    <w:rsid w:val="00A31F65"/>
    <w:rsid w:val="00A36F2D"/>
    <w:rsid w:val="00A37A8D"/>
    <w:rsid w:val="00A42500"/>
    <w:rsid w:val="00A50AE4"/>
    <w:rsid w:val="00A52B73"/>
    <w:rsid w:val="00A541A0"/>
    <w:rsid w:val="00A56BFD"/>
    <w:rsid w:val="00A72294"/>
    <w:rsid w:val="00A7309D"/>
    <w:rsid w:val="00A73CAC"/>
    <w:rsid w:val="00A8029E"/>
    <w:rsid w:val="00A842EA"/>
    <w:rsid w:val="00A843C1"/>
    <w:rsid w:val="00A92299"/>
    <w:rsid w:val="00AA044A"/>
    <w:rsid w:val="00AA06CA"/>
    <w:rsid w:val="00AA2F1A"/>
    <w:rsid w:val="00AA5798"/>
    <w:rsid w:val="00AB4895"/>
    <w:rsid w:val="00AB545B"/>
    <w:rsid w:val="00AB5E80"/>
    <w:rsid w:val="00AB7EB3"/>
    <w:rsid w:val="00AC5262"/>
    <w:rsid w:val="00AD0E5F"/>
    <w:rsid w:val="00AD3A5F"/>
    <w:rsid w:val="00AD401D"/>
    <w:rsid w:val="00AD59C0"/>
    <w:rsid w:val="00AE1006"/>
    <w:rsid w:val="00AE1C97"/>
    <w:rsid w:val="00AE3804"/>
    <w:rsid w:val="00AF0E58"/>
    <w:rsid w:val="00AF17A1"/>
    <w:rsid w:val="00AF1BF3"/>
    <w:rsid w:val="00AF3F02"/>
    <w:rsid w:val="00AF62A9"/>
    <w:rsid w:val="00AF7816"/>
    <w:rsid w:val="00AF79BC"/>
    <w:rsid w:val="00B05440"/>
    <w:rsid w:val="00B06AD3"/>
    <w:rsid w:val="00B1677D"/>
    <w:rsid w:val="00B16A19"/>
    <w:rsid w:val="00B20CAA"/>
    <w:rsid w:val="00B23496"/>
    <w:rsid w:val="00B26A8F"/>
    <w:rsid w:val="00B2768A"/>
    <w:rsid w:val="00B27A16"/>
    <w:rsid w:val="00B302A0"/>
    <w:rsid w:val="00B325CF"/>
    <w:rsid w:val="00B32C68"/>
    <w:rsid w:val="00B33EAE"/>
    <w:rsid w:val="00B366DD"/>
    <w:rsid w:val="00B405EB"/>
    <w:rsid w:val="00B41951"/>
    <w:rsid w:val="00B41BE5"/>
    <w:rsid w:val="00B43E67"/>
    <w:rsid w:val="00B441A6"/>
    <w:rsid w:val="00B469D1"/>
    <w:rsid w:val="00B46FEE"/>
    <w:rsid w:val="00B475D1"/>
    <w:rsid w:val="00B50C7B"/>
    <w:rsid w:val="00B514F2"/>
    <w:rsid w:val="00B601B5"/>
    <w:rsid w:val="00B60D2C"/>
    <w:rsid w:val="00B621DD"/>
    <w:rsid w:val="00B63057"/>
    <w:rsid w:val="00B64B70"/>
    <w:rsid w:val="00B66857"/>
    <w:rsid w:val="00B71D73"/>
    <w:rsid w:val="00B73182"/>
    <w:rsid w:val="00B852C9"/>
    <w:rsid w:val="00B876B7"/>
    <w:rsid w:val="00B87DF6"/>
    <w:rsid w:val="00B930E4"/>
    <w:rsid w:val="00B93447"/>
    <w:rsid w:val="00B9666A"/>
    <w:rsid w:val="00BA0DAC"/>
    <w:rsid w:val="00BA1FD9"/>
    <w:rsid w:val="00BA2D8A"/>
    <w:rsid w:val="00BA329B"/>
    <w:rsid w:val="00BA3B94"/>
    <w:rsid w:val="00BA3BF4"/>
    <w:rsid w:val="00BB0C27"/>
    <w:rsid w:val="00BB5D12"/>
    <w:rsid w:val="00BC2553"/>
    <w:rsid w:val="00BC3DF5"/>
    <w:rsid w:val="00BC3F75"/>
    <w:rsid w:val="00BC4A58"/>
    <w:rsid w:val="00BC7D27"/>
    <w:rsid w:val="00BD10DA"/>
    <w:rsid w:val="00BD1C3B"/>
    <w:rsid w:val="00BD7457"/>
    <w:rsid w:val="00BD7FA6"/>
    <w:rsid w:val="00BE27ED"/>
    <w:rsid w:val="00BF0A9E"/>
    <w:rsid w:val="00BF350B"/>
    <w:rsid w:val="00C00ADA"/>
    <w:rsid w:val="00C0170B"/>
    <w:rsid w:val="00C01C4B"/>
    <w:rsid w:val="00C022AD"/>
    <w:rsid w:val="00C0448D"/>
    <w:rsid w:val="00C07BE9"/>
    <w:rsid w:val="00C07F11"/>
    <w:rsid w:val="00C12777"/>
    <w:rsid w:val="00C1789E"/>
    <w:rsid w:val="00C2411E"/>
    <w:rsid w:val="00C2422B"/>
    <w:rsid w:val="00C2628F"/>
    <w:rsid w:val="00C26AC1"/>
    <w:rsid w:val="00C30AB4"/>
    <w:rsid w:val="00C37FE3"/>
    <w:rsid w:val="00C40207"/>
    <w:rsid w:val="00C40CBB"/>
    <w:rsid w:val="00C411AC"/>
    <w:rsid w:val="00C45537"/>
    <w:rsid w:val="00C46412"/>
    <w:rsid w:val="00C46E67"/>
    <w:rsid w:val="00C50B72"/>
    <w:rsid w:val="00C555A1"/>
    <w:rsid w:val="00C60D5C"/>
    <w:rsid w:val="00C60F59"/>
    <w:rsid w:val="00C61E13"/>
    <w:rsid w:val="00C64B9F"/>
    <w:rsid w:val="00C67A56"/>
    <w:rsid w:val="00C709DE"/>
    <w:rsid w:val="00C73177"/>
    <w:rsid w:val="00C73C53"/>
    <w:rsid w:val="00C74EA0"/>
    <w:rsid w:val="00C75EDC"/>
    <w:rsid w:val="00C77141"/>
    <w:rsid w:val="00C825EE"/>
    <w:rsid w:val="00C900D4"/>
    <w:rsid w:val="00C92AFC"/>
    <w:rsid w:val="00C92B18"/>
    <w:rsid w:val="00C96EDF"/>
    <w:rsid w:val="00C97554"/>
    <w:rsid w:val="00CA38F1"/>
    <w:rsid w:val="00CA3BCE"/>
    <w:rsid w:val="00CA46F2"/>
    <w:rsid w:val="00CB190D"/>
    <w:rsid w:val="00CB234B"/>
    <w:rsid w:val="00CB2E35"/>
    <w:rsid w:val="00CB6232"/>
    <w:rsid w:val="00CB7620"/>
    <w:rsid w:val="00CC1077"/>
    <w:rsid w:val="00CC19F7"/>
    <w:rsid w:val="00CC6A14"/>
    <w:rsid w:val="00CC737E"/>
    <w:rsid w:val="00CD67CC"/>
    <w:rsid w:val="00CD7D4D"/>
    <w:rsid w:val="00CE0558"/>
    <w:rsid w:val="00CE31F3"/>
    <w:rsid w:val="00CE3601"/>
    <w:rsid w:val="00CE55D4"/>
    <w:rsid w:val="00CE5FE9"/>
    <w:rsid w:val="00CF309B"/>
    <w:rsid w:val="00D03AF3"/>
    <w:rsid w:val="00D10255"/>
    <w:rsid w:val="00D1203D"/>
    <w:rsid w:val="00D13A87"/>
    <w:rsid w:val="00D1667F"/>
    <w:rsid w:val="00D17059"/>
    <w:rsid w:val="00D17983"/>
    <w:rsid w:val="00D224A4"/>
    <w:rsid w:val="00D278F7"/>
    <w:rsid w:val="00D34D20"/>
    <w:rsid w:val="00D37604"/>
    <w:rsid w:val="00D44D1F"/>
    <w:rsid w:val="00D44D2A"/>
    <w:rsid w:val="00D47596"/>
    <w:rsid w:val="00D512A0"/>
    <w:rsid w:val="00D52422"/>
    <w:rsid w:val="00D554A4"/>
    <w:rsid w:val="00D5713A"/>
    <w:rsid w:val="00D57454"/>
    <w:rsid w:val="00D603BC"/>
    <w:rsid w:val="00D651F4"/>
    <w:rsid w:val="00D65213"/>
    <w:rsid w:val="00D658D4"/>
    <w:rsid w:val="00D7056F"/>
    <w:rsid w:val="00D70ABB"/>
    <w:rsid w:val="00D70B3F"/>
    <w:rsid w:val="00D71724"/>
    <w:rsid w:val="00D71ECF"/>
    <w:rsid w:val="00D7560B"/>
    <w:rsid w:val="00D77F4A"/>
    <w:rsid w:val="00D80EE5"/>
    <w:rsid w:val="00D82018"/>
    <w:rsid w:val="00D8247A"/>
    <w:rsid w:val="00D83ED8"/>
    <w:rsid w:val="00D87E92"/>
    <w:rsid w:val="00D9067C"/>
    <w:rsid w:val="00D92C07"/>
    <w:rsid w:val="00D9555B"/>
    <w:rsid w:val="00DA1947"/>
    <w:rsid w:val="00DA6B10"/>
    <w:rsid w:val="00DB2AC6"/>
    <w:rsid w:val="00DB4028"/>
    <w:rsid w:val="00DB5C82"/>
    <w:rsid w:val="00DC0340"/>
    <w:rsid w:val="00DC0FE0"/>
    <w:rsid w:val="00DC75C8"/>
    <w:rsid w:val="00DC76A7"/>
    <w:rsid w:val="00DD1AED"/>
    <w:rsid w:val="00DD2D6E"/>
    <w:rsid w:val="00DD3978"/>
    <w:rsid w:val="00DD41C0"/>
    <w:rsid w:val="00DE2511"/>
    <w:rsid w:val="00DE3F62"/>
    <w:rsid w:val="00DE5584"/>
    <w:rsid w:val="00DE7CCA"/>
    <w:rsid w:val="00DE7CE4"/>
    <w:rsid w:val="00DF17A5"/>
    <w:rsid w:val="00DF22BB"/>
    <w:rsid w:val="00DF6EE0"/>
    <w:rsid w:val="00E0117F"/>
    <w:rsid w:val="00E07478"/>
    <w:rsid w:val="00E07B75"/>
    <w:rsid w:val="00E1212C"/>
    <w:rsid w:val="00E122E6"/>
    <w:rsid w:val="00E15CD5"/>
    <w:rsid w:val="00E16EE2"/>
    <w:rsid w:val="00E17D5F"/>
    <w:rsid w:val="00E248F6"/>
    <w:rsid w:val="00E26A3E"/>
    <w:rsid w:val="00E27604"/>
    <w:rsid w:val="00E27F27"/>
    <w:rsid w:val="00E404AB"/>
    <w:rsid w:val="00E446F4"/>
    <w:rsid w:val="00E52AF7"/>
    <w:rsid w:val="00E52E38"/>
    <w:rsid w:val="00E551FC"/>
    <w:rsid w:val="00E62526"/>
    <w:rsid w:val="00E70B0F"/>
    <w:rsid w:val="00E72822"/>
    <w:rsid w:val="00E735BB"/>
    <w:rsid w:val="00E73F9C"/>
    <w:rsid w:val="00E742D6"/>
    <w:rsid w:val="00E74DC3"/>
    <w:rsid w:val="00E805B9"/>
    <w:rsid w:val="00E8107C"/>
    <w:rsid w:val="00E830CD"/>
    <w:rsid w:val="00E83126"/>
    <w:rsid w:val="00E8643E"/>
    <w:rsid w:val="00E87F6A"/>
    <w:rsid w:val="00E921CB"/>
    <w:rsid w:val="00E95BAE"/>
    <w:rsid w:val="00E96139"/>
    <w:rsid w:val="00E96697"/>
    <w:rsid w:val="00EA00B6"/>
    <w:rsid w:val="00EA3D88"/>
    <w:rsid w:val="00EA6C81"/>
    <w:rsid w:val="00EA73F3"/>
    <w:rsid w:val="00EA7B6B"/>
    <w:rsid w:val="00EB3358"/>
    <w:rsid w:val="00EB3E25"/>
    <w:rsid w:val="00EB7C59"/>
    <w:rsid w:val="00EB7EF1"/>
    <w:rsid w:val="00EC2DA2"/>
    <w:rsid w:val="00EC5690"/>
    <w:rsid w:val="00ED4BC0"/>
    <w:rsid w:val="00ED6E34"/>
    <w:rsid w:val="00EE0776"/>
    <w:rsid w:val="00EE1372"/>
    <w:rsid w:val="00EE3234"/>
    <w:rsid w:val="00EE4FEA"/>
    <w:rsid w:val="00EE7B19"/>
    <w:rsid w:val="00EF1F7A"/>
    <w:rsid w:val="00EF7464"/>
    <w:rsid w:val="00F0063D"/>
    <w:rsid w:val="00F009A3"/>
    <w:rsid w:val="00F019E2"/>
    <w:rsid w:val="00F04CF1"/>
    <w:rsid w:val="00F05B38"/>
    <w:rsid w:val="00F06F19"/>
    <w:rsid w:val="00F1699F"/>
    <w:rsid w:val="00F1727D"/>
    <w:rsid w:val="00F22550"/>
    <w:rsid w:val="00F25322"/>
    <w:rsid w:val="00F27752"/>
    <w:rsid w:val="00F27810"/>
    <w:rsid w:val="00F279C0"/>
    <w:rsid w:val="00F326C6"/>
    <w:rsid w:val="00F3526C"/>
    <w:rsid w:val="00F364A0"/>
    <w:rsid w:val="00F477EB"/>
    <w:rsid w:val="00F5018D"/>
    <w:rsid w:val="00F51FCE"/>
    <w:rsid w:val="00F53B4E"/>
    <w:rsid w:val="00F552D7"/>
    <w:rsid w:val="00F60055"/>
    <w:rsid w:val="00F61094"/>
    <w:rsid w:val="00F61DFA"/>
    <w:rsid w:val="00F675F9"/>
    <w:rsid w:val="00F717BE"/>
    <w:rsid w:val="00F74F2E"/>
    <w:rsid w:val="00F75148"/>
    <w:rsid w:val="00F773B4"/>
    <w:rsid w:val="00F80181"/>
    <w:rsid w:val="00F86FDE"/>
    <w:rsid w:val="00F87512"/>
    <w:rsid w:val="00F9379C"/>
    <w:rsid w:val="00F93866"/>
    <w:rsid w:val="00F9577D"/>
    <w:rsid w:val="00FA2351"/>
    <w:rsid w:val="00FA6184"/>
    <w:rsid w:val="00FA67F7"/>
    <w:rsid w:val="00FB3BBC"/>
    <w:rsid w:val="00FB7506"/>
    <w:rsid w:val="00FC2473"/>
    <w:rsid w:val="00FC4AF1"/>
    <w:rsid w:val="00FC5595"/>
    <w:rsid w:val="00FD4428"/>
    <w:rsid w:val="00FD5CA2"/>
    <w:rsid w:val="00FD686F"/>
    <w:rsid w:val="00FD7837"/>
    <w:rsid w:val="00FE186D"/>
    <w:rsid w:val="00FE2135"/>
    <w:rsid w:val="00FE5382"/>
    <w:rsid w:val="00FE7678"/>
    <w:rsid w:val="00FF1B75"/>
    <w:rsid w:val="00FF329A"/>
    <w:rsid w:val="00FF55D7"/>
    <w:rsid w:val="1BFB4F78"/>
    <w:rsid w:val="202ED289"/>
    <w:rsid w:val="2A2249D0"/>
    <w:rsid w:val="3E9D05E4"/>
    <w:rsid w:val="50828451"/>
    <w:rsid w:val="71974753"/>
    <w:rsid w:val="7AA23F4D"/>
    <w:rsid w:val="7CED5F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292367"/>
  <w15:chartTrackingRefBased/>
  <w15:docId w15:val="{EDB6EF06-02CD-42C9-9562-D4657834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12"/>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unhideWhenUsed/>
    <w:rsid w:val="00B66857"/>
    <w:pPr>
      <w:spacing w:line="240" w:lineRule="auto"/>
    </w:pPr>
    <w:rPr>
      <w:szCs w:val="20"/>
    </w:rPr>
  </w:style>
  <w:style w:type="character" w:customStyle="1" w:styleId="CommentTextChar">
    <w:name w:val="Comment Text Char"/>
    <w:basedOn w:val="DefaultParagraphFont"/>
    <w:link w:val="CommentText"/>
    <w:uiPriority w:val="99"/>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2614AD"/>
    <w:pPr>
      <w:ind w:left="720"/>
      <w:contextualSpacing/>
    </w:pPr>
  </w:style>
  <w:style w:type="paragraph" w:customStyle="1" w:styleId="JSON">
    <w:name w:val="JSON"/>
    <w:basedOn w:val="Normal"/>
    <w:link w:val="JSONChar"/>
    <w:autoRedefine/>
    <w:qFormat/>
    <w:rsid w:val="00DF17A5"/>
    <w:pPr>
      <w:shd w:val="clear" w:color="auto" w:fill="1E1E1E"/>
      <w:spacing w:after="0" w:line="285" w:lineRule="atLeast"/>
    </w:pPr>
    <w:rPr>
      <w:rFonts w:ascii="Consolas" w:eastAsia="Times New Roman" w:hAnsi="Consolas" w:cs="Times New Roman"/>
      <w:noProof/>
      <w:color w:val="D4D4D4"/>
      <w:sz w:val="21"/>
      <w:szCs w:val="21"/>
      <w:lang w:eastAsia="en-US"/>
    </w:rPr>
  </w:style>
  <w:style w:type="character" w:customStyle="1" w:styleId="JSONChar">
    <w:name w:val="JSON Char"/>
    <w:basedOn w:val="DefaultParagraphFont"/>
    <w:link w:val="JSON"/>
    <w:rsid w:val="00DF17A5"/>
    <w:rPr>
      <w:rFonts w:ascii="Consolas" w:eastAsia="Times New Roman" w:hAnsi="Consolas" w:cs="Times New Roman"/>
      <w:noProof/>
      <w:color w:val="D4D4D4"/>
      <w:sz w:val="21"/>
      <w:szCs w:val="21"/>
      <w:shd w:val="clear" w:color="auto" w:fill="1E1E1E"/>
      <w:lang w:eastAsia="en-US"/>
    </w:rPr>
  </w:style>
  <w:style w:type="character" w:customStyle="1" w:styleId="Code">
    <w:name w:val="Code"/>
    <w:basedOn w:val="DefaultParagraphFont"/>
    <w:uiPriority w:val="1"/>
    <w:qFormat/>
    <w:rsid w:val="006720F7"/>
    <w:rPr>
      <w:rFonts w:ascii="Consolas" w:hAnsi="Consolas"/>
    </w:rPr>
  </w:style>
  <w:style w:type="character" w:styleId="UnresolvedMention">
    <w:name w:val="Unresolved Mention"/>
    <w:basedOn w:val="DefaultParagraphFont"/>
    <w:uiPriority w:val="99"/>
    <w:semiHidden/>
    <w:unhideWhenUsed/>
    <w:rsid w:val="000077EF"/>
    <w:rPr>
      <w:color w:val="605E5C"/>
      <w:shd w:val="clear" w:color="auto" w:fill="E1DFDD"/>
    </w:rPr>
  </w:style>
  <w:style w:type="character" w:customStyle="1" w:styleId="at-mentions-focus">
    <w:name w:val="at-mentions-focus"/>
    <w:basedOn w:val="DefaultParagraphFont"/>
    <w:rsid w:val="00F67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123">
      <w:bodyDiv w:val="1"/>
      <w:marLeft w:val="0"/>
      <w:marRight w:val="0"/>
      <w:marTop w:val="0"/>
      <w:marBottom w:val="0"/>
      <w:divBdr>
        <w:top w:val="none" w:sz="0" w:space="0" w:color="auto"/>
        <w:left w:val="none" w:sz="0" w:space="0" w:color="auto"/>
        <w:bottom w:val="none" w:sz="0" w:space="0" w:color="auto"/>
        <w:right w:val="none" w:sz="0" w:space="0" w:color="auto"/>
      </w:divBdr>
      <w:divsChild>
        <w:div w:id="1771970909">
          <w:marLeft w:val="0"/>
          <w:marRight w:val="0"/>
          <w:marTop w:val="0"/>
          <w:marBottom w:val="0"/>
          <w:divBdr>
            <w:top w:val="none" w:sz="0" w:space="0" w:color="auto"/>
            <w:left w:val="none" w:sz="0" w:space="0" w:color="auto"/>
            <w:bottom w:val="none" w:sz="0" w:space="0" w:color="auto"/>
            <w:right w:val="none" w:sz="0" w:space="0" w:color="auto"/>
          </w:divBdr>
        </w:div>
      </w:divsChild>
    </w:div>
    <w:div w:id="147131215">
      <w:bodyDiv w:val="1"/>
      <w:marLeft w:val="0"/>
      <w:marRight w:val="0"/>
      <w:marTop w:val="0"/>
      <w:marBottom w:val="0"/>
      <w:divBdr>
        <w:top w:val="none" w:sz="0" w:space="0" w:color="auto"/>
        <w:left w:val="none" w:sz="0" w:space="0" w:color="auto"/>
        <w:bottom w:val="none" w:sz="0" w:space="0" w:color="auto"/>
        <w:right w:val="none" w:sz="0" w:space="0" w:color="auto"/>
      </w:divBdr>
      <w:divsChild>
        <w:div w:id="760371016">
          <w:marLeft w:val="0"/>
          <w:marRight w:val="0"/>
          <w:marTop w:val="0"/>
          <w:marBottom w:val="0"/>
          <w:divBdr>
            <w:top w:val="none" w:sz="0" w:space="0" w:color="auto"/>
            <w:left w:val="none" w:sz="0" w:space="0" w:color="auto"/>
            <w:bottom w:val="none" w:sz="0" w:space="0" w:color="auto"/>
            <w:right w:val="none" w:sz="0" w:space="0" w:color="auto"/>
          </w:divBdr>
          <w:divsChild>
            <w:div w:id="741767">
              <w:marLeft w:val="0"/>
              <w:marRight w:val="0"/>
              <w:marTop w:val="0"/>
              <w:marBottom w:val="0"/>
              <w:divBdr>
                <w:top w:val="none" w:sz="0" w:space="0" w:color="auto"/>
                <w:left w:val="none" w:sz="0" w:space="0" w:color="auto"/>
                <w:bottom w:val="none" w:sz="0" w:space="0" w:color="auto"/>
                <w:right w:val="none" w:sz="0" w:space="0" w:color="auto"/>
              </w:divBdr>
            </w:div>
            <w:div w:id="119495401">
              <w:marLeft w:val="0"/>
              <w:marRight w:val="0"/>
              <w:marTop w:val="0"/>
              <w:marBottom w:val="0"/>
              <w:divBdr>
                <w:top w:val="none" w:sz="0" w:space="0" w:color="auto"/>
                <w:left w:val="none" w:sz="0" w:space="0" w:color="auto"/>
                <w:bottom w:val="none" w:sz="0" w:space="0" w:color="auto"/>
                <w:right w:val="none" w:sz="0" w:space="0" w:color="auto"/>
              </w:divBdr>
            </w:div>
            <w:div w:id="285233156">
              <w:marLeft w:val="0"/>
              <w:marRight w:val="0"/>
              <w:marTop w:val="0"/>
              <w:marBottom w:val="0"/>
              <w:divBdr>
                <w:top w:val="none" w:sz="0" w:space="0" w:color="auto"/>
                <w:left w:val="none" w:sz="0" w:space="0" w:color="auto"/>
                <w:bottom w:val="none" w:sz="0" w:space="0" w:color="auto"/>
                <w:right w:val="none" w:sz="0" w:space="0" w:color="auto"/>
              </w:divBdr>
            </w:div>
            <w:div w:id="626931467">
              <w:marLeft w:val="0"/>
              <w:marRight w:val="0"/>
              <w:marTop w:val="0"/>
              <w:marBottom w:val="0"/>
              <w:divBdr>
                <w:top w:val="none" w:sz="0" w:space="0" w:color="auto"/>
                <w:left w:val="none" w:sz="0" w:space="0" w:color="auto"/>
                <w:bottom w:val="none" w:sz="0" w:space="0" w:color="auto"/>
                <w:right w:val="none" w:sz="0" w:space="0" w:color="auto"/>
              </w:divBdr>
            </w:div>
            <w:div w:id="685865477">
              <w:marLeft w:val="0"/>
              <w:marRight w:val="0"/>
              <w:marTop w:val="0"/>
              <w:marBottom w:val="0"/>
              <w:divBdr>
                <w:top w:val="none" w:sz="0" w:space="0" w:color="auto"/>
                <w:left w:val="none" w:sz="0" w:space="0" w:color="auto"/>
                <w:bottom w:val="none" w:sz="0" w:space="0" w:color="auto"/>
                <w:right w:val="none" w:sz="0" w:space="0" w:color="auto"/>
              </w:divBdr>
            </w:div>
            <w:div w:id="801654309">
              <w:marLeft w:val="0"/>
              <w:marRight w:val="0"/>
              <w:marTop w:val="0"/>
              <w:marBottom w:val="0"/>
              <w:divBdr>
                <w:top w:val="none" w:sz="0" w:space="0" w:color="auto"/>
                <w:left w:val="none" w:sz="0" w:space="0" w:color="auto"/>
                <w:bottom w:val="none" w:sz="0" w:space="0" w:color="auto"/>
                <w:right w:val="none" w:sz="0" w:space="0" w:color="auto"/>
              </w:divBdr>
            </w:div>
            <w:div w:id="895434500">
              <w:marLeft w:val="0"/>
              <w:marRight w:val="0"/>
              <w:marTop w:val="0"/>
              <w:marBottom w:val="0"/>
              <w:divBdr>
                <w:top w:val="none" w:sz="0" w:space="0" w:color="auto"/>
                <w:left w:val="none" w:sz="0" w:space="0" w:color="auto"/>
                <w:bottom w:val="none" w:sz="0" w:space="0" w:color="auto"/>
                <w:right w:val="none" w:sz="0" w:space="0" w:color="auto"/>
              </w:divBdr>
            </w:div>
            <w:div w:id="930042321">
              <w:marLeft w:val="0"/>
              <w:marRight w:val="0"/>
              <w:marTop w:val="0"/>
              <w:marBottom w:val="0"/>
              <w:divBdr>
                <w:top w:val="none" w:sz="0" w:space="0" w:color="auto"/>
                <w:left w:val="none" w:sz="0" w:space="0" w:color="auto"/>
                <w:bottom w:val="none" w:sz="0" w:space="0" w:color="auto"/>
                <w:right w:val="none" w:sz="0" w:space="0" w:color="auto"/>
              </w:divBdr>
            </w:div>
            <w:div w:id="931621306">
              <w:marLeft w:val="0"/>
              <w:marRight w:val="0"/>
              <w:marTop w:val="0"/>
              <w:marBottom w:val="0"/>
              <w:divBdr>
                <w:top w:val="none" w:sz="0" w:space="0" w:color="auto"/>
                <w:left w:val="none" w:sz="0" w:space="0" w:color="auto"/>
                <w:bottom w:val="none" w:sz="0" w:space="0" w:color="auto"/>
                <w:right w:val="none" w:sz="0" w:space="0" w:color="auto"/>
              </w:divBdr>
            </w:div>
            <w:div w:id="939798169">
              <w:marLeft w:val="0"/>
              <w:marRight w:val="0"/>
              <w:marTop w:val="0"/>
              <w:marBottom w:val="0"/>
              <w:divBdr>
                <w:top w:val="none" w:sz="0" w:space="0" w:color="auto"/>
                <w:left w:val="none" w:sz="0" w:space="0" w:color="auto"/>
                <w:bottom w:val="none" w:sz="0" w:space="0" w:color="auto"/>
                <w:right w:val="none" w:sz="0" w:space="0" w:color="auto"/>
              </w:divBdr>
            </w:div>
            <w:div w:id="1101342107">
              <w:marLeft w:val="0"/>
              <w:marRight w:val="0"/>
              <w:marTop w:val="0"/>
              <w:marBottom w:val="0"/>
              <w:divBdr>
                <w:top w:val="none" w:sz="0" w:space="0" w:color="auto"/>
                <w:left w:val="none" w:sz="0" w:space="0" w:color="auto"/>
                <w:bottom w:val="none" w:sz="0" w:space="0" w:color="auto"/>
                <w:right w:val="none" w:sz="0" w:space="0" w:color="auto"/>
              </w:divBdr>
            </w:div>
            <w:div w:id="1284532248">
              <w:marLeft w:val="0"/>
              <w:marRight w:val="0"/>
              <w:marTop w:val="0"/>
              <w:marBottom w:val="0"/>
              <w:divBdr>
                <w:top w:val="none" w:sz="0" w:space="0" w:color="auto"/>
                <w:left w:val="none" w:sz="0" w:space="0" w:color="auto"/>
                <w:bottom w:val="none" w:sz="0" w:space="0" w:color="auto"/>
                <w:right w:val="none" w:sz="0" w:space="0" w:color="auto"/>
              </w:divBdr>
            </w:div>
            <w:div w:id="1343821373">
              <w:marLeft w:val="0"/>
              <w:marRight w:val="0"/>
              <w:marTop w:val="0"/>
              <w:marBottom w:val="0"/>
              <w:divBdr>
                <w:top w:val="none" w:sz="0" w:space="0" w:color="auto"/>
                <w:left w:val="none" w:sz="0" w:space="0" w:color="auto"/>
                <w:bottom w:val="none" w:sz="0" w:space="0" w:color="auto"/>
                <w:right w:val="none" w:sz="0" w:space="0" w:color="auto"/>
              </w:divBdr>
            </w:div>
            <w:div w:id="16542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2663">
      <w:bodyDiv w:val="1"/>
      <w:marLeft w:val="0"/>
      <w:marRight w:val="0"/>
      <w:marTop w:val="0"/>
      <w:marBottom w:val="0"/>
      <w:divBdr>
        <w:top w:val="none" w:sz="0" w:space="0" w:color="auto"/>
        <w:left w:val="none" w:sz="0" w:space="0" w:color="auto"/>
        <w:bottom w:val="none" w:sz="0" w:space="0" w:color="auto"/>
        <w:right w:val="none" w:sz="0" w:space="0" w:color="auto"/>
      </w:divBdr>
      <w:divsChild>
        <w:div w:id="1662738546">
          <w:marLeft w:val="0"/>
          <w:marRight w:val="0"/>
          <w:marTop w:val="0"/>
          <w:marBottom w:val="0"/>
          <w:divBdr>
            <w:top w:val="none" w:sz="0" w:space="0" w:color="auto"/>
            <w:left w:val="none" w:sz="0" w:space="0" w:color="auto"/>
            <w:bottom w:val="none" w:sz="0" w:space="0" w:color="auto"/>
            <w:right w:val="none" w:sz="0" w:space="0" w:color="auto"/>
          </w:divBdr>
        </w:div>
      </w:divsChild>
    </w:div>
    <w:div w:id="395780258">
      <w:bodyDiv w:val="1"/>
      <w:marLeft w:val="0"/>
      <w:marRight w:val="0"/>
      <w:marTop w:val="0"/>
      <w:marBottom w:val="0"/>
      <w:divBdr>
        <w:top w:val="none" w:sz="0" w:space="0" w:color="auto"/>
        <w:left w:val="none" w:sz="0" w:space="0" w:color="auto"/>
        <w:bottom w:val="none" w:sz="0" w:space="0" w:color="auto"/>
        <w:right w:val="none" w:sz="0" w:space="0" w:color="auto"/>
      </w:divBdr>
      <w:divsChild>
        <w:div w:id="1247689929">
          <w:marLeft w:val="0"/>
          <w:marRight w:val="0"/>
          <w:marTop w:val="0"/>
          <w:marBottom w:val="0"/>
          <w:divBdr>
            <w:top w:val="none" w:sz="0" w:space="0" w:color="auto"/>
            <w:left w:val="none" w:sz="0" w:space="0" w:color="auto"/>
            <w:bottom w:val="none" w:sz="0" w:space="0" w:color="auto"/>
            <w:right w:val="none" w:sz="0" w:space="0" w:color="auto"/>
          </w:divBdr>
          <w:divsChild>
            <w:div w:id="680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1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824">
          <w:marLeft w:val="0"/>
          <w:marRight w:val="0"/>
          <w:marTop w:val="0"/>
          <w:marBottom w:val="0"/>
          <w:divBdr>
            <w:top w:val="none" w:sz="0" w:space="0" w:color="auto"/>
            <w:left w:val="none" w:sz="0" w:space="0" w:color="auto"/>
            <w:bottom w:val="none" w:sz="0" w:space="0" w:color="auto"/>
            <w:right w:val="none" w:sz="0" w:space="0" w:color="auto"/>
          </w:divBdr>
          <w:divsChild>
            <w:div w:id="676883741">
              <w:marLeft w:val="0"/>
              <w:marRight w:val="0"/>
              <w:marTop w:val="0"/>
              <w:marBottom w:val="0"/>
              <w:divBdr>
                <w:top w:val="none" w:sz="0" w:space="0" w:color="auto"/>
                <w:left w:val="none" w:sz="0" w:space="0" w:color="auto"/>
                <w:bottom w:val="none" w:sz="0" w:space="0" w:color="auto"/>
                <w:right w:val="none" w:sz="0" w:space="0" w:color="auto"/>
              </w:divBdr>
            </w:div>
            <w:div w:id="752429761">
              <w:marLeft w:val="0"/>
              <w:marRight w:val="0"/>
              <w:marTop w:val="0"/>
              <w:marBottom w:val="0"/>
              <w:divBdr>
                <w:top w:val="none" w:sz="0" w:space="0" w:color="auto"/>
                <w:left w:val="none" w:sz="0" w:space="0" w:color="auto"/>
                <w:bottom w:val="none" w:sz="0" w:space="0" w:color="auto"/>
                <w:right w:val="none" w:sz="0" w:space="0" w:color="auto"/>
              </w:divBdr>
            </w:div>
            <w:div w:id="1194465155">
              <w:marLeft w:val="0"/>
              <w:marRight w:val="0"/>
              <w:marTop w:val="0"/>
              <w:marBottom w:val="0"/>
              <w:divBdr>
                <w:top w:val="none" w:sz="0" w:space="0" w:color="auto"/>
                <w:left w:val="none" w:sz="0" w:space="0" w:color="auto"/>
                <w:bottom w:val="none" w:sz="0" w:space="0" w:color="auto"/>
                <w:right w:val="none" w:sz="0" w:space="0" w:color="auto"/>
              </w:divBdr>
            </w:div>
            <w:div w:id="1726222718">
              <w:marLeft w:val="0"/>
              <w:marRight w:val="0"/>
              <w:marTop w:val="0"/>
              <w:marBottom w:val="0"/>
              <w:divBdr>
                <w:top w:val="none" w:sz="0" w:space="0" w:color="auto"/>
                <w:left w:val="none" w:sz="0" w:space="0" w:color="auto"/>
                <w:bottom w:val="none" w:sz="0" w:space="0" w:color="auto"/>
                <w:right w:val="none" w:sz="0" w:space="0" w:color="auto"/>
              </w:divBdr>
            </w:div>
            <w:div w:id="2113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482">
      <w:bodyDiv w:val="1"/>
      <w:marLeft w:val="0"/>
      <w:marRight w:val="0"/>
      <w:marTop w:val="0"/>
      <w:marBottom w:val="0"/>
      <w:divBdr>
        <w:top w:val="none" w:sz="0" w:space="0" w:color="auto"/>
        <w:left w:val="none" w:sz="0" w:space="0" w:color="auto"/>
        <w:bottom w:val="none" w:sz="0" w:space="0" w:color="auto"/>
        <w:right w:val="none" w:sz="0" w:space="0" w:color="auto"/>
      </w:divBdr>
      <w:divsChild>
        <w:div w:id="1765758523">
          <w:marLeft w:val="0"/>
          <w:marRight w:val="0"/>
          <w:marTop w:val="0"/>
          <w:marBottom w:val="0"/>
          <w:divBdr>
            <w:top w:val="none" w:sz="0" w:space="0" w:color="auto"/>
            <w:left w:val="none" w:sz="0" w:space="0" w:color="auto"/>
            <w:bottom w:val="none" w:sz="0" w:space="0" w:color="auto"/>
            <w:right w:val="none" w:sz="0" w:space="0" w:color="auto"/>
          </w:divBdr>
          <w:divsChild>
            <w:div w:id="348525864">
              <w:marLeft w:val="0"/>
              <w:marRight w:val="0"/>
              <w:marTop w:val="0"/>
              <w:marBottom w:val="0"/>
              <w:divBdr>
                <w:top w:val="none" w:sz="0" w:space="0" w:color="auto"/>
                <w:left w:val="none" w:sz="0" w:space="0" w:color="auto"/>
                <w:bottom w:val="none" w:sz="0" w:space="0" w:color="auto"/>
                <w:right w:val="none" w:sz="0" w:space="0" w:color="auto"/>
              </w:divBdr>
            </w:div>
            <w:div w:id="559369016">
              <w:marLeft w:val="0"/>
              <w:marRight w:val="0"/>
              <w:marTop w:val="0"/>
              <w:marBottom w:val="0"/>
              <w:divBdr>
                <w:top w:val="none" w:sz="0" w:space="0" w:color="auto"/>
                <w:left w:val="none" w:sz="0" w:space="0" w:color="auto"/>
                <w:bottom w:val="none" w:sz="0" w:space="0" w:color="auto"/>
                <w:right w:val="none" w:sz="0" w:space="0" w:color="auto"/>
              </w:divBdr>
            </w:div>
            <w:div w:id="713578018">
              <w:marLeft w:val="0"/>
              <w:marRight w:val="0"/>
              <w:marTop w:val="0"/>
              <w:marBottom w:val="0"/>
              <w:divBdr>
                <w:top w:val="none" w:sz="0" w:space="0" w:color="auto"/>
                <w:left w:val="none" w:sz="0" w:space="0" w:color="auto"/>
                <w:bottom w:val="none" w:sz="0" w:space="0" w:color="auto"/>
                <w:right w:val="none" w:sz="0" w:space="0" w:color="auto"/>
              </w:divBdr>
            </w:div>
            <w:div w:id="1421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9612">
      <w:bodyDiv w:val="1"/>
      <w:marLeft w:val="0"/>
      <w:marRight w:val="0"/>
      <w:marTop w:val="0"/>
      <w:marBottom w:val="0"/>
      <w:divBdr>
        <w:top w:val="none" w:sz="0" w:space="0" w:color="auto"/>
        <w:left w:val="none" w:sz="0" w:space="0" w:color="auto"/>
        <w:bottom w:val="none" w:sz="0" w:space="0" w:color="auto"/>
        <w:right w:val="none" w:sz="0" w:space="0" w:color="auto"/>
      </w:divBdr>
      <w:divsChild>
        <w:div w:id="356782062">
          <w:marLeft w:val="0"/>
          <w:marRight w:val="0"/>
          <w:marTop w:val="0"/>
          <w:marBottom w:val="0"/>
          <w:divBdr>
            <w:top w:val="none" w:sz="0" w:space="0" w:color="auto"/>
            <w:left w:val="none" w:sz="0" w:space="0" w:color="auto"/>
            <w:bottom w:val="none" w:sz="0" w:space="0" w:color="auto"/>
            <w:right w:val="none" w:sz="0" w:space="0" w:color="auto"/>
          </w:divBdr>
          <w:divsChild>
            <w:div w:id="63380333">
              <w:marLeft w:val="0"/>
              <w:marRight w:val="0"/>
              <w:marTop w:val="0"/>
              <w:marBottom w:val="0"/>
              <w:divBdr>
                <w:top w:val="none" w:sz="0" w:space="0" w:color="auto"/>
                <w:left w:val="none" w:sz="0" w:space="0" w:color="auto"/>
                <w:bottom w:val="none" w:sz="0" w:space="0" w:color="auto"/>
                <w:right w:val="none" w:sz="0" w:space="0" w:color="auto"/>
              </w:divBdr>
            </w:div>
            <w:div w:id="113912566">
              <w:marLeft w:val="0"/>
              <w:marRight w:val="0"/>
              <w:marTop w:val="0"/>
              <w:marBottom w:val="0"/>
              <w:divBdr>
                <w:top w:val="none" w:sz="0" w:space="0" w:color="auto"/>
                <w:left w:val="none" w:sz="0" w:space="0" w:color="auto"/>
                <w:bottom w:val="none" w:sz="0" w:space="0" w:color="auto"/>
                <w:right w:val="none" w:sz="0" w:space="0" w:color="auto"/>
              </w:divBdr>
            </w:div>
            <w:div w:id="224488136">
              <w:marLeft w:val="0"/>
              <w:marRight w:val="0"/>
              <w:marTop w:val="0"/>
              <w:marBottom w:val="0"/>
              <w:divBdr>
                <w:top w:val="none" w:sz="0" w:space="0" w:color="auto"/>
                <w:left w:val="none" w:sz="0" w:space="0" w:color="auto"/>
                <w:bottom w:val="none" w:sz="0" w:space="0" w:color="auto"/>
                <w:right w:val="none" w:sz="0" w:space="0" w:color="auto"/>
              </w:divBdr>
            </w:div>
            <w:div w:id="371997032">
              <w:marLeft w:val="0"/>
              <w:marRight w:val="0"/>
              <w:marTop w:val="0"/>
              <w:marBottom w:val="0"/>
              <w:divBdr>
                <w:top w:val="none" w:sz="0" w:space="0" w:color="auto"/>
                <w:left w:val="none" w:sz="0" w:space="0" w:color="auto"/>
                <w:bottom w:val="none" w:sz="0" w:space="0" w:color="auto"/>
                <w:right w:val="none" w:sz="0" w:space="0" w:color="auto"/>
              </w:divBdr>
            </w:div>
            <w:div w:id="397020964">
              <w:marLeft w:val="0"/>
              <w:marRight w:val="0"/>
              <w:marTop w:val="0"/>
              <w:marBottom w:val="0"/>
              <w:divBdr>
                <w:top w:val="none" w:sz="0" w:space="0" w:color="auto"/>
                <w:left w:val="none" w:sz="0" w:space="0" w:color="auto"/>
                <w:bottom w:val="none" w:sz="0" w:space="0" w:color="auto"/>
                <w:right w:val="none" w:sz="0" w:space="0" w:color="auto"/>
              </w:divBdr>
            </w:div>
            <w:div w:id="418987347">
              <w:marLeft w:val="0"/>
              <w:marRight w:val="0"/>
              <w:marTop w:val="0"/>
              <w:marBottom w:val="0"/>
              <w:divBdr>
                <w:top w:val="none" w:sz="0" w:space="0" w:color="auto"/>
                <w:left w:val="none" w:sz="0" w:space="0" w:color="auto"/>
                <w:bottom w:val="none" w:sz="0" w:space="0" w:color="auto"/>
                <w:right w:val="none" w:sz="0" w:space="0" w:color="auto"/>
              </w:divBdr>
            </w:div>
            <w:div w:id="525868546">
              <w:marLeft w:val="0"/>
              <w:marRight w:val="0"/>
              <w:marTop w:val="0"/>
              <w:marBottom w:val="0"/>
              <w:divBdr>
                <w:top w:val="none" w:sz="0" w:space="0" w:color="auto"/>
                <w:left w:val="none" w:sz="0" w:space="0" w:color="auto"/>
                <w:bottom w:val="none" w:sz="0" w:space="0" w:color="auto"/>
                <w:right w:val="none" w:sz="0" w:space="0" w:color="auto"/>
              </w:divBdr>
            </w:div>
            <w:div w:id="744298901">
              <w:marLeft w:val="0"/>
              <w:marRight w:val="0"/>
              <w:marTop w:val="0"/>
              <w:marBottom w:val="0"/>
              <w:divBdr>
                <w:top w:val="none" w:sz="0" w:space="0" w:color="auto"/>
                <w:left w:val="none" w:sz="0" w:space="0" w:color="auto"/>
                <w:bottom w:val="none" w:sz="0" w:space="0" w:color="auto"/>
                <w:right w:val="none" w:sz="0" w:space="0" w:color="auto"/>
              </w:divBdr>
            </w:div>
            <w:div w:id="801729403">
              <w:marLeft w:val="0"/>
              <w:marRight w:val="0"/>
              <w:marTop w:val="0"/>
              <w:marBottom w:val="0"/>
              <w:divBdr>
                <w:top w:val="none" w:sz="0" w:space="0" w:color="auto"/>
                <w:left w:val="none" w:sz="0" w:space="0" w:color="auto"/>
                <w:bottom w:val="none" w:sz="0" w:space="0" w:color="auto"/>
                <w:right w:val="none" w:sz="0" w:space="0" w:color="auto"/>
              </w:divBdr>
            </w:div>
            <w:div w:id="839588477">
              <w:marLeft w:val="0"/>
              <w:marRight w:val="0"/>
              <w:marTop w:val="0"/>
              <w:marBottom w:val="0"/>
              <w:divBdr>
                <w:top w:val="none" w:sz="0" w:space="0" w:color="auto"/>
                <w:left w:val="none" w:sz="0" w:space="0" w:color="auto"/>
                <w:bottom w:val="none" w:sz="0" w:space="0" w:color="auto"/>
                <w:right w:val="none" w:sz="0" w:space="0" w:color="auto"/>
              </w:divBdr>
            </w:div>
            <w:div w:id="850876541">
              <w:marLeft w:val="0"/>
              <w:marRight w:val="0"/>
              <w:marTop w:val="0"/>
              <w:marBottom w:val="0"/>
              <w:divBdr>
                <w:top w:val="none" w:sz="0" w:space="0" w:color="auto"/>
                <w:left w:val="none" w:sz="0" w:space="0" w:color="auto"/>
                <w:bottom w:val="none" w:sz="0" w:space="0" w:color="auto"/>
                <w:right w:val="none" w:sz="0" w:space="0" w:color="auto"/>
              </w:divBdr>
            </w:div>
            <w:div w:id="880941396">
              <w:marLeft w:val="0"/>
              <w:marRight w:val="0"/>
              <w:marTop w:val="0"/>
              <w:marBottom w:val="0"/>
              <w:divBdr>
                <w:top w:val="none" w:sz="0" w:space="0" w:color="auto"/>
                <w:left w:val="none" w:sz="0" w:space="0" w:color="auto"/>
                <w:bottom w:val="none" w:sz="0" w:space="0" w:color="auto"/>
                <w:right w:val="none" w:sz="0" w:space="0" w:color="auto"/>
              </w:divBdr>
            </w:div>
            <w:div w:id="906190000">
              <w:marLeft w:val="0"/>
              <w:marRight w:val="0"/>
              <w:marTop w:val="0"/>
              <w:marBottom w:val="0"/>
              <w:divBdr>
                <w:top w:val="none" w:sz="0" w:space="0" w:color="auto"/>
                <w:left w:val="none" w:sz="0" w:space="0" w:color="auto"/>
                <w:bottom w:val="none" w:sz="0" w:space="0" w:color="auto"/>
                <w:right w:val="none" w:sz="0" w:space="0" w:color="auto"/>
              </w:divBdr>
            </w:div>
            <w:div w:id="914971047">
              <w:marLeft w:val="0"/>
              <w:marRight w:val="0"/>
              <w:marTop w:val="0"/>
              <w:marBottom w:val="0"/>
              <w:divBdr>
                <w:top w:val="none" w:sz="0" w:space="0" w:color="auto"/>
                <w:left w:val="none" w:sz="0" w:space="0" w:color="auto"/>
                <w:bottom w:val="none" w:sz="0" w:space="0" w:color="auto"/>
                <w:right w:val="none" w:sz="0" w:space="0" w:color="auto"/>
              </w:divBdr>
            </w:div>
            <w:div w:id="1008947709">
              <w:marLeft w:val="0"/>
              <w:marRight w:val="0"/>
              <w:marTop w:val="0"/>
              <w:marBottom w:val="0"/>
              <w:divBdr>
                <w:top w:val="none" w:sz="0" w:space="0" w:color="auto"/>
                <w:left w:val="none" w:sz="0" w:space="0" w:color="auto"/>
                <w:bottom w:val="none" w:sz="0" w:space="0" w:color="auto"/>
                <w:right w:val="none" w:sz="0" w:space="0" w:color="auto"/>
              </w:divBdr>
            </w:div>
            <w:div w:id="1080447255">
              <w:marLeft w:val="0"/>
              <w:marRight w:val="0"/>
              <w:marTop w:val="0"/>
              <w:marBottom w:val="0"/>
              <w:divBdr>
                <w:top w:val="none" w:sz="0" w:space="0" w:color="auto"/>
                <w:left w:val="none" w:sz="0" w:space="0" w:color="auto"/>
                <w:bottom w:val="none" w:sz="0" w:space="0" w:color="auto"/>
                <w:right w:val="none" w:sz="0" w:space="0" w:color="auto"/>
              </w:divBdr>
            </w:div>
            <w:div w:id="1156798087">
              <w:marLeft w:val="0"/>
              <w:marRight w:val="0"/>
              <w:marTop w:val="0"/>
              <w:marBottom w:val="0"/>
              <w:divBdr>
                <w:top w:val="none" w:sz="0" w:space="0" w:color="auto"/>
                <w:left w:val="none" w:sz="0" w:space="0" w:color="auto"/>
                <w:bottom w:val="none" w:sz="0" w:space="0" w:color="auto"/>
                <w:right w:val="none" w:sz="0" w:space="0" w:color="auto"/>
              </w:divBdr>
            </w:div>
            <w:div w:id="1208838027">
              <w:marLeft w:val="0"/>
              <w:marRight w:val="0"/>
              <w:marTop w:val="0"/>
              <w:marBottom w:val="0"/>
              <w:divBdr>
                <w:top w:val="none" w:sz="0" w:space="0" w:color="auto"/>
                <w:left w:val="none" w:sz="0" w:space="0" w:color="auto"/>
                <w:bottom w:val="none" w:sz="0" w:space="0" w:color="auto"/>
                <w:right w:val="none" w:sz="0" w:space="0" w:color="auto"/>
              </w:divBdr>
            </w:div>
            <w:div w:id="1244756268">
              <w:marLeft w:val="0"/>
              <w:marRight w:val="0"/>
              <w:marTop w:val="0"/>
              <w:marBottom w:val="0"/>
              <w:divBdr>
                <w:top w:val="none" w:sz="0" w:space="0" w:color="auto"/>
                <w:left w:val="none" w:sz="0" w:space="0" w:color="auto"/>
                <w:bottom w:val="none" w:sz="0" w:space="0" w:color="auto"/>
                <w:right w:val="none" w:sz="0" w:space="0" w:color="auto"/>
              </w:divBdr>
            </w:div>
            <w:div w:id="1245412608">
              <w:marLeft w:val="0"/>
              <w:marRight w:val="0"/>
              <w:marTop w:val="0"/>
              <w:marBottom w:val="0"/>
              <w:divBdr>
                <w:top w:val="none" w:sz="0" w:space="0" w:color="auto"/>
                <w:left w:val="none" w:sz="0" w:space="0" w:color="auto"/>
                <w:bottom w:val="none" w:sz="0" w:space="0" w:color="auto"/>
                <w:right w:val="none" w:sz="0" w:space="0" w:color="auto"/>
              </w:divBdr>
            </w:div>
            <w:div w:id="1258059344">
              <w:marLeft w:val="0"/>
              <w:marRight w:val="0"/>
              <w:marTop w:val="0"/>
              <w:marBottom w:val="0"/>
              <w:divBdr>
                <w:top w:val="none" w:sz="0" w:space="0" w:color="auto"/>
                <w:left w:val="none" w:sz="0" w:space="0" w:color="auto"/>
                <w:bottom w:val="none" w:sz="0" w:space="0" w:color="auto"/>
                <w:right w:val="none" w:sz="0" w:space="0" w:color="auto"/>
              </w:divBdr>
            </w:div>
            <w:div w:id="1411535978">
              <w:marLeft w:val="0"/>
              <w:marRight w:val="0"/>
              <w:marTop w:val="0"/>
              <w:marBottom w:val="0"/>
              <w:divBdr>
                <w:top w:val="none" w:sz="0" w:space="0" w:color="auto"/>
                <w:left w:val="none" w:sz="0" w:space="0" w:color="auto"/>
                <w:bottom w:val="none" w:sz="0" w:space="0" w:color="auto"/>
                <w:right w:val="none" w:sz="0" w:space="0" w:color="auto"/>
              </w:divBdr>
            </w:div>
            <w:div w:id="1498420143">
              <w:marLeft w:val="0"/>
              <w:marRight w:val="0"/>
              <w:marTop w:val="0"/>
              <w:marBottom w:val="0"/>
              <w:divBdr>
                <w:top w:val="none" w:sz="0" w:space="0" w:color="auto"/>
                <w:left w:val="none" w:sz="0" w:space="0" w:color="auto"/>
                <w:bottom w:val="none" w:sz="0" w:space="0" w:color="auto"/>
                <w:right w:val="none" w:sz="0" w:space="0" w:color="auto"/>
              </w:divBdr>
            </w:div>
            <w:div w:id="1533688152">
              <w:marLeft w:val="0"/>
              <w:marRight w:val="0"/>
              <w:marTop w:val="0"/>
              <w:marBottom w:val="0"/>
              <w:divBdr>
                <w:top w:val="none" w:sz="0" w:space="0" w:color="auto"/>
                <w:left w:val="none" w:sz="0" w:space="0" w:color="auto"/>
                <w:bottom w:val="none" w:sz="0" w:space="0" w:color="auto"/>
                <w:right w:val="none" w:sz="0" w:space="0" w:color="auto"/>
              </w:divBdr>
            </w:div>
            <w:div w:id="1559897374">
              <w:marLeft w:val="0"/>
              <w:marRight w:val="0"/>
              <w:marTop w:val="0"/>
              <w:marBottom w:val="0"/>
              <w:divBdr>
                <w:top w:val="none" w:sz="0" w:space="0" w:color="auto"/>
                <w:left w:val="none" w:sz="0" w:space="0" w:color="auto"/>
                <w:bottom w:val="none" w:sz="0" w:space="0" w:color="auto"/>
                <w:right w:val="none" w:sz="0" w:space="0" w:color="auto"/>
              </w:divBdr>
            </w:div>
            <w:div w:id="1655179504">
              <w:marLeft w:val="0"/>
              <w:marRight w:val="0"/>
              <w:marTop w:val="0"/>
              <w:marBottom w:val="0"/>
              <w:divBdr>
                <w:top w:val="none" w:sz="0" w:space="0" w:color="auto"/>
                <w:left w:val="none" w:sz="0" w:space="0" w:color="auto"/>
                <w:bottom w:val="none" w:sz="0" w:space="0" w:color="auto"/>
                <w:right w:val="none" w:sz="0" w:space="0" w:color="auto"/>
              </w:divBdr>
            </w:div>
            <w:div w:id="1666056406">
              <w:marLeft w:val="0"/>
              <w:marRight w:val="0"/>
              <w:marTop w:val="0"/>
              <w:marBottom w:val="0"/>
              <w:divBdr>
                <w:top w:val="none" w:sz="0" w:space="0" w:color="auto"/>
                <w:left w:val="none" w:sz="0" w:space="0" w:color="auto"/>
                <w:bottom w:val="none" w:sz="0" w:space="0" w:color="auto"/>
                <w:right w:val="none" w:sz="0" w:space="0" w:color="auto"/>
              </w:divBdr>
            </w:div>
            <w:div w:id="1693190143">
              <w:marLeft w:val="0"/>
              <w:marRight w:val="0"/>
              <w:marTop w:val="0"/>
              <w:marBottom w:val="0"/>
              <w:divBdr>
                <w:top w:val="none" w:sz="0" w:space="0" w:color="auto"/>
                <w:left w:val="none" w:sz="0" w:space="0" w:color="auto"/>
                <w:bottom w:val="none" w:sz="0" w:space="0" w:color="auto"/>
                <w:right w:val="none" w:sz="0" w:space="0" w:color="auto"/>
              </w:divBdr>
            </w:div>
            <w:div w:id="1748384126">
              <w:marLeft w:val="0"/>
              <w:marRight w:val="0"/>
              <w:marTop w:val="0"/>
              <w:marBottom w:val="0"/>
              <w:divBdr>
                <w:top w:val="none" w:sz="0" w:space="0" w:color="auto"/>
                <w:left w:val="none" w:sz="0" w:space="0" w:color="auto"/>
                <w:bottom w:val="none" w:sz="0" w:space="0" w:color="auto"/>
                <w:right w:val="none" w:sz="0" w:space="0" w:color="auto"/>
              </w:divBdr>
            </w:div>
            <w:div w:id="1752123997">
              <w:marLeft w:val="0"/>
              <w:marRight w:val="0"/>
              <w:marTop w:val="0"/>
              <w:marBottom w:val="0"/>
              <w:divBdr>
                <w:top w:val="none" w:sz="0" w:space="0" w:color="auto"/>
                <w:left w:val="none" w:sz="0" w:space="0" w:color="auto"/>
                <w:bottom w:val="none" w:sz="0" w:space="0" w:color="auto"/>
                <w:right w:val="none" w:sz="0" w:space="0" w:color="auto"/>
              </w:divBdr>
            </w:div>
            <w:div w:id="1859462814">
              <w:marLeft w:val="0"/>
              <w:marRight w:val="0"/>
              <w:marTop w:val="0"/>
              <w:marBottom w:val="0"/>
              <w:divBdr>
                <w:top w:val="none" w:sz="0" w:space="0" w:color="auto"/>
                <w:left w:val="none" w:sz="0" w:space="0" w:color="auto"/>
                <w:bottom w:val="none" w:sz="0" w:space="0" w:color="auto"/>
                <w:right w:val="none" w:sz="0" w:space="0" w:color="auto"/>
              </w:divBdr>
            </w:div>
            <w:div w:id="1891113454">
              <w:marLeft w:val="0"/>
              <w:marRight w:val="0"/>
              <w:marTop w:val="0"/>
              <w:marBottom w:val="0"/>
              <w:divBdr>
                <w:top w:val="none" w:sz="0" w:space="0" w:color="auto"/>
                <w:left w:val="none" w:sz="0" w:space="0" w:color="auto"/>
                <w:bottom w:val="none" w:sz="0" w:space="0" w:color="auto"/>
                <w:right w:val="none" w:sz="0" w:space="0" w:color="auto"/>
              </w:divBdr>
            </w:div>
            <w:div w:id="1898666823">
              <w:marLeft w:val="0"/>
              <w:marRight w:val="0"/>
              <w:marTop w:val="0"/>
              <w:marBottom w:val="0"/>
              <w:divBdr>
                <w:top w:val="none" w:sz="0" w:space="0" w:color="auto"/>
                <w:left w:val="none" w:sz="0" w:space="0" w:color="auto"/>
                <w:bottom w:val="none" w:sz="0" w:space="0" w:color="auto"/>
                <w:right w:val="none" w:sz="0" w:space="0" w:color="auto"/>
              </w:divBdr>
            </w:div>
            <w:div w:id="1981574781">
              <w:marLeft w:val="0"/>
              <w:marRight w:val="0"/>
              <w:marTop w:val="0"/>
              <w:marBottom w:val="0"/>
              <w:divBdr>
                <w:top w:val="none" w:sz="0" w:space="0" w:color="auto"/>
                <w:left w:val="none" w:sz="0" w:space="0" w:color="auto"/>
                <w:bottom w:val="none" w:sz="0" w:space="0" w:color="auto"/>
                <w:right w:val="none" w:sz="0" w:space="0" w:color="auto"/>
              </w:divBdr>
            </w:div>
            <w:div w:id="2017806483">
              <w:marLeft w:val="0"/>
              <w:marRight w:val="0"/>
              <w:marTop w:val="0"/>
              <w:marBottom w:val="0"/>
              <w:divBdr>
                <w:top w:val="none" w:sz="0" w:space="0" w:color="auto"/>
                <w:left w:val="none" w:sz="0" w:space="0" w:color="auto"/>
                <w:bottom w:val="none" w:sz="0" w:space="0" w:color="auto"/>
                <w:right w:val="none" w:sz="0" w:space="0" w:color="auto"/>
              </w:divBdr>
            </w:div>
            <w:div w:id="2046564260">
              <w:marLeft w:val="0"/>
              <w:marRight w:val="0"/>
              <w:marTop w:val="0"/>
              <w:marBottom w:val="0"/>
              <w:divBdr>
                <w:top w:val="none" w:sz="0" w:space="0" w:color="auto"/>
                <w:left w:val="none" w:sz="0" w:space="0" w:color="auto"/>
                <w:bottom w:val="none" w:sz="0" w:space="0" w:color="auto"/>
                <w:right w:val="none" w:sz="0" w:space="0" w:color="auto"/>
              </w:divBdr>
            </w:div>
            <w:div w:id="21318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415">
      <w:bodyDiv w:val="1"/>
      <w:marLeft w:val="0"/>
      <w:marRight w:val="0"/>
      <w:marTop w:val="0"/>
      <w:marBottom w:val="0"/>
      <w:divBdr>
        <w:top w:val="none" w:sz="0" w:space="0" w:color="auto"/>
        <w:left w:val="none" w:sz="0" w:space="0" w:color="auto"/>
        <w:bottom w:val="none" w:sz="0" w:space="0" w:color="auto"/>
        <w:right w:val="none" w:sz="0" w:space="0" w:color="auto"/>
      </w:divBdr>
      <w:divsChild>
        <w:div w:id="1917745074">
          <w:marLeft w:val="0"/>
          <w:marRight w:val="0"/>
          <w:marTop w:val="0"/>
          <w:marBottom w:val="0"/>
          <w:divBdr>
            <w:top w:val="none" w:sz="0" w:space="0" w:color="auto"/>
            <w:left w:val="none" w:sz="0" w:space="0" w:color="auto"/>
            <w:bottom w:val="none" w:sz="0" w:space="0" w:color="auto"/>
            <w:right w:val="none" w:sz="0" w:space="0" w:color="auto"/>
          </w:divBdr>
          <w:divsChild>
            <w:div w:id="422727806">
              <w:marLeft w:val="0"/>
              <w:marRight w:val="0"/>
              <w:marTop w:val="0"/>
              <w:marBottom w:val="0"/>
              <w:divBdr>
                <w:top w:val="none" w:sz="0" w:space="0" w:color="auto"/>
                <w:left w:val="none" w:sz="0" w:space="0" w:color="auto"/>
                <w:bottom w:val="none" w:sz="0" w:space="0" w:color="auto"/>
                <w:right w:val="none" w:sz="0" w:space="0" w:color="auto"/>
              </w:divBdr>
            </w:div>
            <w:div w:id="584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348">
      <w:bodyDiv w:val="1"/>
      <w:marLeft w:val="0"/>
      <w:marRight w:val="0"/>
      <w:marTop w:val="0"/>
      <w:marBottom w:val="0"/>
      <w:divBdr>
        <w:top w:val="none" w:sz="0" w:space="0" w:color="auto"/>
        <w:left w:val="none" w:sz="0" w:space="0" w:color="auto"/>
        <w:bottom w:val="none" w:sz="0" w:space="0" w:color="auto"/>
        <w:right w:val="none" w:sz="0" w:space="0" w:color="auto"/>
      </w:divBdr>
      <w:divsChild>
        <w:div w:id="1382367985">
          <w:marLeft w:val="0"/>
          <w:marRight w:val="0"/>
          <w:marTop w:val="0"/>
          <w:marBottom w:val="0"/>
          <w:divBdr>
            <w:top w:val="none" w:sz="0" w:space="0" w:color="auto"/>
            <w:left w:val="none" w:sz="0" w:space="0" w:color="auto"/>
            <w:bottom w:val="none" w:sz="0" w:space="0" w:color="auto"/>
            <w:right w:val="none" w:sz="0" w:space="0" w:color="auto"/>
          </w:divBdr>
          <w:divsChild>
            <w:div w:id="379011250">
              <w:marLeft w:val="0"/>
              <w:marRight w:val="0"/>
              <w:marTop w:val="0"/>
              <w:marBottom w:val="0"/>
              <w:divBdr>
                <w:top w:val="none" w:sz="0" w:space="0" w:color="auto"/>
                <w:left w:val="none" w:sz="0" w:space="0" w:color="auto"/>
                <w:bottom w:val="none" w:sz="0" w:space="0" w:color="auto"/>
                <w:right w:val="none" w:sz="0" w:space="0" w:color="auto"/>
              </w:divBdr>
            </w:div>
            <w:div w:id="385492528">
              <w:marLeft w:val="0"/>
              <w:marRight w:val="0"/>
              <w:marTop w:val="0"/>
              <w:marBottom w:val="0"/>
              <w:divBdr>
                <w:top w:val="none" w:sz="0" w:space="0" w:color="auto"/>
                <w:left w:val="none" w:sz="0" w:space="0" w:color="auto"/>
                <w:bottom w:val="none" w:sz="0" w:space="0" w:color="auto"/>
                <w:right w:val="none" w:sz="0" w:space="0" w:color="auto"/>
              </w:divBdr>
            </w:div>
            <w:div w:id="4355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776">
      <w:bodyDiv w:val="1"/>
      <w:marLeft w:val="0"/>
      <w:marRight w:val="0"/>
      <w:marTop w:val="0"/>
      <w:marBottom w:val="0"/>
      <w:divBdr>
        <w:top w:val="none" w:sz="0" w:space="0" w:color="auto"/>
        <w:left w:val="none" w:sz="0" w:space="0" w:color="auto"/>
        <w:bottom w:val="none" w:sz="0" w:space="0" w:color="auto"/>
        <w:right w:val="none" w:sz="0" w:space="0" w:color="auto"/>
      </w:divBdr>
      <w:divsChild>
        <w:div w:id="918946143">
          <w:marLeft w:val="0"/>
          <w:marRight w:val="0"/>
          <w:marTop w:val="0"/>
          <w:marBottom w:val="0"/>
          <w:divBdr>
            <w:top w:val="none" w:sz="0" w:space="0" w:color="auto"/>
            <w:left w:val="none" w:sz="0" w:space="0" w:color="auto"/>
            <w:bottom w:val="none" w:sz="0" w:space="0" w:color="auto"/>
            <w:right w:val="none" w:sz="0" w:space="0" w:color="auto"/>
          </w:divBdr>
          <w:divsChild>
            <w:div w:id="422338875">
              <w:marLeft w:val="0"/>
              <w:marRight w:val="0"/>
              <w:marTop w:val="0"/>
              <w:marBottom w:val="0"/>
              <w:divBdr>
                <w:top w:val="none" w:sz="0" w:space="0" w:color="auto"/>
                <w:left w:val="none" w:sz="0" w:space="0" w:color="auto"/>
                <w:bottom w:val="none" w:sz="0" w:space="0" w:color="auto"/>
                <w:right w:val="none" w:sz="0" w:space="0" w:color="auto"/>
              </w:divBdr>
            </w:div>
            <w:div w:id="449789514">
              <w:marLeft w:val="0"/>
              <w:marRight w:val="0"/>
              <w:marTop w:val="0"/>
              <w:marBottom w:val="0"/>
              <w:divBdr>
                <w:top w:val="none" w:sz="0" w:space="0" w:color="auto"/>
                <w:left w:val="none" w:sz="0" w:space="0" w:color="auto"/>
                <w:bottom w:val="none" w:sz="0" w:space="0" w:color="auto"/>
                <w:right w:val="none" w:sz="0" w:space="0" w:color="auto"/>
              </w:divBdr>
            </w:div>
            <w:div w:id="6620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870">
      <w:bodyDiv w:val="1"/>
      <w:marLeft w:val="0"/>
      <w:marRight w:val="0"/>
      <w:marTop w:val="0"/>
      <w:marBottom w:val="0"/>
      <w:divBdr>
        <w:top w:val="none" w:sz="0" w:space="0" w:color="auto"/>
        <w:left w:val="none" w:sz="0" w:space="0" w:color="auto"/>
        <w:bottom w:val="none" w:sz="0" w:space="0" w:color="auto"/>
        <w:right w:val="none" w:sz="0" w:space="0" w:color="auto"/>
      </w:divBdr>
      <w:divsChild>
        <w:div w:id="515848447">
          <w:marLeft w:val="0"/>
          <w:marRight w:val="0"/>
          <w:marTop w:val="0"/>
          <w:marBottom w:val="0"/>
          <w:divBdr>
            <w:top w:val="none" w:sz="0" w:space="0" w:color="auto"/>
            <w:left w:val="none" w:sz="0" w:space="0" w:color="auto"/>
            <w:bottom w:val="none" w:sz="0" w:space="0" w:color="auto"/>
            <w:right w:val="none" w:sz="0" w:space="0" w:color="auto"/>
          </w:divBdr>
          <w:divsChild>
            <w:div w:id="5404521">
              <w:marLeft w:val="0"/>
              <w:marRight w:val="0"/>
              <w:marTop w:val="0"/>
              <w:marBottom w:val="0"/>
              <w:divBdr>
                <w:top w:val="none" w:sz="0" w:space="0" w:color="auto"/>
                <w:left w:val="none" w:sz="0" w:space="0" w:color="auto"/>
                <w:bottom w:val="none" w:sz="0" w:space="0" w:color="auto"/>
                <w:right w:val="none" w:sz="0" w:space="0" w:color="auto"/>
              </w:divBdr>
            </w:div>
            <w:div w:id="61099192">
              <w:marLeft w:val="0"/>
              <w:marRight w:val="0"/>
              <w:marTop w:val="0"/>
              <w:marBottom w:val="0"/>
              <w:divBdr>
                <w:top w:val="none" w:sz="0" w:space="0" w:color="auto"/>
                <w:left w:val="none" w:sz="0" w:space="0" w:color="auto"/>
                <w:bottom w:val="none" w:sz="0" w:space="0" w:color="auto"/>
                <w:right w:val="none" w:sz="0" w:space="0" w:color="auto"/>
              </w:divBdr>
            </w:div>
            <w:div w:id="73087191">
              <w:marLeft w:val="0"/>
              <w:marRight w:val="0"/>
              <w:marTop w:val="0"/>
              <w:marBottom w:val="0"/>
              <w:divBdr>
                <w:top w:val="none" w:sz="0" w:space="0" w:color="auto"/>
                <w:left w:val="none" w:sz="0" w:space="0" w:color="auto"/>
                <w:bottom w:val="none" w:sz="0" w:space="0" w:color="auto"/>
                <w:right w:val="none" w:sz="0" w:space="0" w:color="auto"/>
              </w:divBdr>
            </w:div>
            <w:div w:id="100800984">
              <w:marLeft w:val="0"/>
              <w:marRight w:val="0"/>
              <w:marTop w:val="0"/>
              <w:marBottom w:val="0"/>
              <w:divBdr>
                <w:top w:val="none" w:sz="0" w:space="0" w:color="auto"/>
                <w:left w:val="none" w:sz="0" w:space="0" w:color="auto"/>
                <w:bottom w:val="none" w:sz="0" w:space="0" w:color="auto"/>
                <w:right w:val="none" w:sz="0" w:space="0" w:color="auto"/>
              </w:divBdr>
            </w:div>
            <w:div w:id="111557649">
              <w:marLeft w:val="0"/>
              <w:marRight w:val="0"/>
              <w:marTop w:val="0"/>
              <w:marBottom w:val="0"/>
              <w:divBdr>
                <w:top w:val="none" w:sz="0" w:space="0" w:color="auto"/>
                <w:left w:val="none" w:sz="0" w:space="0" w:color="auto"/>
                <w:bottom w:val="none" w:sz="0" w:space="0" w:color="auto"/>
                <w:right w:val="none" w:sz="0" w:space="0" w:color="auto"/>
              </w:divBdr>
            </w:div>
            <w:div w:id="151221423">
              <w:marLeft w:val="0"/>
              <w:marRight w:val="0"/>
              <w:marTop w:val="0"/>
              <w:marBottom w:val="0"/>
              <w:divBdr>
                <w:top w:val="none" w:sz="0" w:space="0" w:color="auto"/>
                <w:left w:val="none" w:sz="0" w:space="0" w:color="auto"/>
                <w:bottom w:val="none" w:sz="0" w:space="0" w:color="auto"/>
                <w:right w:val="none" w:sz="0" w:space="0" w:color="auto"/>
              </w:divBdr>
            </w:div>
            <w:div w:id="198082385">
              <w:marLeft w:val="0"/>
              <w:marRight w:val="0"/>
              <w:marTop w:val="0"/>
              <w:marBottom w:val="0"/>
              <w:divBdr>
                <w:top w:val="none" w:sz="0" w:space="0" w:color="auto"/>
                <w:left w:val="none" w:sz="0" w:space="0" w:color="auto"/>
                <w:bottom w:val="none" w:sz="0" w:space="0" w:color="auto"/>
                <w:right w:val="none" w:sz="0" w:space="0" w:color="auto"/>
              </w:divBdr>
            </w:div>
            <w:div w:id="220871201">
              <w:marLeft w:val="0"/>
              <w:marRight w:val="0"/>
              <w:marTop w:val="0"/>
              <w:marBottom w:val="0"/>
              <w:divBdr>
                <w:top w:val="none" w:sz="0" w:space="0" w:color="auto"/>
                <w:left w:val="none" w:sz="0" w:space="0" w:color="auto"/>
                <w:bottom w:val="none" w:sz="0" w:space="0" w:color="auto"/>
                <w:right w:val="none" w:sz="0" w:space="0" w:color="auto"/>
              </w:divBdr>
            </w:div>
            <w:div w:id="248269365">
              <w:marLeft w:val="0"/>
              <w:marRight w:val="0"/>
              <w:marTop w:val="0"/>
              <w:marBottom w:val="0"/>
              <w:divBdr>
                <w:top w:val="none" w:sz="0" w:space="0" w:color="auto"/>
                <w:left w:val="none" w:sz="0" w:space="0" w:color="auto"/>
                <w:bottom w:val="none" w:sz="0" w:space="0" w:color="auto"/>
                <w:right w:val="none" w:sz="0" w:space="0" w:color="auto"/>
              </w:divBdr>
            </w:div>
            <w:div w:id="248318048">
              <w:marLeft w:val="0"/>
              <w:marRight w:val="0"/>
              <w:marTop w:val="0"/>
              <w:marBottom w:val="0"/>
              <w:divBdr>
                <w:top w:val="none" w:sz="0" w:space="0" w:color="auto"/>
                <w:left w:val="none" w:sz="0" w:space="0" w:color="auto"/>
                <w:bottom w:val="none" w:sz="0" w:space="0" w:color="auto"/>
                <w:right w:val="none" w:sz="0" w:space="0" w:color="auto"/>
              </w:divBdr>
            </w:div>
            <w:div w:id="296574029">
              <w:marLeft w:val="0"/>
              <w:marRight w:val="0"/>
              <w:marTop w:val="0"/>
              <w:marBottom w:val="0"/>
              <w:divBdr>
                <w:top w:val="none" w:sz="0" w:space="0" w:color="auto"/>
                <w:left w:val="none" w:sz="0" w:space="0" w:color="auto"/>
                <w:bottom w:val="none" w:sz="0" w:space="0" w:color="auto"/>
                <w:right w:val="none" w:sz="0" w:space="0" w:color="auto"/>
              </w:divBdr>
            </w:div>
            <w:div w:id="319627209">
              <w:marLeft w:val="0"/>
              <w:marRight w:val="0"/>
              <w:marTop w:val="0"/>
              <w:marBottom w:val="0"/>
              <w:divBdr>
                <w:top w:val="none" w:sz="0" w:space="0" w:color="auto"/>
                <w:left w:val="none" w:sz="0" w:space="0" w:color="auto"/>
                <w:bottom w:val="none" w:sz="0" w:space="0" w:color="auto"/>
                <w:right w:val="none" w:sz="0" w:space="0" w:color="auto"/>
              </w:divBdr>
            </w:div>
            <w:div w:id="354305701">
              <w:marLeft w:val="0"/>
              <w:marRight w:val="0"/>
              <w:marTop w:val="0"/>
              <w:marBottom w:val="0"/>
              <w:divBdr>
                <w:top w:val="none" w:sz="0" w:space="0" w:color="auto"/>
                <w:left w:val="none" w:sz="0" w:space="0" w:color="auto"/>
                <w:bottom w:val="none" w:sz="0" w:space="0" w:color="auto"/>
                <w:right w:val="none" w:sz="0" w:space="0" w:color="auto"/>
              </w:divBdr>
            </w:div>
            <w:div w:id="357321186">
              <w:marLeft w:val="0"/>
              <w:marRight w:val="0"/>
              <w:marTop w:val="0"/>
              <w:marBottom w:val="0"/>
              <w:divBdr>
                <w:top w:val="none" w:sz="0" w:space="0" w:color="auto"/>
                <w:left w:val="none" w:sz="0" w:space="0" w:color="auto"/>
                <w:bottom w:val="none" w:sz="0" w:space="0" w:color="auto"/>
                <w:right w:val="none" w:sz="0" w:space="0" w:color="auto"/>
              </w:divBdr>
            </w:div>
            <w:div w:id="403257574">
              <w:marLeft w:val="0"/>
              <w:marRight w:val="0"/>
              <w:marTop w:val="0"/>
              <w:marBottom w:val="0"/>
              <w:divBdr>
                <w:top w:val="none" w:sz="0" w:space="0" w:color="auto"/>
                <w:left w:val="none" w:sz="0" w:space="0" w:color="auto"/>
                <w:bottom w:val="none" w:sz="0" w:space="0" w:color="auto"/>
                <w:right w:val="none" w:sz="0" w:space="0" w:color="auto"/>
              </w:divBdr>
            </w:div>
            <w:div w:id="453597385">
              <w:marLeft w:val="0"/>
              <w:marRight w:val="0"/>
              <w:marTop w:val="0"/>
              <w:marBottom w:val="0"/>
              <w:divBdr>
                <w:top w:val="none" w:sz="0" w:space="0" w:color="auto"/>
                <w:left w:val="none" w:sz="0" w:space="0" w:color="auto"/>
                <w:bottom w:val="none" w:sz="0" w:space="0" w:color="auto"/>
                <w:right w:val="none" w:sz="0" w:space="0" w:color="auto"/>
              </w:divBdr>
            </w:div>
            <w:div w:id="470943806">
              <w:marLeft w:val="0"/>
              <w:marRight w:val="0"/>
              <w:marTop w:val="0"/>
              <w:marBottom w:val="0"/>
              <w:divBdr>
                <w:top w:val="none" w:sz="0" w:space="0" w:color="auto"/>
                <w:left w:val="none" w:sz="0" w:space="0" w:color="auto"/>
                <w:bottom w:val="none" w:sz="0" w:space="0" w:color="auto"/>
                <w:right w:val="none" w:sz="0" w:space="0" w:color="auto"/>
              </w:divBdr>
            </w:div>
            <w:div w:id="498469682">
              <w:marLeft w:val="0"/>
              <w:marRight w:val="0"/>
              <w:marTop w:val="0"/>
              <w:marBottom w:val="0"/>
              <w:divBdr>
                <w:top w:val="none" w:sz="0" w:space="0" w:color="auto"/>
                <w:left w:val="none" w:sz="0" w:space="0" w:color="auto"/>
                <w:bottom w:val="none" w:sz="0" w:space="0" w:color="auto"/>
                <w:right w:val="none" w:sz="0" w:space="0" w:color="auto"/>
              </w:divBdr>
            </w:div>
            <w:div w:id="507719664">
              <w:marLeft w:val="0"/>
              <w:marRight w:val="0"/>
              <w:marTop w:val="0"/>
              <w:marBottom w:val="0"/>
              <w:divBdr>
                <w:top w:val="none" w:sz="0" w:space="0" w:color="auto"/>
                <w:left w:val="none" w:sz="0" w:space="0" w:color="auto"/>
                <w:bottom w:val="none" w:sz="0" w:space="0" w:color="auto"/>
                <w:right w:val="none" w:sz="0" w:space="0" w:color="auto"/>
              </w:divBdr>
            </w:div>
            <w:div w:id="517743905">
              <w:marLeft w:val="0"/>
              <w:marRight w:val="0"/>
              <w:marTop w:val="0"/>
              <w:marBottom w:val="0"/>
              <w:divBdr>
                <w:top w:val="none" w:sz="0" w:space="0" w:color="auto"/>
                <w:left w:val="none" w:sz="0" w:space="0" w:color="auto"/>
                <w:bottom w:val="none" w:sz="0" w:space="0" w:color="auto"/>
                <w:right w:val="none" w:sz="0" w:space="0" w:color="auto"/>
              </w:divBdr>
            </w:div>
            <w:div w:id="578562774">
              <w:marLeft w:val="0"/>
              <w:marRight w:val="0"/>
              <w:marTop w:val="0"/>
              <w:marBottom w:val="0"/>
              <w:divBdr>
                <w:top w:val="none" w:sz="0" w:space="0" w:color="auto"/>
                <w:left w:val="none" w:sz="0" w:space="0" w:color="auto"/>
                <w:bottom w:val="none" w:sz="0" w:space="0" w:color="auto"/>
                <w:right w:val="none" w:sz="0" w:space="0" w:color="auto"/>
              </w:divBdr>
            </w:div>
            <w:div w:id="631445205">
              <w:marLeft w:val="0"/>
              <w:marRight w:val="0"/>
              <w:marTop w:val="0"/>
              <w:marBottom w:val="0"/>
              <w:divBdr>
                <w:top w:val="none" w:sz="0" w:space="0" w:color="auto"/>
                <w:left w:val="none" w:sz="0" w:space="0" w:color="auto"/>
                <w:bottom w:val="none" w:sz="0" w:space="0" w:color="auto"/>
                <w:right w:val="none" w:sz="0" w:space="0" w:color="auto"/>
              </w:divBdr>
            </w:div>
            <w:div w:id="647174887">
              <w:marLeft w:val="0"/>
              <w:marRight w:val="0"/>
              <w:marTop w:val="0"/>
              <w:marBottom w:val="0"/>
              <w:divBdr>
                <w:top w:val="none" w:sz="0" w:space="0" w:color="auto"/>
                <w:left w:val="none" w:sz="0" w:space="0" w:color="auto"/>
                <w:bottom w:val="none" w:sz="0" w:space="0" w:color="auto"/>
                <w:right w:val="none" w:sz="0" w:space="0" w:color="auto"/>
              </w:divBdr>
            </w:div>
            <w:div w:id="656688279">
              <w:marLeft w:val="0"/>
              <w:marRight w:val="0"/>
              <w:marTop w:val="0"/>
              <w:marBottom w:val="0"/>
              <w:divBdr>
                <w:top w:val="none" w:sz="0" w:space="0" w:color="auto"/>
                <w:left w:val="none" w:sz="0" w:space="0" w:color="auto"/>
                <w:bottom w:val="none" w:sz="0" w:space="0" w:color="auto"/>
                <w:right w:val="none" w:sz="0" w:space="0" w:color="auto"/>
              </w:divBdr>
            </w:div>
            <w:div w:id="657922694">
              <w:marLeft w:val="0"/>
              <w:marRight w:val="0"/>
              <w:marTop w:val="0"/>
              <w:marBottom w:val="0"/>
              <w:divBdr>
                <w:top w:val="none" w:sz="0" w:space="0" w:color="auto"/>
                <w:left w:val="none" w:sz="0" w:space="0" w:color="auto"/>
                <w:bottom w:val="none" w:sz="0" w:space="0" w:color="auto"/>
                <w:right w:val="none" w:sz="0" w:space="0" w:color="auto"/>
              </w:divBdr>
            </w:div>
            <w:div w:id="661586508">
              <w:marLeft w:val="0"/>
              <w:marRight w:val="0"/>
              <w:marTop w:val="0"/>
              <w:marBottom w:val="0"/>
              <w:divBdr>
                <w:top w:val="none" w:sz="0" w:space="0" w:color="auto"/>
                <w:left w:val="none" w:sz="0" w:space="0" w:color="auto"/>
                <w:bottom w:val="none" w:sz="0" w:space="0" w:color="auto"/>
                <w:right w:val="none" w:sz="0" w:space="0" w:color="auto"/>
              </w:divBdr>
            </w:div>
            <w:div w:id="663895198">
              <w:marLeft w:val="0"/>
              <w:marRight w:val="0"/>
              <w:marTop w:val="0"/>
              <w:marBottom w:val="0"/>
              <w:divBdr>
                <w:top w:val="none" w:sz="0" w:space="0" w:color="auto"/>
                <w:left w:val="none" w:sz="0" w:space="0" w:color="auto"/>
                <w:bottom w:val="none" w:sz="0" w:space="0" w:color="auto"/>
                <w:right w:val="none" w:sz="0" w:space="0" w:color="auto"/>
              </w:divBdr>
            </w:div>
            <w:div w:id="678387592">
              <w:marLeft w:val="0"/>
              <w:marRight w:val="0"/>
              <w:marTop w:val="0"/>
              <w:marBottom w:val="0"/>
              <w:divBdr>
                <w:top w:val="none" w:sz="0" w:space="0" w:color="auto"/>
                <w:left w:val="none" w:sz="0" w:space="0" w:color="auto"/>
                <w:bottom w:val="none" w:sz="0" w:space="0" w:color="auto"/>
                <w:right w:val="none" w:sz="0" w:space="0" w:color="auto"/>
              </w:divBdr>
            </w:div>
            <w:div w:id="705300707">
              <w:marLeft w:val="0"/>
              <w:marRight w:val="0"/>
              <w:marTop w:val="0"/>
              <w:marBottom w:val="0"/>
              <w:divBdr>
                <w:top w:val="none" w:sz="0" w:space="0" w:color="auto"/>
                <w:left w:val="none" w:sz="0" w:space="0" w:color="auto"/>
                <w:bottom w:val="none" w:sz="0" w:space="0" w:color="auto"/>
                <w:right w:val="none" w:sz="0" w:space="0" w:color="auto"/>
              </w:divBdr>
            </w:div>
            <w:div w:id="706830063">
              <w:marLeft w:val="0"/>
              <w:marRight w:val="0"/>
              <w:marTop w:val="0"/>
              <w:marBottom w:val="0"/>
              <w:divBdr>
                <w:top w:val="none" w:sz="0" w:space="0" w:color="auto"/>
                <w:left w:val="none" w:sz="0" w:space="0" w:color="auto"/>
                <w:bottom w:val="none" w:sz="0" w:space="0" w:color="auto"/>
                <w:right w:val="none" w:sz="0" w:space="0" w:color="auto"/>
              </w:divBdr>
            </w:div>
            <w:div w:id="715661712">
              <w:marLeft w:val="0"/>
              <w:marRight w:val="0"/>
              <w:marTop w:val="0"/>
              <w:marBottom w:val="0"/>
              <w:divBdr>
                <w:top w:val="none" w:sz="0" w:space="0" w:color="auto"/>
                <w:left w:val="none" w:sz="0" w:space="0" w:color="auto"/>
                <w:bottom w:val="none" w:sz="0" w:space="0" w:color="auto"/>
                <w:right w:val="none" w:sz="0" w:space="0" w:color="auto"/>
              </w:divBdr>
            </w:div>
            <w:div w:id="794297381">
              <w:marLeft w:val="0"/>
              <w:marRight w:val="0"/>
              <w:marTop w:val="0"/>
              <w:marBottom w:val="0"/>
              <w:divBdr>
                <w:top w:val="none" w:sz="0" w:space="0" w:color="auto"/>
                <w:left w:val="none" w:sz="0" w:space="0" w:color="auto"/>
                <w:bottom w:val="none" w:sz="0" w:space="0" w:color="auto"/>
                <w:right w:val="none" w:sz="0" w:space="0" w:color="auto"/>
              </w:divBdr>
            </w:div>
            <w:div w:id="805664654">
              <w:marLeft w:val="0"/>
              <w:marRight w:val="0"/>
              <w:marTop w:val="0"/>
              <w:marBottom w:val="0"/>
              <w:divBdr>
                <w:top w:val="none" w:sz="0" w:space="0" w:color="auto"/>
                <w:left w:val="none" w:sz="0" w:space="0" w:color="auto"/>
                <w:bottom w:val="none" w:sz="0" w:space="0" w:color="auto"/>
                <w:right w:val="none" w:sz="0" w:space="0" w:color="auto"/>
              </w:divBdr>
            </w:div>
            <w:div w:id="868690122">
              <w:marLeft w:val="0"/>
              <w:marRight w:val="0"/>
              <w:marTop w:val="0"/>
              <w:marBottom w:val="0"/>
              <w:divBdr>
                <w:top w:val="none" w:sz="0" w:space="0" w:color="auto"/>
                <w:left w:val="none" w:sz="0" w:space="0" w:color="auto"/>
                <w:bottom w:val="none" w:sz="0" w:space="0" w:color="auto"/>
                <w:right w:val="none" w:sz="0" w:space="0" w:color="auto"/>
              </w:divBdr>
            </w:div>
            <w:div w:id="914322978">
              <w:marLeft w:val="0"/>
              <w:marRight w:val="0"/>
              <w:marTop w:val="0"/>
              <w:marBottom w:val="0"/>
              <w:divBdr>
                <w:top w:val="none" w:sz="0" w:space="0" w:color="auto"/>
                <w:left w:val="none" w:sz="0" w:space="0" w:color="auto"/>
                <w:bottom w:val="none" w:sz="0" w:space="0" w:color="auto"/>
                <w:right w:val="none" w:sz="0" w:space="0" w:color="auto"/>
              </w:divBdr>
            </w:div>
            <w:div w:id="944508073">
              <w:marLeft w:val="0"/>
              <w:marRight w:val="0"/>
              <w:marTop w:val="0"/>
              <w:marBottom w:val="0"/>
              <w:divBdr>
                <w:top w:val="none" w:sz="0" w:space="0" w:color="auto"/>
                <w:left w:val="none" w:sz="0" w:space="0" w:color="auto"/>
                <w:bottom w:val="none" w:sz="0" w:space="0" w:color="auto"/>
                <w:right w:val="none" w:sz="0" w:space="0" w:color="auto"/>
              </w:divBdr>
            </w:div>
            <w:div w:id="1060440807">
              <w:marLeft w:val="0"/>
              <w:marRight w:val="0"/>
              <w:marTop w:val="0"/>
              <w:marBottom w:val="0"/>
              <w:divBdr>
                <w:top w:val="none" w:sz="0" w:space="0" w:color="auto"/>
                <w:left w:val="none" w:sz="0" w:space="0" w:color="auto"/>
                <w:bottom w:val="none" w:sz="0" w:space="0" w:color="auto"/>
                <w:right w:val="none" w:sz="0" w:space="0" w:color="auto"/>
              </w:divBdr>
            </w:div>
            <w:div w:id="1080057363">
              <w:marLeft w:val="0"/>
              <w:marRight w:val="0"/>
              <w:marTop w:val="0"/>
              <w:marBottom w:val="0"/>
              <w:divBdr>
                <w:top w:val="none" w:sz="0" w:space="0" w:color="auto"/>
                <w:left w:val="none" w:sz="0" w:space="0" w:color="auto"/>
                <w:bottom w:val="none" w:sz="0" w:space="0" w:color="auto"/>
                <w:right w:val="none" w:sz="0" w:space="0" w:color="auto"/>
              </w:divBdr>
            </w:div>
            <w:div w:id="1105349910">
              <w:marLeft w:val="0"/>
              <w:marRight w:val="0"/>
              <w:marTop w:val="0"/>
              <w:marBottom w:val="0"/>
              <w:divBdr>
                <w:top w:val="none" w:sz="0" w:space="0" w:color="auto"/>
                <w:left w:val="none" w:sz="0" w:space="0" w:color="auto"/>
                <w:bottom w:val="none" w:sz="0" w:space="0" w:color="auto"/>
                <w:right w:val="none" w:sz="0" w:space="0" w:color="auto"/>
              </w:divBdr>
            </w:div>
            <w:div w:id="1126509000">
              <w:marLeft w:val="0"/>
              <w:marRight w:val="0"/>
              <w:marTop w:val="0"/>
              <w:marBottom w:val="0"/>
              <w:divBdr>
                <w:top w:val="none" w:sz="0" w:space="0" w:color="auto"/>
                <w:left w:val="none" w:sz="0" w:space="0" w:color="auto"/>
                <w:bottom w:val="none" w:sz="0" w:space="0" w:color="auto"/>
                <w:right w:val="none" w:sz="0" w:space="0" w:color="auto"/>
              </w:divBdr>
            </w:div>
            <w:div w:id="1128085720">
              <w:marLeft w:val="0"/>
              <w:marRight w:val="0"/>
              <w:marTop w:val="0"/>
              <w:marBottom w:val="0"/>
              <w:divBdr>
                <w:top w:val="none" w:sz="0" w:space="0" w:color="auto"/>
                <w:left w:val="none" w:sz="0" w:space="0" w:color="auto"/>
                <w:bottom w:val="none" w:sz="0" w:space="0" w:color="auto"/>
                <w:right w:val="none" w:sz="0" w:space="0" w:color="auto"/>
              </w:divBdr>
            </w:div>
            <w:div w:id="1172767465">
              <w:marLeft w:val="0"/>
              <w:marRight w:val="0"/>
              <w:marTop w:val="0"/>
              <w:marBottom w:val="0"/>
              <w:divBdr>
                <w:top w:val="none" w:sz="0" w:space="0" w:color="auto"/>
                <w:left w:val="none" w:sz="0" w:space="0" w:color="auto"/>
                <w:bottom w:val="none" w:sz="0" w:space="0" w:color="auto"/>
                <w:right w:val="none" w:sz="0" w:space="0" w:color="auto"/>
              </w:divBdr>
            </w:div>
            <w:div w:id="1217087037">
              <w:marLeft w:val="0"/>
              <w:marRight w:val="0"/>
              <w:marTop w:val="0"/>
              <w:marBottom w:val="0"/>
              <w:divBdr>
                <w:top w:val="none" w:sz="0" w:space="0" w:color="auto"/>
                <w:left w:val="none" w:sz="0" w:space="0" w:color="auto"/>
                <w:bottom w:val="none" w:sz="0" w:space="0" w:color="auto"/>
                <w:right w:val="none" w:sz="0" w:space="0" w:color="auto"/>
              </w:divBdr>
            </w:div>
            <w:div w:id="1286809512">
              <w:marLeft w:val="0"/>
              <w:marRight w:val="0"/>
              <w:marTop w:val="0"/>
              <w:marBottom w:val="0"/>
              <w:divBdr>
                <w:top w:val="none" w:sz="0" w:space="0" w:color="auto"/>
                <w:left w:val="none" w:sz="0" w:space="0" w:color="auto"/>
                <w:bottom w:val="none" w:sz="0" w:space="0" w:color="auto"/>
                <w:right w:val="none" w:sz="0" w:space="0" w:color="auto"/>
              </w:divBdr>
            </w:div>
            <w:div w:id="1288391363">
              <w:marLeft w:val="0"/>
              <w:marRight w:val="0"/>
              <w:marTop w:val="0"/>
              <w:marBottom w:val="0"/>
              <w:divBdr>
                <w:top w:val="none" w:sz="0" w:space="0" w:color="auto"/>
                <w:left w:val="none" w:sz="0" w:space="0" w:color="auto"/>
                <w:bottom w:val="none" w:sz="0" w:space="0" w:color="auto"/>
                <w:right w:val="none" w:sz="0" w:space="0" w:color="auto"/>
              </w:divBdr>
            </w:div>
            <w:div w:id="1320378487">
              <w:marLeft w:val="0"/>
              <w:marRight w:val="0"/>
              <w:marTop w:val="0"/>
              <w:marBottom w:val="0"/>
              <w:divBdr>
                <w:top w:val="none" w:sz="0" w:space="0" w:color="auto"/>
                <w:left w:val="none" w:sz="0" w:space="0" w:color="auto"/>
                <w:bottom w:val="none" w:sz="0" w:space="0" w:color="auto"/>
                <w:right w:val="none" w:sz="0" w:space="0" w:color="auto"/>
              </w:divBdr>
            </w:div>
            <w:div w:id="1341421978">
              <w:marLeft w:val="0"/>
              <w:marRight w:val="0"/>
              <w:marTop w:val="0"/>
              <w:marBottom w:val="0"/>
              <w:divBdr>
                <w:top w:val="none" w:sz="0" w:space="0" w:color="auto"/>
                <w:left w:val="none" w:sz="0" w:space="0" w:color="auto"/>
                <w:bottom w:val="none" w:sz="0" w:space="0" w:color="auto"/>
                <w:right w:val="none" w:sz="0" w:space="0" w:color="auto"/>
              </w:divBdr>
            </w:div>
            <w:div w:id="1346127748">
              <w:marLeft w:val="0"/>
              <w:marRight w:val="0"/>
              <w:marTop w:val="0"/>
              <w:marBottom w:val="0"/>
              <w:divBdr>
                <w:top w:val="none" w:sz="0" w:space="0" w:color="auto"/>
                <w:left w:val="none" w:sz="0" w:space="0" w:color="auto"/>
                <w:bottom w:val="none" w:sz="0" w:space="0" w:color="auto"/>
                <w:right w:val="none" w:sz="0" w:space="0" w:color="auto"/>
              </w:divBdr>
            </w:div>
            <w:div w:id="1402405086">
              <w:marLeft w:val="0"/>
              <w:marRight w:val="0"/>
              <w:marTop w:val="0"/>
              <w:marBottom w:val="0"/>
              <w:divBdr>
                <w:top w:val="none" w:sz="0" w:space="0" w:color="auto"/>
                <w:left w:val="none" w:sz="0" w:space="0" w:color="auto"/>
                <w:bottom w:val="none" w:sz="0" w:space="0" w:color="auto"/>
                <w:right w:val="none" w:sz="0" w:space="0" w:color="auto"/>
              </w:divBdr>
            </w:div>
            <w:div w:id="1404909605">
              <w:marLeft w:val="0"/>
              <w:marRight w:val="0"/>
              <w:marTop w:val="0"/>
              <w:marBottom w:val="0"/>
              <w:divBdr>
                <w:top w:val="none" w:sz="0" w:space="0" w:color="auto"/>
                <w:left w:val="none" w:sz="0" w:space="0" w:color="auto"/>
                <w:bottom w:val="none" w:sz="0" w:space="0" w:color="auto"/>
                <w:right w:val="none" w:sz="0" w:space="0" w:color="auto"/>
              </w:divBdr>
            </w:div>
            <w:div w:id="1405570016">
              <w:marLeft w:val="0"/>
              <w:marRight w:val="0"/>
              <w:marTop w:val="0"/>
              <w:marBottom w:val="0"/>
              <w:divBdr>
                <w:top w:val="none" w:sz="0" w:space="0" w:color="auto"/>
                <w:left w:val="none" w:sz="0" w:space="0" w:color="auto"/>
                <w:bottom w:val="none" w:sz="0" w:space="0" w:color="auto"/>
                <w:right w:val="none" w:sz="0" w:space="0" w:color="auto"/>
              </w:divBdr>
            </w:div>
            <w:div w:id="1407266735">
              <w:marLeft w:val="0"/>
              <w:marRight w:val="0"/>
              <w:marTop w:val="0"/>
              <w:marBottom w:val="0"/>
              <w:divBdr>
                <w:top w:val="none" w:sz="0" w:space="0" w:color="auto"/>
                <w:left w:val="none" w:sz="0" w:space="0" w:color="auto"/>
                <w:bottom w:val="none" w:sz="0" w:space="0" w:color="auto"/>
                <w:right w:val="none" w:sz="0" w:space="0" w:color="auto"/>
              </w:divBdr>
            </w:div>
            <w:div w:id="1417556600">
              <w:marLeft w:val="0"/>
              <w:marRight w:val="0"/>
              <w:marTop w:val="0"/>
              <w:marBottom w:val="0"/>
              <w:divBdr>
                <w:top w:val="none" w:sz="0" w:space="0" w:color="auto"/>
                <w:left w:val="none" w:sz="0" w:space="0" w:color="auto"/>
                <w:bottom w:val="none" w:sz="0" w:space="0" w:color="auto"/>
                <w:right w:val="none" w:sz="0" w:space="0" w:color="auto"/>
              </w:divBdr>
            </w:div>
            <w:div w:id="1460762314">
              <w:marLeft w:val="0"/>
              <w:marRight w:val="0"/>
              <w:marTop w:val="0"/>
              <w:marBottom w:val="0"/>
              <w:divBdr>
                <w:top w:val="none" w:sz="0" w:space="0" w:color="auto"/>
                <w:left w:val="none" w:sz="0" w:space="0" w:color="auto"/>
                <w:bottom w:val="none" w:sz="0" w:space="0" w:color="auto"/>
                <w:right w:val="none" w:sz="0" w:space="0" w:color="auto"/>
              </w:divBdr>
            </w:div>
            <w:div w:id="1492718047">
              <w:marLeft w:val="0"/>
              <w:marRight w:val="0"/>
              <w:marTop w:val="0"/>
              <w:marBottom w:val="0"/>
              <w:divBdr>
                <w:top w:val="none" w:sz="0" w:space="0" w:color="auto"/>
                <w:left w:val="none" w:sz="0" w:space="0" w:color="auto"/>
                <w:bottom w:val="none" w:sz="0" w:space="0" w:color="auto"/>
                <w:right w:val="none" w:sz="0" w:space="0" w:color="auto"/>
              </w:divBdr>
            </w:div>
            <w:div w:id="1519201239">
              <w:marLeft w:val="0"/>
              <w:marRight w:val="0"/>
              <w:marTop w:val="0"/>
              <w:marBottom w:val="0"/>
              <w:divBdr>
                <w:top w:val="none" w:sz="0" w:space="0" w:color="auto"/>
                <w:left w:val="none" w:sz="0" w:space="0" w:color="auto"/>
                <w:bottom w:val="none" w:sz="0" w:space="0" w:color="auto"/>
                <w:right w:val="none" w:sz="0" w:space="0" w:color="auto"/>
              </w:divBdr>
            </w:div>
            <w:div w:id="1605308233">
              <w:marLeft w:val="0"/>
              <w:marRight w:val="0"/>
              <w:marTop w:val="0"/>
              <w:marBottom w:val="0"/>
              <w:divBdr>
                <w:top w:val="none" w:sz="0" w:space="0" w:color="auto"/>
                <w:left w:val="none" w:sz="0" w:space="0" w:color="auto"/>
                <w:bottom w:val="none" w:sz="0" w:space="0" w:color="auto"/>
                <w:right w:val="none" w:sz="0" w:space="0" w:color="auto"/>
              </w:divBdr>
            </w:div>
            <w:div w:id="1641223686">
              <w:marLeft w:val="0"/>
              <w:marRight w:val="0"/>
              <w:marTop w:val="0"/>
              <w:marBottom w:val="0"/>
              <w:divBdr>
                <w:top w:val="none" w:sz="0" w:space="0" w:color="auto"/>
                <w:left w:val="none" w:sz="0" w:space="0" w:color="auto"/>
                <w:bottom w:val="none" w:sz="0" w:space="0" w:color="auto"/>
                <w:right w:val="none" w:sz="0" w:space="0" w:color="auto"/>
              </w:divBdr>
            </w:div>
            <w:div w:id="1654068234">
              <w:marLeft w:val="0"/>
              <w:marRight w:val="0"/>
              <w:marTop w:val="0"/>
              <w:marBottom w:val="0"/>
              <w:divBdr>
                <w:top w:val="none" w:sz="0" w:space="0" w:color="auto"/>
                <w:left w:val="none" w:sz="0" w:space="0" w:color="auto"/>
                <w:bottom w:val="none" w:sz="0" w:space="0" w:color="auto"/>
                <w:right w:val="none" w:sz="0" w:space="0" w:color="auto"/>
              </w:divBdr>
            </w:div>
            <w:div w:id="1676108379">
              <w:marLeft w:val="0"/>
              <w:marRight w:val="0"/>
              <w:marTop w:val="0"/>
              <w:marBottom w:val="0"/>
              <w:divBdr>
                <w:top w:val="none" w:sz="0" w:space="0" w:color="auto"/>
                <w:left w:val="none" w:sz="0" w:space="0" w:color="auto"/>
                <w:bottom w:val="none" w:sz="0" w:space="0" w:color="auto"/>
                <w:right w:val="none" w:sz="0" w:space="0" w:color="auto"/>
              </w:divBdr>
            </w:div>
            <w:div w:id="1734810362">
              <w:marLeft w:val="0"/>
              <w:marRight w:val="0"/>
              <w:marTop w:val="0"/>
              <w:marBottom w:val="0"/>
              <w:divBdr>
                <w:top w:val="none" w:sz="0" w:space="0" w:color="auto"/>
                <w:left w:val="none" w:sz="0" w:space="0" w:color="auto"/>
                <w:bottom w:val="none" w:sz="0" w:space="0" w:color="auto"/>
                <w:right w:val="none" w:sz="0" w:space="0" w:color="auto"/>
              </w:divBdr>
            </w:div>
            <w:div w:id="1765295358">
              <w:marLeft w:val="0"/>
              <w:marRight w:val="0"/>
              <w:marTop w:val="0"/>
              <w:marBottom w:val="0"/>
              <w:divBdr>
                <w:top w:val="none" w:sz="0" w:space="0" w:color="auto"/>
                <w:left w:val="none" w:sz="0" w:space="0" w:color="auto"/>
                <w:bottom w:val="none" w:sz="0" w:space="0" w:color="auto"/>
                <w:right w:val="none" w:sz="0" w:space="0" w:color="auto"/>
              </w:divBdr>
            </w:div>
            <w:div w:id="1768817041">
              <w:marLeft w:val="0"/>
              <w:marRight w:val="0"/>
              <w:marTop w:val="0"/>
              <w:marBottom w:val="0"/>
              <w:divBdr>
                <w:top w:val="none" w:sz="0" w:space="0" w:color="auto"/>
                <w:left w:val="none" w:sz="0" w:space="0" w:color="auto"/>
                <w:bottom w:val="none" w:sz="0" w:space="0" w:color="auto"/>
                <w:right w:val="none" w:sz="0" w:space="0" w:color="auto"/>
              </w:divBdr>
            </w:div>
            <w:div w:id="1779446567">
              <w:marLeft w:val="0"/>
              <w:marRight w:val="0"/>
              <w:marTop w:val="0"/>
              <w:marBottom w:val="0"/>
              <w:divBdr>
                <w:top w:val="none" w:sz="0" w:space="0" w:color="auto"/>
                <w:left w:val="none" w:sz="0" w:space="0" w:color="auto"/>
                <w:bottom w:val="none" w:sz="0" w:space="0" w:color="auto"/>
                <w:right w:val="none" w:sz="0" w:space="0" w:color="auto"/>
              </w:divBdr>
            </w:div>
            <w:div w:id="1781487090">
              <w:marLeft w:val="0"/>
              <w:marRight w:val="0"/>
              <w:marTop w:val="0"/>
              <w:marBottom w:val="0"/>
              <w:divBdr>
                <w:top w:val="none" w:sz="0" w:space="0" w:color="auto"/>
                <w:left w:val="none" w:sz="0" w:space="0" w:color="auto"/>
                <w:bottom w:val="none" w:sz="0" w:space="0" w:color="auto"/>
                <w:right w:val="none" w:sz="0" w:space="0" w:color="auto"/>
              </w:divBdr>
            </w:div>
            <w:div w:id="1783576744">
              <w:marLeft w:val="0"/>
              <w:marRight w:val="0"/>
              <w:marTop w:val="0"/>
              <w:marBottom w:val="0"/>
              <w:divBdr>
                <w:top w:val="none" w:sz="0" w:space="0" w:color="auto"/>
                <w:left w:val="none" w:sz="0" w:space="0" w:color="auto"/>
                <w:bottom w:val="none" w:sz="0" w:space="0" w:color="auto"/>
                <w:right w:val="none" w:sz="0" w:space="0" w:color="auto"/>
              </w:divBdr>
            </w:div>
            <w:div w:id="1811554322">
              <w:marLeft w:val="0"/>
              <w:marRight w:val="0"/>
              <w:marTop w:val="0"/>
              <w:marBottom w:val="0"/>
              <w:divBdr>
                <w:top w:val="none" w:sz="0" w:space="0" w:color="auto"/>
                <w:left w:val="none" w:sz="0" w:space="0" w:color="auto"/>
                <w:bottom w:val="none" w:sz="0" w:space="0" w:color="auto"/>
                <w:right w:val="none" w:sz="0" w:space="0" w:color="auto"/>
              </w:divBdr>
            </w:div>
            <w:div w:id="1812282946">
              <w:marLeft w:val="0"/>
              <w:marRight w:val="0"/>
              <w:marTop w:val="0"/>
              <w:marBottom w:val="0"/>
              <w:divBdr>
                <w:top w:val="none" w:sz="0" w:space="0" w:color="auto"/>
                <w:left w:val="none" w:sz="0" w:space="0" w:color="auto"/>
                <w:bottom w:val="none" w:sz="0" w:space="0" w:color="auto"/>
                <w:right w:val="none" w:sz="0" w:space="0" w:color="auto"/>
              </w:divBdr>
            </w:div>
            <w:div w:id="1846092987">
              <w:marLeft w:val="0"/>
              <w:marRight w:val="0"/>
              <w:marTop w:val="0"/>
              <w:marBottom w:val="0"/>
              <w:divBdr>
                <w:top w:val="none" w:sz="0" w:space="0" w:color="auto"/>
                <w:left w:val="none" w:sz="0" w:space="0" w:color="auto"/>
                <w:bottom w:val="none" w:sz="0" w:space="0" w:color="auto"/>
                <w:right w:val="none" w:sz="0" w:space="0" w:color="auto"/>
              </w:divBdr>
            </w:div>
            <w:div w:id="1886486223">
              <w:marLeft w:val="0"/>
              <w:marRight w:val="0"/>
              <w:marTop w:val="0"/>
              <w:marBottom w:val="0"/>
              <w:divBdr>
                <w:top w:val="none" w:sz="0" w:space="0" w:color="auto"/>
                <w:left w:val="none" w:sz="0" w:space="0" w:color="auto"/>
                <w:bottom w:val="none" w:sz="0" w:space="0" w:color="auto"/>
                <w:right w:val="none" w:sz="0" w:space="0" w:color="auto"/>
              </w:divBdr>
            </w:div>
            <w:div w:id="1913081336">
              <w:marLeft w:val="0"/>
              <w:marRight w:val="0"/>
              <w:marTop w:val="0"/>
              <w:marBottom w:val="0"/>
              <w:divBdr>
                <w:top w:val="none" w:sz="0" w:space="0" w:color="auto"/>
                <w:left w:val="none" w:sz="0" w:space="0" w:color="auto"/>
                <w:bottom w:val="none" w:sz="0" w:space="0" w:color="auto"/>
                <w:right w:val="none" w:sz="0" w:space="0" w:color="auto"/>
              </w:divBdr>
            </w:div>
            <w:div w:id="1922447897">
              <w:marLeft w:val="0"/>
              <w:marRight w:val="0"/>
              <w:marTop w:val="0"/>
              <w:marBottom w:val="0"/>
              <w:divBdr>
                <w:top w:val="none" w:sz="0" w:space="0" w:color="auto"/>
                <w:left w:val="none" w:sz="0" w:space="0" w:color="auto"/>
                <w:bottom w:val="none" w:sz="0" w:space="0" w:color="auto"/>
                <w:right w:val="none" w:sz="0" w:space="0" w:color="auto"/>
              </w:divBdr>
            </w:div>
            <w:div w:id="1951860754">
              <w:marLeft w:val="0"/>
              <w:marRight w:val="0"/>
              <w:marTop w:val="0"/>
              <w:marBottom w:val="0"/>
              <w:divBdr>
                <w:top w:val="none" w:sz="0" w:space="0" w:color="auto"/>
                <w:left w:val="none" w:sz="0" w:space="0" w:color="auto"/>
                <w:bottom w:val="none" w:sz="0" w:space="0" w:color="auto"/>
                <w:right w:val="none" w:sz="0" w:space="0" w:color="auto"/>
              </w:divBdr>
            </w:div>
            <w:div w:id="1958293176">
              <w:marLeft w:val="0"/>
              <w:marRight w:val="0"/>
              <w:marTop w:val="0"/>
              <w:marBottom w:val="0"/>
              <w:divBdr>
                <w:top w:val="none" w:sz="0" w:space="0" w:color="auto"/>
                <w:left w:val="none" w:sz="0" w:space="0" w:color="auto"/>
                <w:bottom w:val="none" w:sz="0" w:space="0" w:color="auto"/>
                <w:right w:val="none" w:sz="0" w:space="0" w:color="auto"/>
              </w:divBdr>
            </w:div>
            <w:div w:id="1979451814">
              <w:marLeft w:val="0"/>
              <w:marRight w:val="0"/>
              <w:marTop w:val="0"/>
              <w:marBottom w:val="0"/>
              <w:divBdr>
                <w:top w:val="none" w:sz="0" w:space="0" w:color="auto"/>
                <w:left w:val="none" w:sz="0" w:space="0" w:color="auto"/>
                <w:bottom w:val="none" w:sz="0" w:space="0" w:color="auto"/>
                <w:right w:val="none" w:sz="0" w:space="0" w:color="auto"/>
              </w:divBdr>
            </w:div>
            <w:div w:id="2029940754">
              <w:marLeft w:val="0"/>
              <w:marRight w:val="0"/>
              <w:marTop w:val="0"/>
              <w:marBottom w:val="0"/>
              <w:divBdr>
                <w:top w:val="none" w:sz="0" w:space="0" w:color="auto"/>
                <w:left w:val="none" w:sz="0" w:space="0" w:color="auto"/>
                <w:bottom w:val="none" w:sz="0" w:space="0" w:color="auto"/>
                <w:right w:val="none" w:sz="0" w:space="0" w:color="auto"/>
              </w:divBdr>
            </w:div>
            <w:div w:id="2031642030">
              <w:marLeft w:val="0"/>
              <w:marRight w:val="0"/>
              <w:marTop w:val="0"/>
              <w:marBottom w:val="0"/>
              <w:divBdr>
                <w:top w:val="none" w:sz="0" w:space="0" w:color="auto"/>
                <w:left w:val="none" w:sz="0" w:space="0" w:color="auto"/>
                <w:bottom w:val="none" w:sz="0" w:space="0" w:color="auto"/>
                <w:right w:val="none" w:sz="0" w:space="0" w:color="auto"/>
              </w:divBdr>
            </w:div>
            <w:div w:id="2066683302">
              <w:marLeft w:val="0"/>
              <w:marRight w:val="0"/>
              <w:marTop w:val="0"/>
              <w:marBottom w:val="0"/>
              <w:divBdr>
                <w:top w:val="none" w:sz="0" w:space="0" w:color="auto"/>
                <w:left w:val="none" w:sz="0" w:space="0" w:color="auto"/>
                <w:bottom w:val="none" w:sz="0" w:space="0" w:color="auto"/>
                <w:right w:val="none" w:sz="0" w:space="0" w:color="auto"/>
              </w:divBdr>
            </w:div>
            <w:div w:id="2118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433">
      <w:bodyDiv w:val="1"/>
      <w:marLeft w:val="0"/>
      <w:marRight w:val="0"/>
      <w:marTop w:val="0"/>
      <w:marBottom w:val="0"/>
      <w:divBdr>
        <w:top w:val="none" w:sz="0" w:space="0" w:color="auto"/>
        <w:left w:val="none" w:sz="0" w:space="0" w:color="auto"/>
        <w:bottom w:val="none" w:sz="0" w:space="0" w:color="auto"/>
        <w:right w:val="none" w:sz="0" w:space="0" w:color="auto"/>
      </w:divBdr>
      <w:divsChild>
        <w:div w:id="198519976">
          <w:marLeft w:val="0"/>
          <w:marRight w:val="0"/>
          <w:marTop w:val="0"/>
          <w:marBottom w:val="0"/>
          <w:divBdr>
            <w:top w:val="none" w:sz="0" w:space="0" w:color="auto"/>
            <w:left w:val="none" w:sz="0" w:space="0" w:color="auto"/>
            <w:bottom w:val="none" w:sz="0" w:space="0" w:color="auto"/>
            <w:right w:val="none" w:sz="0" w:space="0" w:color="auto"/>
          </w:divBdr>
          <w:divsChild>
            <w:div w:id="663320454">
              <w:marLeft w:val="0"/>
              <w:marRight w:val="0"/>
              <w:marTop w:val="0"/>
              <w:marBottom w:val="0"/>
              <w:divBdr>
                <w:top w:val="none" w:sz="0" w:space="0" w:color="auto"/>
                <w:left w:val="none" w:sz="0" w:space="0" w:color="auto"/>
                <w:bottom w:val="none" w:sz="0" w:space="0" w:color="auto"/>
                <w:right w:val="none" w:sz="0" w:space="0" w:color="auto"/>
              </w:divBdr>
            </w:div>
            <w:div w:id="878787871">
              <w:marLeft w:val="0"/>
              <w:marRight w:val="0"/>
              <w:marTop w:val="0"/>
              <w:marBottom w:val="0"/>
              <w:divBdr>
                <w:top w:val="none" w:sz="0" w:space="0" w:color="auto"/>
                <w:left w:val="none" w:sz="0" w:space="0" w:color="auto"/>
                <w:bottom w:val="none" w:sz="0" w:space="0" w:color="auto"/>
                <w:right w:val="none" w:sz="0" w:space="0" w:color="auto"/>
              </w:divBdr>
            </w:div>
            <w:div w:id="1138916952">
              <w:marLeft w:val="0"/>
              <w:marRight w:val="0"/>
              <w:marTop w:val="0"/>
              <w:marBottom w:val="0"/>
              <w:divBdr>
                <w:top w:val="none" w:sz="0" w:space="0" w:color="auto"/>
                <w:left w:val="none" w:sz="0" w:space="0" w:color="auto"/>
                <w:bottom w:val="none" w:sz="0" w:space="0" w:color="auto"/>
                <w:right w:val="none" w:sz="0" w:space="0" w:color="auto"/>
              </w:divBdr>
            </w:div>
            <w:div w:id="1182476676">
              <w:marLeft w:val="0"/>
              <w:marRight w:val="0"/>
              <w:marTop w:val="0"/>
              <w:marBottom w:val="0"/>
              <w:divBdr>
                <w:top w:val="none" w:sz="0" w:space="0" w:color="auto"/>
                <w:left w:val="none" w:sz="0" w:space="0" w:color="auto"/>
                <w:bottom w:val="none" w:sz="0" w:space="0" w:color="auto"/>
                <w:right w:val="none" w:sz="0" w:space="0" w:color="auto"/>
              </w:divBdr>
            </w:div>
            <w:div w:id="1249001291">
              <w:marLeft w:val="0"/>
              <w:marRight w:val="0"/>
              <w:marTop w:val="0"/>
              <w:marBottom w:val="0"/>
              <w:divBdr>
                <w:top w:val="none" w:sz="0" w:space="0" w:color="auto"/>
                <w:left w:val="none" w:sz="0" w:space="0" w:color="auto"/>
                <w:bottom w:val="none" w:sz="0" w:space="0" w:color="auto"/>
                <w:right w:val="none" w:sz="0" w:space="0" w:color="auto"/>
              </w:divBdr>
            </w:div>
            <w:div w:id="1958944204">
              <w:marLeft w:val="0"/>
              <w:marRight w:val="0"/>
              <w:marTop w:val="0"/>
              <w:marBottom w:val="0"/>
              <w:divBdr>
                <w:top w:val="none" w:sz="0" w:space="0" w:color="auto"/>
                <w:left w:val="none" w:sz="0" w:space="0" w:color="auto"/>
                <w:bottom w:val="none" w:sz="0" w:space="0" w:color="auto"/>
                <w:right w:val="none" w:sz="0" w:space="0" w:color="auto"/>
              </w:divBdr>
            </w:div>
            <w:div w:id="20250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6876">
      <w:bodyDiv w:val="1"/>
      <w:marLeft w:val="0"/>
      <w:marRight w:val="0"/>
      <w:marTop w:val="0"/>
      <w:marBottom w:val="0"/>
      <w:divBdr>
        <w:top w:val="none" w:sz="0" w:space="0" w:color="auto"/>
        <w:left w:val="none" w:sz="0" w:space="0" w:color="auto"/>
        <w:bottom w:val="none" w:sz="0" w:space="0" w:color="auto"/>
        <w:right w:val="none" w:sz="0" w:space="0" w:color="auto"/>
      </w:divBdr>
      <w:divsChild>
        <w:div w:id="1439177561">
          <w:marLeft w:val="0"/>
          <w:marRight w:val="0"/>
          <w:marTop w:val="0"/>
          <w:marBottom w:val="0"/>
          <w:divBdr>
            <w:top w:val="none" w:sz="0" w:space="0" w:color="auto"/>
            <w:left w:val="none" w:sz="0" w:space="0" w:color="auto"/>
            <w:bottom w:val="none" w:sz="0" w:space="0" w:color="auto"/>
            <w:right w:val="none" w:sz="0" w:space="0" w:color="auto"/>
          </w:divBdr>
        </w:div>
      </w:divsChild>
    </w:div>
    <w:div w:id="1094477757">
      <w:bodyDiv w:val="1"/>
      <w:marLeft w:val="0"/>
      <w:marRight w:val="0"/>
      <w:marTop w:val="0"/>
      <w:marBottom w:val="0"/>
      <w:divBdr>
        <w:top w:val="none" w:sz="0" w:space="0" w:color="auto"/>
        <w:left w:val="none" w:sz="0" w:space="0" w:color="auto"/>
        <w:bottom w:val="none" w:sz="0" w:space="0" w:color="auto"/>
        <w:right w:val="none" w:sz="0" w:space="0" w:color="auto"/>
      </w:divBdr>
      <w:divsChild>
        <w:div w:id="2146192344">
          <w:marLeft w:val="0"/>
          <w:marRight w:val="0"/>
          <w:marTop w:val="0"/>
          <w:marBottom w:val="0"/>
          <w:divBdr>
            <w:top w:val="none" w:sz="0" w:space="0" w:color="auto"/>
            <w:left w:val="none" w:sz="0" w:space="0" w:color="auto"/>
            <w:bottom w:val="none" w:sz="0" w:space="0" w:color="auto"/>
            <w:right w:val="none" w:sz="0" w:space="0" w:color="auto"/>
          </w:divBdr>
          <w:divsChild>
            <w:div w:id="159004889">
              <w:marLeft w:val="0"/>
              <w:marRight w:val="0"/>
              <w:marTop w:val="0"/>
              <w:marBottom w:val="0"/>
              <w:divBdr>
                <w:top w:val="none" w:sz="0" w:space="0" w:color="auto"/>
                <w:left w:val="none" w:sz="0" w:space="0" w:color="auto"/>
                <w:bottom w:val="none" w:sz="0" w:space="0" w:color="auto"/>
                <w:right w:val="none" w:sz="0" w:space="0" w:color="auto"/>
              </w:divBdr>
            </w:div>
            <w:div w:id="807624786">
              <w:marLeft w:val="0"/>
              <w:marRight w:val="0"/>
              <w:marTop w:val="0"/>
              <w:marBottom w:val="0"/>
              <w:divBdr>
                <w:top w:val="none" w:sz="0" w:space="0" w:color="auto"/>
                <w:left w:val="none" w:sz="0" w:space="0" w:color="auto"/>
                <w:bottom w:val="none" w:sz="0" w:space="0" w:color="auto"/>
                <w:right w:val="none" w:sz="0" w:space="0" w:color="auto"/>
              </w:divBdr>
            </w:div>
            <w:div w:id="1438670041">
              <w:marLeft w:val="0"/>
              <w:marRight w:val="0"/>
              <w:marTop w:val="0"/>
              <w:marBottom w:val="0"/>
              <w:divBdr>
                <w:top w:val="none" w:sz="0" w:space="0" w:color="auto"/>
                <w:left w:val="none" w:sz="0" w:space="0" w:color="auto"/>
                <w:bottom w:val="none" w:sz="0" w:space="0" w:color="auto"/>
                <w:right w:val="none" w:sz="0" w:space="0" w:color="auto"/>
              </w:divBdr>
            </w:div>
            <w:div w:id="15424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908">
      <w:bodyDiv w:val="1"/>
      <w:marLeft w:val="0"/>
      <w:marRight w:val="0"/>
      <w:marTop w:val="0"/>
      <w:marBottom w:val="0"/>
      <w:divBdr>
        <w:top w:val="none" w:sz="0" w:space="0" w:color="auto"/>
        <w:left w:val="none" w:sz="0" w:space="0" w:color="auto"/>
        <w:bottom w:val="none" w:sz="0" w:space="0" w:color="auto"/>
        <w:right w:val="none" w:sz="0" w:space="0" w:color="auto"/>
      </w:divBdr>
      <w:divsChild>
        <w:div w:id="627006062">
          <w:marLeft w:val="0"/>
          <w:marRight w:val="0"/>
          <w:marTop w:val="0"/>
          <w:marBottom w:val="0"/>
          <w:divBdr>
            <w:top w:val="none" w:sz="0" w:space="0" w:color="auto"/>
            <w:left w:val="none" w:sz="0" w:space="0" w:color="auto"/>
            <w:bottom w:val="none" w:sz="0" w:space="0" w:color="auto"/>
            <w:right w:val="none" w:sz="0" w:space="0" w:color="auto"/>
          </w:divBdr>
          <w:divsChild>
            <w:div w:id="142502773">
              <w:marLeft w:val="0"/>
              <w:marRight w:val="0"/>
              <w:marTop w:val="0"/>
              <w:marBottom w:val="0"/>
              <w:divBdr>
                <w:top w:val="none" w:sz="0" w:space="0" w:color="auto"/>
                <w:left w:val="none" w:sz="0" w:space="0" w:color="auto"/>
                <w:bottom w:val="none" w:sz="0" w:space="0" w:color="auto"/>
                <w:right w:val="none" w:sz="0" w:space="0" w:color="auto"/>
              </w:divBdr>
            </w:div>
            <w:div w:id="225579040">
              <w:marLeft w:val="0"/>
              <w:marRight w:val="0"/>
              <w:marTop w:val="0"/>
              <w:marBottom w:val="0"/>
              <w:divBdr>
                <w:top w:val="none" w:sz="0" w:space="0" w:color="auto"/>
                <w:left w:val="none" w:sz="0" w:space="0" w:color="auto"/>
                <w:bottom w:val="none" w:sz="0" w:space="0" w:color="auto"/>
                <w:right w:val="none" w:sz="0" w:space="0" w:color="auto"/>
              </w:divBdr>
            </w:div>
            <w:div w:id="1379430081">
              <w:marLeft w:val="0"/>
              <w:marRight w:val="0"/>
              <w:marTop w:val="0"/>
              <w:marBottom w:val="0"/>
              <w:divBdr>
                <w:top w:val="none" w:sz="0" w:space="0" w:color="auto"/>
                <w:left w:val="none" w:sz="0" w:space="0" w:color="auto"/>
                <w:bottom w:val="none" w:sz="0" w:space="0" w:color="auto"/>
                <w:right w:val="none" w:sz="0" w:space="0" w:color="auto"/>
              </w:divBdr>
            </w:div>
            <w:div w:id="21098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788">
      <w:bodyDiv w:val="1"/>
      <w:marLeft w:val="0"/>
      <w:marRight w:val="0"/>
      <w:marTop w:val="0"/>
      <w:marBottom w:val="0"/>
      <w:divBdr>
        <w:top w:val="none" w:sz="0" w:space="0" w:color="auto"/>
        <w:left w:val="none" w:sz="0" w:space="0" w:color="auto"/>
        <w:bottom w:val="none" w:sz="0" w:space="0" w:color="auto"/>
        <w:right w:val="none" w:sz="0" w:space="0" w:color="auto"/>
      </w:divBdr>
      <w:divsChild>
        <w:div w:id="1136871234">
          <w:marLeft w:val="0"/>
          <w:marRight w:val="0"/>
          <w:marTop w:val="0"/>
          <w:marBottom w:val="0"/>
          <w:divBdr>
            <w:top w:val="none" w:sz="0" w:space="0" w:color="auto"/>
            <w:left w:val="none" w:sz="0" w:space="0" w:color="auto"/>
            <w:bottom w:val="none" w:sz="0" w:space="0" w:color="auto"/>
            <w:right w:val="none" w:sz="0" w:space="0" w:color="auto"/>
          </w:divBdr>
          <w:divsChild>
            <w:div w:id="906651004">
              <w:marLeft w:val="0"/>
              <w:marRight w:val="0"/>
              <w:marTop w:val="0"/>
              <w:marBottom w:val="0"/>
              <w:divBdr>
                <w:top w:val="none" w:sz="0" w:space="0" w:color="auto"/>
                <w:left w:val="none" w:sz="0" w:space="0" w:color="auto"/>
                <w:bottom w:val="none" w:sz="0" w:space="0" w:color="auto"/>
                <w:right w:val="none" w:sz="0" w:space="0" w:color="auto"/>
              </w:divBdr>
            </w:div>
            <w:div w:id="967055343">
              <w:marLeft w:val="0"/>
              <w:marRight w:val="0"/>
              <w:marTop w:val="0"/>
              <w:marBottom w:val="0"/>
              <w:divBdr>
                <w:top w:val="none" w:sz="0" w:space="0" w:color="auto"/>
                <w:left w:val="none" w:sz="0" w:space="0" w:color="auto"/>
                <w:bottom w:val="none" w:sz="0" w:space="0" w:color="auto"/>
                <w:right w:val="none" w:sz="0" w:space="0" w:color="auto"/>
              </w:divBdr>
            </w:div>
            <w:div w:id="1999187189">
              <w:marLeft w:val="0"/>
              <w:marRight w:val="0"/>
              <w:marTop w:val="0"/>
              <w:marBottom w:val="0"/>
              <w:divBdr>
                <w:top w:val="none" w:sz="0" w:space="0" w:color="auto"/>
                <w:left w:val="none" w:sz="0" w:space="0" w:color="auto"/>
                <w:bottom w:val="none" w:sz="0" w:space="0" w:color="auto"/>
                <w:right w:val="none" w:sz="0" w:space="0" w:color="auto"/>
              </w:divBdr>
            </w:div>
            <w:div w:id="20388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214">
      <w:bodyDiv w:val="1"/>
      <w:marLeft w:val="0"/>
      <w:marRight w:val="0"/>
      <w:marTop w:val="0"/>
      <w:marBottom w:val="0"/>
      <w:divBdr>
        <w:top w:val="none" w:sz="0" w:space="0" w:color="auto"/>
        <w:left w:val="none" w:sz="0" w:space="0" w:color="auto"/>
        <w:bottom w:val="none" w:sz="0" w:space="0" w:color="auto"/>
        <w:right w:val="none" w:sz="0" w:space="0" w:color="auto"/>
      </w:divBdr>
      <w:divsChild>
        <w:div w:id="1530410794">
          <w:marLeft w:val="0"/>
          <w:marRight w:val="0"/>
          <w:marTop w:val="0"/>
          <w:marBottom w:val="0"/>
          <w:divBdr>
            <w:top w:val="none" w:sz="0" w:space="0" w:color="auto"/>
            <w:left w:val="none" w:sz="0" w:space="0" w:color="auto"/>
            <w:bottom w:val="none" w:sz="0" w:space="0" w:color="auto"/>
            <w:right w:val="none" w:sz="0" w:space="0" w:color="auto"/>
          </w:divBdr>
          <w:divsChild>
            <w:div w:id="3541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219">
      <w:bodyDiv w:val="1"/>
      <w:marLeft w:val="0"/>
      <w:marRight w:val="0"/>
      <w:marTop w:val="0"/>
      <w:marBottom w:val="0"/>
      <w:divBdr>
        <w:top w:val="none" w:sz="0" w:space="0" w:color="auto"/>
        <w:left w:val="none" w:sz="0" w:space="0" w:color="auto"/>
        <w:bottom w:val="none" w:sz="0" w:space="0" w:color="auto"/>
        <w:right w:val="none" w:sz="0" w:space="0" w:color="auto"/>
      </w:divBdr>
      <w:divsChild>
        <w:div w:id="184448658">
          <w:marLeft w:val="0"/>
          <w:marRight w:val="0"/>
          <w:marTop w:val="0"/>
          <w:marBottom w:val="0"/>
          <w:divBdr>
            <w:top w:val="none" w:sz="0" w:space="0" w:color="auto"/>
            <w:left w:val="none" w:sz="0" w:space="0" w:color="auto"/>
            <w:bottom w:val="none" w:sz="0" w:space="0" w:color="auto"/>
            <w:right w:val="none" w:sz="0" w:space="0" w:color="auto"/>
          </w:divBdr>
          <w:divsChild>
            <w:div w:id="361707255">
              <w:marLeft w:val="0"/>
              <w:marRight w:val="0"/>
              <w:marTop w:val="0"/>
              <w:marBottom w:val="0"/>
              <w:divBdr>
                <w:top w:val="none" w:sz="0" w:space="0" w:color="auto"/>
                <w:left w:val="none" w:sz="0" w:space="0" w:color="auto"/>
                <w:bottom w:val="none" w:sz="0" w:space="0" w:color="auto"/>
                <w:right w:val="none" w:sz="0" w:space="0" w:color="auto"/>
              </w:divBdr>
            </w:div>
            <w:div w:id="11622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796">
      <w:bodyDiv w:val="1"/>
      <w:marLeft w:val="0"/>
      <w:marRight w:val="0"/>
      <w:marTop w:val="0"/>
      <w:marBottom w:val="0"/>
      <w:divBdr>
        <w:top w:val="none" w:sz="0" w:space="0" w:color="auto"/>
        <w:left w:val="none" w:sz="0" w:space="0" w:color="auto"/>
        <w:bottom w:val="none" w:sz="0" w:space="0" w:color="auto"/>
        <w:right w:val="none" w:sz="0" w:space="0" w:color="auto"/>
      </w:divBdr>
      <w:divsChild>
        <w:div w:id="1077745902">
          <w:marLeft w:val="0"/>
          <w:marRight w:val="0"/>
          <w:marTop w:val="0"/>
          <w:marBottom w:val="0"/>
          <w:divBdr>
            <w:top w:val="none" w:sz="0" w:space="0" w:color="auto"/>
            <w:left w:val="none" w:sz="0" w:space="0" w:color="auto"/>
            <w:bottom w:val="none" w:sz="0" w:space="0" w:color="auto"/>
            <w:right w:val="none" w:sz="0" w:space="0" w:color="auto"/>
          </w:divBdr>
          <w:divsChild>
            <w:div w:id="1111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466">
      <w:bodyDiv w:val="1"/>
      <w:marLeft w:val="0"/>
      <w:marRight w:val="0"/>
      <w:marTop w:val="0"/>
      <w:marBottom w:val="0"/>
      <w:divBdr>
        <w:top w:val="none" w:sz="0" w:space="0" w:color="auto"/>
        <w:left w:val="none" w:sz="0" w:space="0" w:color="auto"/>
        <w:bottom w:val="none" w:sz="0" w:space="0" w:color="auto"/>
        <w:right w:val="none" w:sz="0" w:space="0" w:color="auto"/>
      </w:divBdr>
      <w:divsChild>
        <w:div w:id="1294214543">
          <w:marLeft w:val="0"/>
          <w:marRight w:val="0"/>
          <w:marTop w:val="0"/>
          <w:marBottom w:val="0"/>
          <w:divBdr>
            <w:top w:val="none" w:sz="0" w:space="0" w:color="auto"/>
            <w:left w:val="none" w:sz="0" w:space="0" w:color="auto"/>
            <w:bottom w:val="none" w:sz="0" w:space="0" w:color="auto"/>
            <w:right w:val="none" w:sz="0" w:space="0" w:color="auto"/>
          </w:divBdr>
          <w:divsChild>
            <w:div w:id="49620485">
              <w:marLeft w:val="0"/>
              <w:marRight w:val="0"/>
              <w:marTop w:val="0"/>
              <w:marBottom w:val="0"/>
              <w:divBdr>
                <w:top w:val="none" w:sz="0" w:space="0" w:color="auto"/>
                <w:left w:val="none" w:sz="0" w:space="0" w:color="auto"/>
                <w:bottom w:val="none" w:sz="0" w:space="0" w:color="auto"/>
                <w:right w:val="none" w:sz="0" w:space="0" w:color="auto"/>
              </w:divBdr>
            </w:div>
            <w:div w:id="186792335">
              <w:marLeft w:val="0"/>
              <w:marRight w:val="0"/>
              <w:marTop w:val="0"/>
              <w:marBottom w:val="0"/>
              <w:divBdr>
                <w:top w:val="none" w:sz="0" w:space="0" w:color="auto"/>
                <w:left w:val="none" w:sz="0" w:space="0" w:color="auto"/>
                <w:bottom w:val="none" w:sz="0" w:space="0" w:color="auto"/>
                <w:right w:val="none" w:sz="0" w:space="0" w:color="auto"/>
              </w:divBdr>
            </w:div>
            <w:div w:id="441921032">
              <w:marLeft w:val="0"/>
              <w:marRight w:val="0"/>
              <w:marTop w:val="0"/>
              <w:marBottom w:val="0"/>
              <w:divBdr>
                <w:top w:val="none" w:sz="0" w:space="0" w:color="auto"/>
                <w:left w:val="none" w:sz="0" w:space="0" w:color="auto"/>
                <w:bottom w:val="none" w:sz="0" w:space="0" w:color="auto"/>
                <w:right w:val="none" w:sz="0" w:space="0" w:color="auto"/>
              </w:divBdr>
            </w:div>
            <w:div w:id="556623225">
              <w:marLeft w:val="0"/>
              <w:marRight w:val="0"/>
              <w:marTop w:val="0"/>
              <w:marBottom w:val="0"/>
              <w:divBdr>
                <w:top w:val="none" w:sz="0" w:space="0" w:color="auto"/>
                <w:left w:val="none" w:sz="0" w:space="0" w:color="auto"/>
                <w:bottom w:val="none" w:sz="0" w:space="0" w:color="auto"/>
                <w:right w:val="none" w:sz="0" w:space="0" w:color="auto"/>
              </w:divBdr>
            </w:div>
            <w:div w:id="1078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046">
      <w:bodyDiv w:val="1"/>
      <w:marLeft w:val="0"/>
      <w:marRight w:val="0"/>
      <w:marTop w:val="0"/>
      <w:marBottom w:val="0"/>
      <w:divBdr>
        <w:top w:val="none" w:sz="0" w:space="0" w:color="auto"/>
        <w:left w:val="none" w:sz="0" w:space="0" w:color="auto"/>
        <w:bottom w:val="none" w:sz="0" w:space="0" w:color="auto"/>
        <w:right w:val="none" w:sz="0" w:space="0" w:color="auto"/>
      </w:divBdr>
      <w:divsChild>
        <w:div w:id="388192505">
          <w:marLeft w:val="0"/>
          <w:marRight w:val="0"/>
          <w:marTop w:val="0"/>
          <w:marBottom w:val="0"/>
          <w:divBdr>
            <w:top w:val="none" w:sz="0" w:space="0" w:color="auto"/>
            <w:left w:val="none" w:sz="0" w:space="0" w:color="auto"/>
            <w:bottom w:val="none" w:sz="0" w:space="0" w:color="auto"/>
            <w:right w:val="none" w:sz="0" w:space="0" w:color="auto"/>
          </w:divBdr>
        </w:div>
      </w:divsChild>
    </w:div>
    <w:div w:id="1873032829">
      <w:bodyDiv w:val="1"/>
      <w:marLeft w:val="0"/>
      <w:marRight w:val="0"/>
      <w:marTop w:val="0"/>
      <w:marBottom w:val="0"/>
      <w:divBdr>
        <w:top w:val="none" w:sz="0" w:space="0" w:color="auto"/>
        <w:left w:val="none" w:sz="0" w:space="0" w:color="auto"/>
        <w:bottom w:val="none" w:sz="0" w:space="0" w:color="auto"/>
        <w:right w:val="none" w:sz="0" w:space="0" w:color="auto"/>
      </w:divBdr>
      <w:divsChild>
        <w:div w:id="1632249281">
          <w:marLeft w:val="0"/>
          <w:marRight w:val="0"/>
          <w:marTop w:val="0"/>
          <w:marBottom w:val="0"/>
          <w:divBdr>
            <w:top w:val="none" w:sz="0" w:space="0" w:color="auto"/>
            <w:left w:val="none" w:sz="0" w:space="0" w:color="auto"/>
            <w:bottom w:val="none" w:sz="0" w:space="0" w:color="auto"/>
            <w:right w:val="none" w:sz="0" w:space="0" w:color="auto"/>
          </w:divBdr>
          <w:divsChild>
            <w:div w:id="27537131">
              <w:marLeft w:val="0"/>
              <w:marRight w:val="0"/>
              <w:marTop w:val="0"/>
              <w:marBottom w:val="0"/>
              <w:divBdr>
                <w:top w:val="none" w:sz="0" w:space="0" w:color="auto"/>
                <w:left w:val="none" w:sz="0" w:space="0" w:color="auto"/>
                <w:bottom w:val="none" w:sz="0" w:space="0" w:color="auto"/>
                <w:right w:val="none" w:sz="0" w:space="0" w:color="auto"/>
              </w:divBdr>
            </w:div>
            <w:div w:id="198468930">
              <w:marLeft w:val="0"/>
              <w:marRight w:val="0"/>
              <w:marTop w:val="0"/>
              <w:marBottom w:val="0"/>
              <w:divBdr>
                <w:top w:val="none" w:sz="0" w:space="0" w:color="auto"/>
                <w:left w:val="none" w:sz="0" w:space="0" w:color="auto"/>
                <w:bottom w:val="none" w:sz="0" w:space="0" w:color="auto"/>
                <w:right w:val="none" w:sz="0" w:space="0" w:color="auto"/>
              </w:divBdr>
            </w:div>
            <w:div w:id="211505845">
              <w:marLeft w:val="0"/>
              <w:marRight w:val="0"/>
              <w:marTop w:val="0"/>
              <w:marBottom w:val="0"/>
              <w:divBdr>
                <w:top w:val="none" w:sz="0" w:space="0" w:color="auto"/>
                <w:left w:val="none" w:sz="0" w:space="0" w:color="auto"/>
                <w:bottom w:val="none" w:sz="0" w:space="0" w:color="auto"/>
                <w:right w:val="none" w:sz="0" w:space="0" w:color="auto"/>
              </w:divBdr>
            </w:div>
            <w:div w:id="266011353">
              <w:marLeft w:val="0"/>
              <w:marRight w:val="0"/>
              <w:marTop w:val="0"/>
              <w:marBottom w:val="0"/>
              <w:divBdr>
                <w:top w:val="none" w:sz="0" w:space="0" w:color="auto"/>
                <w:left w:val="none" w:sz="0" w:space="0" w:color="auto"/>
                <w:bottom w:val="none" w:sz="0" w:space="0" w:color="auto"/>
                <w:right w:val="none" w:sz="0" w:space="0" w:color="auto"/>
              </w:divBdr>
            </w:div>
            <w:div w:id="827211237">
              <w:marLeft w:val="0"/>
              <w:marRight w:val="0"/>
              <w:marTop w:val="0"/>
              <w:marBottom w:val="0"/>
              <w:divBdr>
                <w:top w:val="none" w:sz="0" w:space="0" w:color="auto"/>
                <w:left w:val="none" w:sz="0" w:space="0" w:color="auto"/>
                <w:bottom w:val="none" w:sz="0" w:space="0" w:color="auto"/>
                <w:right w:val="none" w:sz="0" w:space="0" w:color="auto"/>
              </w:divBdr>
            </w:div>
            <w:div w:id="1348558851">
              <w:marLeft w:val="0"/>
              <w:marRight w:val="0"/>
              <w:marTop w:val="0"/>
              <w:marBottom w:val="0"/>
              <w:divBdr>
                <w:top w:val="none" w:sz="0" w:space="0" w:color="auto"/>
                <w:left w:val="none" w:sz="0" w:space="0" w:color="auto"/>
                <w:bottom w:val="none" w:sz="0" w:space="0" w:color="auto"/>
                <w:right w:val="none" w:sz="0" w:space="0" w:color="auto"/>
              </w:divBdr>
            </w:div>
            <w:div w:id="1467234934">
              <w:marLeft w:val="0"/>
              <w:marRight w:val="0"/>
              <w:marTop w:val="0"/>
              <w:marBottom w:val="0"/>
              <w:divBdr>
                <w:top w:val="none" w:sz="0" w:space="0" w:color="auto"/>
                <w:left w:val="none" w:sz="0" w:space="0" w:color="auto"/>
                <w:bottom w:val="none" w:sz="0" w:space="0" w:color="auto"/>
                <w:right w:val="none" w:sz="0" w:space="0" w:color="auto"/>
              </w:divBdr>
            </w:div>
            <w:div w:id="1468010537">
              <w:marLeft w:val="0"/>
              <w:marRight w:val="0"/>
              <w:marTop w:val="0"/>
              <w:marBottom w:val="0"/>
              <w:divBdr>
                <w:top w:val="none" w:sz="0" w:space="0" w:color="auto"/>
                <w:left w:val="none" w:sz="0" w:space="0" w:color="auto"/>
                <w:bottom w:val="none" w:sz="0" w:space="0" w:color="auto"/>
                <w:right w:val="none" w:sz="0" w:space="0" w:color="auto"/>
              </w:divBdr>
            </w:div>
            <w:div w:id="2115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333">
      <w:bodyDiv w:val="1"/>
      <w:marLeft w:val="0"/>
      <w:marRight w:val="0"/>
      <w:marTop w:val="0"/>
      <w:marBottom w:val="0"/>
      <w:divBdr>
        <w:top w:val="none" w:sz="0" w:space="0" w:color="auto"/>
        <w:left w:val="none" w:sz="0" w:space="0" w:color="auto"/>
        <w:bottom w:val="none" w:sz="0" w:space="0" w:color="auto"/>
        <w:right w:val="none" w:sz="0" w:space="0" w:color="auto"/>
      </w:divBdr>
      <w:divsChild>
        <w:div w:id="442725864">
          <w:marLeft w:val="0"/>
          <w:marRight w:val="0"/>
          <w:marTop w:val="0"/>
          <w:marBottom w:val="0"/>
          <w:divBdr>
            <w:top w:val="none" w:sz="0" w:space="0" w:color="auto"/>
            <w:left w:val="none" w:sz="0" w:space="0" w:color="auto"/>
            <w:bottom w:val="none" w:sz="0" w:space="0" w:color="auto"/>
            <w:right w:val="none" w:sz="0" w:space="0" w:color="auto"/>
          </w:divBdr>
        </w:div>
      </w:divsChild>
    </w:div>
    <w:div w:id="2035764731">
      <w:bodyDiv w:val="1"/>
      <w:marLeft w:val="0"/>
      <w:marRight w:val="0"/>
      <w:marTop w:val="0"/>
      <w:marBottom w:val="0"/>
      <w:divBdr>
        <w:top w:val="none" w:sz="0" w:space="0" w:color="auto"/>
        <w:left w:val="none" w:sz="0" w:space="0" w:color="auto"/>
        <w:bottom w:val="none" w:sz="0" w:space="0" w:color="auto"/>
        <w:right w:val="none" w:sz="0" w:space="0" w:color="auto"/>
      </w:divBdr>
      <w:divsChild>
        <w:div w:id="554632782">
          <w:marLeft w:val="0"/>
          <w:marRight w:val="0"/>
          <w:marTop w:val="0"/>
          <w:marBottom w:val="0"/>
          <w:divBdr>
            <w:top w:val="none" w:sz="0" w:space="0" w:color="auto"/>
            <w:left w:val="none" w:sz="0" w:space="0" w:color="auto"/>
            <w:bottom w:val="none" w:sz="0" w:space="0" w:color="auto"/>
            <w:right w:val="none" w:sz="0" w:space="0" w:color="auto"/>
          </w:divBdr>
          <w:divsChild>
            <w:div w:id="315040393">
              <w:marLeft w:val="0"/>
              <w:marRight w:val="0"/>
              <w:marTop w:val="0"/>
              <w:marBottom w:val="0"/>
              <w:divBdr>
                <w:top w:val="none" w:sz="0" w:space="0" w:color="auto"/>
                <w:left w:val="none" w:sz="0" w:space="0" w:color="auto"/>
                <w:bottom w:val="none" w:sz="0" w:space="0" w:color="auto"/>
                <w:right w:val="none" w:sz="0" w:space="0" w:color="auto"/>
              </w:divBdr>
            </w:div>
            <w:div w:id="1387411350">
              <w:marLeft w:val="0"/>
              <w:marRight w:val="0"/>
              <w:marTop w:val="0"/>
              <w:marBottom w:val="0"/>
              <w:divBdr>
                <w:top w:val="none" w:sz="0" w:space="0" w:color="auto"/>
                <w:left w:val="none" w:sz="0" w:space="0" w:color="auto"/>
                <w:bottom w:val="none" w:sz="0" w:space="0" w:color="auto"/>
                <w:right w:val="none" w:sz="0" w:space="0" w:color="auto"/>
              </w:divBdr>
            </w:div>
            <w:div w:id="19366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icrosoft.sharepoint.com/:w:/t/ConversationalAI785/EZMPNp5PJSBFq_G9Z_QhXO4BYvsNdTJd2HFx1MFRSfZp7Q"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icrosoft.sharepoint.com/:w:/t/ConversationalAI785/EZMPNp5PJSBFq_G9Z_QhXO4BYvsNdTJd2HFx1MFRSfZp7Q"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m\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7328fdb7-e3b7-4ca8-a861-7cd21066950c" xsi:nil="true"/>
    <_ip_UnifiedCompliancePolicyProperties xmlns="http://schemas.microsoft.com/sharepoint/v3" xsi:nil="true"/>
    <Core_x0020_Contents xmlns="7328fdb7-e3b7-4ca8-a861-7cd21066950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43D44FA3915A488EE834099F17CCA0" ma:contentTypeVersion="21" ma:contentTypeDescription="Create a new document." ma:contentTypeScope="" ma:versionID="1b66763537e9e9cb822a7ae6f5dd3e8a">
  <xsd:schema xmlns:xsd="http://www.w3.org/2001/XMLSchema" xmlns:xs="http://www.w3.org/2001/XMLSchema" xmlns:p="http://schemas.microsoft.com/office/2006/metadata/properties" xmlns:ns1="http://schemas.microsoft.com/sharepoint/v3" xmlns:ns2="7328fdb7-e3b7-4ca8-a861-7cd21066950c" xmlns:ns3="fe626b55-08a4-4ba3-bf56-c048230a55dd" targetNamespace="http://schemas.microsoft.com/office/2006/metadata/properties" ma:root="true" ma:fieldsID="2977f11ea65cfe9e0f241539ae397f03" ns1:_="" ns2:_="" ns3:_="">
    <xsd:import namespace="http://schemas.microsoft.com/sharepoint/v3"/>
    <xsd:import namespace="7328fdb7-e3b7-4ca8-a861-7cd21066950c"/>
    <xsd:import namespace="fe626b55-08a4-4ba3-bf56-c048230a55dd"/>
    <xsd:element name="properties">
      <xsd:complexType>
        <xsd:sequence>
          <xsd:element name="documentManagement">
            <xsd:complexType>
              <xsd:all>
                <xsd:element ref="ns2:Core_x0020_Contents" minOccurs="0"/>
                <xsd:element ref="ns2:MediaServiceKeyPoints" minOccurs="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8fdb7-e3b7-4ca8-a861-7cd21066950c" elementFormDefault="qualified">
    <xsd:import namespace="http://schemas.microsoft.com/office/2006/documentManagement/types"/>
    <xsd:import namespace="http://schemas.microsoft.com/office/infopath/2007/PartnerControls"/>
    <xsd:element name="Core_x0020_Contents" ma:index="2" nillable="true" ma:displayName="Core Contents" ma:description="Contents of this weekly presentation" ma:format="Dropdown" ma:internalName="Core_x0020_Contents" ma:readOnly="false">
      <xsd:simpleType>
        <xsd:restriction base="dms:Text">
          <xsd:maxLength value="255"/>
        </xsd:restriction>
      </xsd:simpleType>
    </xsd:element>
    <xsd:element name="MediaServiceKeyPoints" ma:index="3" nillable="true" ma:displayName="KeyPoints" ma:hidden="true" ma:internalName="MediaServiceKeyPoints" ma:readOnly="fals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hidden="true" ma:internalName="MediaServiceAutoTags" ma:readOnly="true">
      <xsd:simpleType>
        <xsd:restriction base="dms:Text"/>
      </xsd:simpleType>
    </xsd:element>
    <xsd:element name="MediaServiceOCR" ma:index="16" nillable="true" ma:displayName="MediaServiceOCR" ma:hidden="true" ma:internalName="MediaServiceOCR" ma:readOnly="true">
      <xsd:simpleType>
        <xsd:restriction base="dms:Note"/>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626b55-08a4-4ba3-bf56-c048230a55dd"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9F4F8-1460-48A1-B1B4-2D668FE4D17D}">
  <ds:schemaRefs>
    <ds:schemaRef ds:uri="http://schemas.microsoft.com/sharepoint/v3/contenttype/forms"/>
  </ds:schemaRefs>
</ds:datastoreItem>
</file>

<file path=customXml/itemProps2.xml><?xml version="1.0" encoding="utf-8"?>
<ds:datastoreItem xmlns:ds="http://schemas.openxmlformats.org/officeDocument/2006/customXml" ds:itemID="{64123B37-17CF-46F3-86F4-319DE06C4ADE}">
  <ds:schemaRefs>
    <ds:schemaRef ds:uri="http://schemas.microsoft.com/office/2006/metadata/properties"/>
    <ds:schemaRef ds:uri="http://purl.org/dc/dcmitype/"/>
    <ds:schemaRef ds:uri="http://purl.org/dc/terms/"/>
    <ds:schemaRef ds:uri="fe626b55-08a4-4ba3-bf56-c048230a55dd"/>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7328fdb7-e3b7-4ca8-a861-7cd21066950c"/>
    <ds:schemaRef ds:uri="http://schemas.microsoft.com/sharepoint/v3"/>
  </ds:schemaRefs>
</ds:datastoreItem>
</file>

<file path=customXml/itemProps3.xml><?xml version="1.0" encoding="utf-8"?>
<ds:datastoreItem xmlns:ds="http://schemas.openxmlformats.org/officeDocument/2006/customXml" ds:itemID="{CBC64F73-92D8-4EA3-A387-F6E13561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28fdb7-e3b7-4ca8-a861-7cd21066950c"/>
    <ds:schemaRef ds:uri="fe626b55-08a4-4ba3-bf56-c048230a55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Spec design (blank)</Template>
  <TotalTime>1</TotalTime>
  <Pages>16</Pages>
  <Words>3728</Words>
  <Characters>21254</Characters>
  <Application>Microsoft Office Word</Application>
  <DocSecurity>0</DocSecurity>
  <Lines>177</Lines>
  <Paragraphs>49</Paragraphs>
  <ScaleCrop>false</ScaleCrop>
  <Company/>
  <LinksUpToDate>false</LinksUpToDate>
  <CharactersWithSpaces>24933</CharactersWithSpaces>
  <SharedDoc>false</SharedDoc>
  <HLinks>
    <vt:vector size="12" baseType="variant">
      <vt:variant>
        <vt:i4>851992</vt:i4>
      </vt:variant>
      <vt:variant>
        <vt:i4>3</vt:i4>
      </vt:variant>
      <vt:variant>
        <vt:i4>0</vt:i4>
      </vt:variant>
      <vt:variant>
        <vt:i4>5</vt:i4>
      </vt:variant>
      <vt:variant>
        <vt:lpwstr>https://microsoft.sharepoint.com/:w:/t/ConversationalAI785/EZMPNp5PJSBFq_G9Z_QhXO4BYvsNdTJd2HFx1MFRSfZp7Q</vt:lpwstr>
      </vt:variant>
      <vt:variant>
        <vt:lpwstr/>
      </vt:variant>
      <vt:variant>
        <vt:i4>851992</vt:i4>
      </vt:variant>
      <vt:variant>
        <vt:i4>0</vt:i4>
      </vt:variant>
      <vt:variant>
        <vt:i4>0</vt:i4>
      </vt:variant>
      <vt:variant>
        <vt:i4>5</vt:i4>
      </vt:variant>
      <vt:variant>
        <vt:lpwstr>https://microsoft.sharepoint.com/:w:/t/ConversationalAI785/EZMPNp5PJSBFq_G9Z_QhXO4BYvsNdTJd2HFx1MFRSfZp7Q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MCCONNELL</dc:creator>
  <cp:keywords/>
  <dc:description/>
  <cp:lastModifiedBy>Chris McConnell</cp:lastModifiedBy>
  <cp:revision>2</cp:revision>
  <dcterms:created xsi:type="dcterms:W3CDTF">2021-04-09T18:20:00Z</dcterms:created>
  <dcterms:modified xsi:type="dcterms:W3CDTF">2021-04-09T18:20:00Z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0x0101005C43D44FA3915A488EE834099F17CCA0</vt:lpwstr>
  </property>
</Properties>
</file>