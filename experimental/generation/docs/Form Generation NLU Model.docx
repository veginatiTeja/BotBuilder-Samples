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D271" w14:textId="333E5803" w:rsidR="00771F16" w:rsidRDefault="002614AD">
      <w:pPr>
        <w:pStyle w:val="Title"/>
      </w:pPr>
      <w:r>
        <w:t>Form Generation NLU Model</w:t>
      </w:r>
    </w:p>
    <w:p w14:paraId="29C80388" w14:textId="3B4AE695" w:rsidR="00771F16" w:rsidRDefault="002614AD">
      <w:pPr>
        <w:pStyle w:val="Heading1"/>
      </w:pPr>
      <w:r>
        <w:t>Introduction</w:t>
      </w:r>
    </w:p>
    <w:p w14:paraId="13A7807D" w14:textId="320A1E45" w:rsidR="000A0F9B" w:rsidRDefault="002614AD" w:rsidP="002614AD">
      <w:r>
        <w:t>One of the challenges when building bots is how to create a bot that can deliver on the promise of natural language to be more natural and expressive. Most bots today take a guided dialog approach where the bot asks a question until it gets an answer or gives up. This has the advantage of being easy to create and easy to</w:t>
      </w:r>
      <w:r w:rsidR="004B6574">
        <w:t xml:space="preserve"> use</w:t>
      </w:r>
      <w:r>
        <w:t xml:space="preserve"> </w:t>
      </w:r>
      <w:commentRangeStart w:id="0"/>
      <w:r>
        <w:t>since</w:t>
      </w:r>
      <w:commentRangeEnd w:id="0"/>
      <w:r>
        <w:rPr>
          <w:rStyle w:val="CommentReference"/>
        </w:rPr>
        <w:commentReference w:id="0"/>
      </w:r>
      <w:r>
        <w:t xml:space="preserve"> it is clear at each step what the bot is asking. The disadvantage is that the interactions are not particularly natural. Form generation is new preview feature in Composer that will automatically generate language understanding (LU), language generation (LG) and dialog management (DM) assets from a JSON schema for more robustly handling natural language</w:t>
      </w:r>
      <w:r w:rsidR="006724C1">
        <w:t xml:space="preserve">. </w:t>
      </w:r>
      <w:r w:rsidR="00837315">
        <w:t>The generated NLU model takes full advantage of LUIS features</w:t>
      </w:r>
      <w:r w:rsidR="00021A30">
        <w:t xml:space="preserve"> and can be refined over time to incrementally improve it. This is </w:t>
      </w:r>
      <w:r w:rsidR="00072832">
        <w:t xml:space="preserve">much </w:t>
      </w:r>
      <w:r w:rsidR="00021A30">
        <w:t xml:space="preserve">simpler than having to </w:t>
      </w:r>
      <w:r w:rsidR="00072832">
        <w:t>master LUIS as well as figure out how to create and use a robust model</w:t>
      </w:r>
      <w:r w:rsidR="00021A30">
        <w:t xml:space="preserve">. The resulting </w:t>
      </w:r>
      <w:proofErr w:type="spellStart"/>
      <w:r w:rsidR="00021A30">
        <w:t>form</w:t>
      </w:r>
      <w:proofErr w:type="spellEnd"/>
      <w:r w:rsidR="00021A30">
        <w:t xml:space="preserve"> dialog has these features:</w:t>
      </w:r>
    </w:p>
    <w:p w14:paraId="160F7693" w14:textId="77777777" w:rsidR="004F0BA9" w:rsidRDefault="004F0BA9" w:rsidP="002614AD">
      <w:pPr>
        <w:pStyle w:val="ListParagraph"/>
        <w:numPr>
          <w:ilvl w:val="0"/>
          <w:numId w:val="27"/>
        </w:numPr>
      </w:pPr>
      <w:r>
        <w:t>Support for all LUIS entities.</w:t>
      </w:r>
    </w:p>
    <w:p w14:paraId="67776D2E" w14:textId="19138865" w:rsidR="002614AD" w:rsidRPr="002614AD" w:rsidRDefault="002614AD" w:rsidP="002614AD">
      <w:pPr>
        <w:pStyle w:val="ListParagraph"/>
        <w:numPr>
          <w:ilvl w:val="0"/>
          <w:numId w:val="27"/>
        </w:numPr>
      </w:pPr>
      <w:r>
        <w:t>Multiple entit</w:t>
      </w:r>
      <w:r w:rsidR="004F0BA9">
        <w:t>y input</w:t>
      </w:r>
      <w:r>
        <w:t xml:space="preserve">: “order a </w:t>
      </w:r>
      <w:r>
        <w:rPr>
          <w:u w:val="single"/>
        </w:rPr>
        <w:t xml:space="preserve">ham </w:t>
      </w:r>
      <w:r>
        <w:t xml:space="preserve">and </w:t>
      </w:r>
      <w:r>
        <w:rPr>
          <w:u w:val="single"/>
        </w:rPr>
        <w:t xml:space="preserve">swiss </w:t>
      </w:r>
      <w:proofErr w:type="gramStart"/>
      <w:r w:rsidRPr="002614AD">
        <w:t>sandwich</w:t>
      </w:r>
      <w:proofErr w:type="gramEnd"/>
      <w:r>
        <w:rPr>
          <w:u w:val="single"/>
        </w:rPr>
        <w:t>”</w:t>
      </w:r>
    </w:p>
    <w:p w14:paraId="39289A2B" w14:textId="6846F926" w:rsidR="002614AD" w:rsidRDefault="002614AD" w:rsidP="002614AD">
      <w:pPr>
        <w:pStyle w:val="ListParagraph"/>
        <w:numPr>
          <w:ilvl w:val="0"/>
          <w:numId w:val="27"/>
        </w:numPr>
      </w:pPr>
      <w:r>
        <w:t>Disambiguation: “By ‘wheat’ did you mean [whole wheat, multigrain wheat]?’</w:t>
      </w:r>
      <w:r w:rsidR="004F0BA9">
        <w:t>, “Was ‘rye’ your name or the bread you wanted?”</w:t>
      </w:r>
    </w:p>
    <w:p w14:paraId="5979E690" w14:textId="1B42F45F" w:rsidR="002614AD" w:rsidRDefault="004F0BA9" w:rsidP="002614AD">
      <w:pPr>
        <w:pStyle w:val="ListParagraph"/>
        <w:numPr>
          <w:ilvl w:val="0"/>
          <w:numId w:val="27"/>
        </w:numPr>
      </w:pPr>
      <w:r>
        <w:t>Multiple operations including revision</w:t>
      </w:r>
      <w:r w:rsidR="002614AD">
        <w:t>: “</w:t>
      </w:r>
      <w:r w:rsidR="002614AD" w:rsidRPr="002614AD">
        <w:rPr>
          <w:u w:val="single"/>
        </w:rPr>
        <w:t>Add lettuce</w:t>
      </w:r>
      <w:r w:rsidR="002614AD">
        <w:t xml:space="preserve"> and </w:t>
      </w:r>
      <w:r w:rsidR="002614AD" w:rsidRPr="002614AD">
        <w:rPr>
          <w:u w:val="single"/>
        </w:rPr>
        <w:t xml:space="preserve">remove </w:t>
      </w:r>
      <w:proofErr w:type="gramStart"/>
      <w:r w:rsidR="002614AD" w:rsidRPr="002614AD">
        <w:rPr>
          <w:u w:val="single"/>
        </w:rPr>
        <w:t>pickles</w:t>
      </w:r>
      <w:proofErr w:type="gramEnd"/>
      <w:r w:rsidR="002614AD">
        <w:t>”</w:t>
      </w:r>
    </w:p>
    <w:p w14:paraId="72A5AB23" w14:textId="1A93342D" w:rsidR="004F0BA9" w:rsidRDefault="004F0BA9" w:rsidP="002614AD">
      <w:pPr>
        <w:pStyle w:val="ListParagraph"/>
        <w:numPr>
          <w:ilvl w:val="0"/>
          <w:numId w:val="27"/>
        </w:numPr>
      </w:pPr>
      <w:r>
        <w:t>Built-in intelligence for min/max, units and more coming.</w:t>
      </w:r>
    </w:p>
    <w:p w14:paraId="71B9FB76" w14:textId="694F910F" w:rsidR="002614AD" w:rsidRDefault="004B6574" w:rsidP="002614AD">
      <w:pPr>
        <w:pStyle w:val="ListParagraph"/>
        <w:numPr>
          <w:ilvl w:val="0"/>
          <w:numId w:val="27"/>
        </w:numPr>
      </w:pPr>
      <w:r>
        <w:t>Ability to create r</w:t>
      </w:r>
      <w:commentRangeStart w:id="1"/>
      <w:r w:rsidR="002614AD">
        <w:t xml:space="preserve">icher </w:t>
      </w:r>
      <w:commentRangeEnd w:id="1"/>
      <w:r w:rsidR="002614AD">
        <w:rPr>
          <w:rStyle w:val="CommentReference"/>
        </w:rPr>
        <w:commentReference w:id="1"/>
      </w:r>
      <w:r w:rsidR="002614AD">
        <w:t xml:space="preserve">prompts asking for multiple entities and </w:t>
      </w:r>
      <w:r w:rsidR="080684F8">
        <w:t>supplying</w:t>
      </w:r>
      <w:r w:rsidR="002614AD">
        <w:t xml:space="preserve"> status: “What kind of </w:t>
      </w:r>
      <w:r w:rsidR="002614AD" w:rsidRPr="002614AD">
        <w:rPr>
          <w:u w:val="single"/>
        </w:rPr>
        <w:t>toppings</w:t>
      </w:r>
      <w:r w:rsidR="002614AD">
        <w:t xml:space="preserve"> and </w:t>
      </w:r>
      <w:r w:rsidR="002614AD" w:rsidRPr="002614AD">
        <w:rPr>
          <w:u w:val="single"/>
        </w:rPr>
        <w:t>sauces</w:t>
      </w:r>
      <w:r w:rsidR="002614AD">
        <w:t xml:space="preserve"> do you want on your </w:t>
      </w:r>
      <w:r w:rsidR="002614AD" w:rsidRPr="004F0BA9">
        <w:rPr>
          <w:u w:val="single"/>
        </w:rPr>
        <w:t>ham</w:t>
      </w:r>
      <w:r w:rsidR="002614AD">
        <w:t xml:space="preserve"> and </w:t>
      </w:r>
      <w:r w:rsidR="002614AD" w:rsidRPr="004F0BA9">
        <w:rPr>
          <w:u w:val="single"/>
        </w:rPr>
        <w:t>swiss</w:t>
      </w:r>
      <w:r w:rsidR="002614AD">
        <w:t xml:space="preserve"> sandwich?”</w:t>
      </w:r>
    </w:p>
    <w:p w14:paraId="32ED7E5A" w14:textId="572098E0" w:rsidR="004F0BA9" w:rsidRDefault="004F0BA9" w:rsidP="004F0BA9">
      <w:pPr>
        <w:pStyle w:val="ListParagraph"/>
        <w:numPr>
          <w:ilvl w:val="0"/>
          <w:numId w:val="27"/>
        </w:numPr>
      </w:pPr>
      <w:r>
        <w:t>Standard support for Help, Welcome, Navigation, Confirmation</w:t>
      </w:r>
    </w:p>
    <w:p w14:paraId="1895A371" w14:textId="2659FE8F" w:rsidR="004F0BA9" w:rsidRDefault="004F0BA9" w:rsidP="004F0BA9">
      <w:r>
        <w:t>Form generation can build the scaffolding to bootstrap these capabilities, but to make a fully functional bot you need to use Composer to extend and refine the initial assets. This document describes the underlying NLU model, why it is built the way it is and how to extend it.</w:t>
      </w:r>
    </w:p>
    <w:p w14:paraId="78A00DF8" w14:textId="23D04174" w:rsidR="002730A0" w:rsidRDefault="00A842EA" w:rsidP="002730A0">
      <w:pPr>
        <w:pStyle w:val="Heading1"/>
      </w:pPr>
      <w:r>
        <w:t xml:space="preserve">NLU </w:t>
      </w:r>
      <w:r w:rsidR="002730A0">
        <w:t>Model</w:t>
      </w:r>
      <w:r w:rsidR="00046A15">
        <w:t xml:space="preserve"> Concepts</w:t>
      </w:r>
    </w:p>
    <w:p w14:paraId="606D266C" w14:textId="3B809805" w:rsidR="00CE3601" w:rsidRDefault="007F5197" w:rsidP="004F0BA9">
      <w:r>
        <w:t xml:space="preserve">To understand the generated NLU model </w:t>
      </w:r>
      <w:r w:rsidR="00CE3601">
        <w:t xml:space="preserve">it is important to first understand the concepts that make up the </w:t>
      </w:r>
      <w:r w:rsidR="00CA3BCE">
        <w:t>form generation model</w:t>
      </w:r>
      <w:r w:rsidR="00CE3601">
        <w:t>. These include:</w:t>
      </w:r>
    </w:p>
    <w:p w14:paraId="37091EB6" w14:textId="0C85C5CC" w:rsidR="004F0BA9" w:rsidRDefault="00CE3601" w:rsidP="004F0BA9">
      <w:pPr>
        <w:pStyle w:val="ListParagraph"/>
        <w:numPr>
          <w:ilvl w:val="0"/>
          <w:numId w:val="28"/>
        </w:numPr>
      </w:pPr>
      <w:commentRangeStart w:id="2"/>
      <w:commentRangeStart w:id="3"/>
      <w:commentRangeStart w:id="4"/>
      <w:commentRangeStart w:id="5"/>
      <w:commentRangeStart w:id="6"/>
      <w:commentRangeStart w:id="7"/>
      <w:commentRangeStart w:id="8"/>
      <w:r w:rsidRPr="065D043B">
        <w:rPr>
          <w:b/>
          <w:bCs/>
        </w:rPr>
        <w:t>Property</w:t>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Pr="065D043B">
        <w:rPr>
          <w:b/>
          <w:bCs/>
        </w:rPr>
        <w:t xml:space="preserve">: </w:t>
      </w:r>
      <w:r w:rsidR="00851C0F" w:rsidRPr="065D043B">
        <w:rPr>
          <w:b/>
          <w:bCs/>
        </w:rPr>
        <w:t xml:space="preserve"> </w:t>
      </w:r>
      <w:r w:rsidR="00A842EA">
        <w:t xml:space="preserve">The goal of </w:t>
      </w:r>
      <w:r w:rsidR="00A541A0">
        <w:t xml:space="preserve">generated form dialog is to fill in </w:t>
      </w:r>
      <w:r w:rsidR="00851C0F">
        <w:t xml:space="preserve">the </w:t>
      </w:r>
      <w:r w:rsidR="00A541A0">
        <w:t xml:space="preserve">form properties defined by a JSON schema. </w:t>
      </w:r>
      <w:r w:rsidR="002E5456">
        <w:t>These</w:t>
      </w:r>
      <w:r w:rsidR="007653AD">
        <w:t xml:space="preserve"> are the normal Composer properties with their type defined by </w:t>
      </w:r>
      <w:proofErr w:type="gramStart"/>
      <w:r w:rsidR="00E74DC3">
        <w:t>JSON</w:t>
      </w:r>
      <w:proofErr w:type="gramEnd"/>
      <w:r w:rsidR="00E74DC3">
        <w:t xml:space="preserve"> schema. </w:t>
      </w:r>
      <w:r w:rsidR="00371299">
        <w:t xml:space="preserve">The </w:t>
      </w:r>
      <w:proofErr w:type="gramStart"/>
      <w:r w:rsidR="00371299">
        <w:t>type</w:t>
      </w:r>
      <w:proofErr w:type="gramEnd"/>
      <w:r w:rsidR="00371299">
        <w:t xml:space="preserve"> information is used to generate the assets needed to recognize</w:t>
      </w:r>
      <w:r w:rsidR="00391F40">
        <w:t xml:space="preserve">, </w:t>
      </w:r>
      <w:r w:rsidR="00804610">
        <w:t>validate,</w:t>
      </w:r>
      <w:r w:rsidR="00371299">
        <w:t xml:space="preserve"> </w:t>
      </w:r>
      <w:r w:rsidR="00391F40">
        <w:t xml:space="preserve">and show the property. </w:t>
      </w:r>
      <w:r w:rsidR="00E74DC3">
        <w:t xml:space="preserve">Currently we only support flat properties like string, number, </w:t>
      </w:r>
      <w:r w:rsidR="00EF1179">
        <w:t>email,</w:t>
      </w:r>
      <w:r w:rsidR="00E74DC3">
        <w:t xml:space="preserve"> and statically known objects like </w:t>
      </w:r>
      <w:r w:rsidR="4A6781F1">
        <w:t>a</w:t>
      </w:r>
      <w:r w:rsidR="00E74DC3">
        <w:t xml:space="preserve"> LUIS dimension. Eventually we want to support custom objects but that requires </w:t>
      </w:r>
      <w:r w:rsidR="008C57D8">
        <w:t>more development.</w:t>
      </w:r>
      <w:r w:rsidR="00133F0D">
        <w:t xml:space="preserve"> </w:t>
      </w:r>
    </w:p>
    <w:p w14:paraId="44A17FB3" w14:textId="549BFCAC" w:rsidR="000C1459" w:rsidRDefault="008C57D8" w:rsidP="004F0BA9">
      <w:pPr>
        <w:pStyle w:val="ListParagraph"/>
        <w:numPr>
          <w:ilvl w:val="0"/>
          <w:numId w:val="28"/>
        </w:numPr>
      </w:pPr>
      <w:r>
        <w:rPr>
          <w:b/>
          <w:bCs/>
        </w:rPr>
        <w:t>Entity:</w:t>
      </w:r>
      <w:r>
        <w:t xml:space="preserve"> NLU systems like LUIS can recognize entities in an NLU utterance </w:t>
      </w:r>
      <w:r w:rsidR="00FA2351">
        <w:t xml:space="preserve">like datetime, </w:t>
      </w:r>
      <w:r w:rsidR="00046A15">
        <w:t xml:space="preserve">bread types or names. </w:t>
      </w:r>
      <w:r w:rsidR="00133F0D">
        <w:t xml:space="preserve">These are the “values” found in an utterance that you ultimately want to use </w:t>
      </w:r>
      <w:r w:rsidR="00B50C7B">
        <w:t xml:space="preserve">in properties. </w:t>
      </w:r>
      <w:r w:rsidR="005B5215">
        <w:t xml:space="preserve">In simple models, entities and properties are often the same but this does not scale. </w:t>
      </w:r>
      <w:commentRangeStart w:id="11"/>
      <w:r w:rsidR="005B5215">
        <w:t xml:space="preserve">For example, </w:t>
      </w:r>
      <w:r w:rsidR="001D021B">
        <w:t xml:space="preserve">if I have a </w:t>
      </w:r>
      <w:proofErr w:type="gramStart"/>
      <w:r w:rsidR="001D021B">
        <w:t>flight</w:t>
      </w:r>
      <w:proofErr w:type="gramEnd"/>
      <w:r w:rsidR="001D021B">
        <w:t xml:space="preserve"> it is reasonable to have a city </w:t>
      </w:r>
      <w:r w:rsidR="00C77141">
        <w:t xml:space="preserve">entity </w:t>
      </w:r>
      <w:r w:rsidR="001D021B">
        <w:t xml:space="preserve">which can </w:t>
      </w:r>
      <w:r w:rsidR="00C77141">
        <w:t>map to</w:t>
      </w:r>
      <w:r w:rsidR="001D021B">
        <w:t xml:space="preserve"> an </w:t>
      </w:r>
      <w:r w:rsidR="001D021B">
        <w:lastRenderedPageBreak/>
        <w:t>origin or destination</w:t>
      </w:r>
      <w:r w:rsidR="00C77141">
        <w:t xml:space="preserve"> property</w:t>
      </w:r>
      <w:commentRangeEnd w:id="11"/>
      <w:r>
        <w:rPr>
          <w:rStyle w:val="CommentReference"/>
        </w:rPr>
        <w:commentReference w:id="11"/>
      </w:r>
      <w:r w:rsidR="001D021B">
        <w:t xml:space="preserve">. </w:t>
      </w:r>
      <w:r w:rsidR="00E96697">
        <w:t>Sometimes this distinction is explicit in an utterance like “fly from Seattle to Dallas” and sometimes it is implicit like when somebody responds “Seattle” to the question “Where you want to fly from?”</w:t>
      </w:r>
      <w:r w:rsidR="00C92AFC">
        <w:t xml:space="preserve"> </w:t>
      </w:r>
      <w:r w:rsidR="00AF62A9">
        <w:t xml:space="preserve">We handle that at the dialog management level. </w:t>
      </w:r>
      <w:r w:rsidR="00C77141">
        <w:t xml:space="preserve">It is also useful to be able to introduce validation and mapping between </w:t>
      </w:r>
      <w:r w:rsidR="00AF62A9">
        <w:t>an entity and a property. For example</w:t>
      </w:r>
      <w:r w:rsidR="00FA6184">
        <w:t xml:space="preserve">, </w:t>
      </w:r>
      <w:r w:rsidR="00AF62A9">
        <w:t>if you</w:t>
      </w:r>
      <w:r w:rsidR="00D44D2A">
        <w:t xml:space="preserve"> have a property that </w:t>
      </w:r>
      <w:r w:rsidR="00051FEE">
        <w:t xml:space="preserve">should be a number </w:t>
      </w:r>
      <w:proofErr w:type="gramStart"/>
      <w:r w:rsidR="00051FEE">
        <w:t>in</w:t>
      </w:r>
      <w:proofErr w:type="gramEnd"/>
      <w:r w:rsidR="00051FEE">
        <w:t xml:space="preserve"> feet</w:t>
      </w:r>
      <w:r w:rsidR="0047159A">
        <w:t>, then we can handle both dimension and number entities. For a dimension entity</w:t>
      </w:r>
      <w:r w:rsidR="000B01D4">
        <w:t>, the generated DM wil</w:t>
      </w:r>
      <w:r w:rsidR="00AF1BF3">
        <w:t>l</w:t>
      </w:r>
      <w:r w:rsidR="000B01D4">
        <w:t xml:space="preserve"> v</w:t>
      </w:r>
      <w:r w:rsidR="0047159A">
        <w:t xml:space="preserve">erify the units </w:t>
      </w:r>
      <w:r w:rsidR="00AF1BF3">
        <w:t>are</w:t>
      </w:r>
      <w:r w:rsidR="000B01D4">
        <w:t xml:space="preserve"> in feet</w:t>
      </w:r>
      <w:r w:rsidR="00AF1BF3">
        <w:t xml:space="preserve">, convert the units to feet if possible or </w:t>
      </w:r>
      <w:r w:rsidR="6A4F840F">
        <w:t>say</w:t>
      </w:r>
      <w:r w:rsidR="000C1459">
        <w:t xml:space="preserve"> the value is not legal</w:t>
      </w:r>
      <w:r w:rsidR="000B01D4">
        <w:t xml:space="preserve">. </w:t>
      </w:r>
      <w:r w:rsidR="000C1459">
        <w:t>If your prompt is something like “How long is your be</w:t>
      </w:r>
      <w:r w:rsidR="005A3C67">
        <w:t>d</w:t>
      </w:r>
      <w:r w:rsidR="000C1459">
        <w:t xml:space="preserve"> in feet?” and someone says “6” the LUIS number entity will be mapped to your property</w:t>
      </w:r>
      <w:r w:rsidR="002F2901">
        <w:t xml:space="preserve"> assuming that it is in feet.</w:t>
      </w:r>
    </w:p>
    <w:p w14:paraId="77261A59" w14:textId="38A10EB6" w:rsidR="00DC0340" w:rsidRDefault="00A50AE4" w:rsidP="00DC0340">
      <w:pPr>
        <w:pStyle w:val="ListParagraph"/>
        <w:numPr>
          <w:ilvl w:val="0"/>
          <w:numId w:val="28"/>
        </w:numPr>
      </w:pPr>
      <w:r>
        <w:rPr>
          <w:b/>
          <w:bCs/>
        </w:rPr>
        <w:t>Operation:</w:t>
      </w:r>
      <w:r>
        <w:t xml:space="preserve"> </w:t>
      </w:r>
      <w:r w:rsidR="00F05B38">
        <w:t xml:space="preserve">An operation describes </w:t>
      </w:r>
      <w:r w:rsidR="00D7560B">
        <w:t xml:space="preserve">what you want to do with </w:t>
      </w:r>
      <w:r w:rsidR="007D5328">
        <w:t xml:space="preserve">some combination of entity and property. </w:t>
      </w:r>
      <w:r w:rsidR="004950A5">
        <w:t xml:space="preserve">For example, </w:t>
      </w:r>
      <w:r w:rsidR="00DE3F62">
        <w:t>“</w:t>
      </w:r>
      <w:r w:rsidR="00B87DF6">
        <w:t>help on</w:t>
      </w:r>
      <w:r w:rsidR="00964905">
        <w:t xml:space="preserve"> toppings” would </w:t>
      </w:r>
      <w:r w:rsidR="022420B6">
        <w:t>supply</w:t>
      </w:r>
      <w:r w:rsidR="00431E07">
        <w:t xml:space="preserve"> help on the “toppings” property and “add mustard on the top” would add </w:t>
      </w:r>
      <w:r w:rsidR="008F519B">
        <w:t>mustard to the “</w:t>
      </w:r>
      <w:proofErr w:type="spellStart"/>
      <w:r w:rsidR="008F519B">
        <w:t>TopSauce</w:t>
      </w:r>
      <w:proofErr w:type="spellEnd"/>
      <w:r w:rsidR="008F519B">
        <w:t xml:space="preserve">” property. </w:t>
      </w:r>
      <w:r>
        <w:t xml:space="preserve">Traditionally operations have been modeled as </w:t>
      </w:r>
      <w:r w:rsidR="00F05B38">
        <w:t>intents in LUIS</w:t>
      </w:r>
      <w:r w:rsidR="008F519B">
        <w:t xml:space="preserve">, but </w:t>
      </w:r>
      <w:r w:rsidR="007C6177">
        <w:t>for operations we want to support multiple operations in a single utterance so you can do things like “</w:t>
      </w:r>
      <w:r w:rsidR="007C6177" w:rsidRPr="007C6177">
        <w:rPr>
          <w:u w:val="single"/>
        </w:rPr>
        <w:t>add</w:t>
      </w:r>
      <w:r w:rsidR="007C6177">
        <w:t xml:space="preserve"> lettuce and </w:t>
      </w:r>
      <w:r w:rsidR="007C6177" w:rsidRPr="007C6177">
        <w:rPr>
          <w:u w:val="single"/>
        </w:rPr>
        <w:t>remove</w:t>
      </w:r>
      <w:r w:rsidR="007C6177">
        <w:t xml:space="preserve"> pickles”</w:t>
      </w:r>
      <w:r w:rsidR="001363ED">
        <w:t xml:space="preserve"> so we model them as entities.</w:t>
      </w:r>
    </w:p>
    <w:p w14:paraId="40CA6090" w14:textId="0CFC80DA" w:rsidR="00FE7678" w:rsidRPr="00FE7678" w:rsidRDefault="00FE7678" w:rsidP="00DC0340">
      <w:pPr>
        <w:pStyle w:val="ListParagraph"/>
        <w:numPr>
          <w:ilvl w:val="0"/>
          <w:numId w:val="28"/>
        </w:numPr>
      </w:pPr>
      <w:commentRangeStart w:id="12"/>
      <w:r w:rsidRPr="065D043B">
        <w:rPr>
          <w:b/>
          <w:bCs/>
        </w:rPr>
        <w:t>LUIS Entity:</w:t>
      </w:r>
      <w:commentRangeEnd w:id="12"/>
      <w:r>
        <w:rPr>
          <w:rStyle w:val="CommentReference"/>
        </w:rPr>
        <w:commentReference w:id="12"/>
      </w:r>
      <w:r w:rsidRPr="065D043B">
        <w:rPr>
          <w:b/>
          <w:bCs/>
        </w:rPr>
        <w:t xml:space="preserve">  </w:t>
      </w:r>
      <w:r w:rsidR="00B50C7B">
        <w:t>LUIS has no direct knowledge of properties or operations—from its perspective they are</w:t>
      </w:r>
      <w:r w:rsidR="00D44D1F">
        <w:t xml:space="preserve"> all entities </w:t>
      </w:r>
      <w:r w:rsidR="003706E7">
        <w:t xml:space="preserve">that can be recognized in an utterance. </w:t>
      </w:r>
      <w:commentRangeStart w:id="13"/>
      <w:commentRangeStart w:id="14"/>
      <w:r w:rsidR="00201019">
        <w:t>As will be seen later,</w:t>
      </w:r>
      <w:r w:rsidR="00836CF8">
        <w:t xml:space="preserve"> generated models use a suffix to identify what kind of role LUIS entities play, </w:t>
      </w:r>
      <w:r w:rsidR="00836CF8" w:rsidRPr="065D043B">
        <w:rPr>
          <w:i/>
          <w:iCs/>
        </w:rPr>
        <w:t xml:space="preserve">*Entity </w:t>
      </w:r>
      <w:r w:rsidR="00836CF8">
        <w:t>for entities</w:t>
      </w:r>
      <w:r w:rsidR="00836CF8" w:rsidRPr="065D043B">
        <w:rPr>
          <w:i/>
          <w:iCs/>
        </w:rPr>
        <w:t xml:space="preserve">, *Property </w:t>
      </w:r>
      <w:r w:rsidR="00836CF8">
        <w:t xml:space="preserve">for properties and </w:t>
      </w:r>
      <w:r w:rsidR="00836CF8" w:rsidRPr="065D043B">
        <w:rPr>
          <w:i/>
          <w:iCs/>
        </w:rPr>
        <w:t xml:space="preserve">*() </w:t>
      </w:r>
      <w:r w:rsidR="00836CF8">
        <w:t>for operations</w:t>
      </w:r>
      <w:r w:rsidR="00CA3BCE">
        <w:t>.</w:t>
      </w:r>
      <w:commentRangeEnd w:id="13"/>
      <w:r>
        <w:rPr>
          <w:rStyle w:val="CommentReference"/>
        </w:rPr>
        <w:commentReference w:id="13"/>
      </w:r>
      <w:commentRangeEnd w:id="14"/>
      <w:r>
        <w:rPr>
          <w:rStyle w:val="CommentReference"/>
        </w:rPr>
        <w:commentReference w:id="14"/>
      </w:r>
      <w:r w:rsidR="00CA3BCE">
        <w:t xml:space="preserve"> </w:t>
      </w:r>
      <w:r w:rsidR="00E122E6">
        <w:t>When we need to refer to all the entities LUIS can recognize including ones interpreted as properties or operations</w:t>
      </w:r>
      <w:r w:rsidR="29FDCFCA">
        <w:t>,</w:t>
      </w:r>
      <w:r w:rsidR="00E122E6">
        <w:t xml:space="preserve"> this is the term we will use.</w:t>
      </w:r>
    </w:p>
    <w:p w14:paraId="7B38CEF3" w14:textId="7B040B33" w:rsidR="005708F7" w:rsidRDefault="00E73F9C" w:rsidP="00DC0340">
      <w:pPr>
        <w:pStyle w:val="ListParagraph"/>
        <w:numPr>
          <w:ilvl w:val="0"/>
          <w:numId w:val="28"/>
        </w:numPr>
      </w:pPr>
      <w:r>
        <w:rPr>
          <w:b/>
          <w:bCs/>
        </w:rPr>
        <w:t xml:space="preserve">Feature: </w:t>
      </w:r>
      <w:r w:rsidR="00AF0E58">
        <w:t xml:space="preserve">A </w:t>
      </w:r>
      <w:commentRangeStart w:id="15"/>
      <w:commentRangeStart w:id="16"/>
      <w:r w:rsidR="00AF0E58">
        <w:t xml:space="preserve">feature </w:t>
      </w:r>
      <w:commentRangeEnd w:id="15"/>
      <w:r w:rsidR="00150FC0">
        <w:rPr>
          <w:rStyle w:val="CommentReference"/>
        </w:rPr>
        <w:commentReference w:id="15"/>
      </w:r>
      <w:commentRangeEnd w:id="16"/>
      <w:r>
        <w:rPr>
          <w:rStyle w:val="CommentReference"/>
        </w:rPr>
        <w:commentReference w:id="16"/>
      </w:r>
      <w:r w:rsidR="00AF0E58">
        <w:t>in LUIS allows you to create a special kind of “label” that is automatically computed for you. This all</w:t>
      </w:r>
      <w:r w:rsidR="004D7C15">
        <w:t xml:space="preserve">ows </w:t>
      </w:r>
      <w:r w:rsidR="00A52B73">
        <w:t>learn</w:t>
      </w:r>
      <w:r w:rsidR="004D7C15">
        <w:t>ing</w:t>
      </w:r>
      <w:r w:rsidR="00A52B73">
        <w:t xml:space="preserve"> </w:t>
      </w:r>
      <w:r w:rsidR="008703E8">
        <w:t>more rob</w:t>
      </w:r>
      <w:r w:rsidR="00AF0E58">
        <w:t xml:space="preserve">ust machine learning models </w:t>
      </w:r>
      <w:r w:rsidR="00A52B73">
        <w:t>from fewer examples</w:t>
      </w:r>
      <w:r w:rsidR="004D7C15">
        <w:t xml:space="preserve">. LUIS can automatically create features for you from </w:t>
      </w:r>
      <w:r w:rsidR="005708F7">
        <w:t xml:space="preserve">a </w:t>
      </w:r>
      <w:r w:rsidR="004D7C15">
        <w:t xml:space="preserve">list of phrases or via using other models </w:t>
      </w:r>
      <w:r w:rsidR="005708F7">
        <w:t>like the presence of an entity</w:t>
      </w:r>
      <w:r w:rsidR="1ED69907">
        <w:t>,</w:t>
      </w:r>
      <w:r w:rsidR="005708F7">
        <w:t xml:space="preserve"> making an intent more likely. </w:t>
      </w:r>
    </w:p>
    <w:p w14:paraId="0A45DD3F" w14:textId="79E527E0" w:rsidR="008453F6" w:rsidRDefault="005235AF" w:rsidP="00DC0340">
      <w:pPr>
        <w:pStyle w:val="ListParagraph"/>
        <w:numPr>
          <w:ilvl w:val="0"/>
          <w:numId w:val="28"/>
        </w:numPr>
      </w:pPr>
      <w:r>
        <w:rPr>
          <w:b/>
          <w:bCs/>
        </w:rPr>
        <w:t>Hierarchical</w:t>
      </w:r>
      <w:r w:rsidR="008453F6">
        <w:rPr>
          <w:b/>
          <w:bCs/>
        </w:rPr>
        <w:t xml:space="preserve"> Entity:</w:t>
      </w:r>
      <w:r w:rsidR="008453F6">
        <w:t xml:space="preserve"> A hierarchical entity allows </w:t>
      </w:r>
      <w:r>
        <w:t xml:space="preserve">you to define how </w:t>
      </w:r>
      <w:r w:rsidR="003A469C">
        <w:t xml:space="preserve">to </w:t>
      </w:r>
      <w:r>
        <w:t>combine</w:t>
      </w:r>
      <w:r w:rsidR="003A469C">
        <w:t xml:space="preserve"> underlying entities into a more complex structure. This can be used for recognizing something like an address that is made up of </w:t>
      </w:r>
      <w:r w:rsidR="00877B56">
        <w:t xml:space="preserve">lower-level entities like a street, </w:t>
      </w:r>
      <w:r w:rsidR="00AE11CF">
        <w:t>city,</w:t>
      </w:r>
      <w:r w:rsidR="00877B56">
        <w:t xml:space="preserve"> and zip. In the form dialogs we use this to model an operation and the property or entity it is applied to. </w:t>
      </w:r>
    </w:p>
    <w:p w14:paraId="1AF3C3F3" w14:textId="71A2C599" w:rsidR="00C07F11" w:rsidRDefault="00AF17A1" w:rsidP="00AF17A1">
      <w:pPr>
        <w:pStyle w:val="Heading1"/>
      </w:pPr>
      <w:r>
        <w:t>NLU Model</w:t>
      </w:r>
    </w:p>
    <w:p w14:paraId="090F1D91" w14:textId="63540136" w:rsidR="00332C15" w:rsidRDefault="00F0063D" w:rsidP="00BF0A9E">
      <w:r>
        <w:t>To</w:t>
      </w:r>
      <w:r w:rsidR="00472C13">
        <w:t xml:space="preserve"> understand the generated NLU model, I will show a schema and </w:t>
      </w:r>
      <w:r w:rsidR="00A843C1">
        <w:t xml:space="preserve">show bits of the generated LU file and talk about what it means and how you can </w:t>
      </w:r>
      <w:r w:rsidR="19F8BD5C">
        <w:t>change</w:t>
      </w:r>
      <w:r w:rsidR="00A843C1">
        <w:t xml:space="preserve"> it. </w:t>
      </w:r>
      <w:r w:rsidR="00472C13">
        <w:t xml:space="preserve">Imagine you </w:t>
      </w:r>
      <w:r w:rsidR="00E8643E">
        <w:t>had a</w:t>
      </w:r>
      <w:r w:rsidR="00472C13">
        <w:t xml:space="preserve"> card game and wanted to collect a </w:t>
      </w:r>
      <w:r w:rsidR="00E248F6">
        <w:t xml:space="preserve">name, </w:t>
      </w:r>
      <w:r w:rsidR="00472C13">
        <w:t xml:space="preserve">maximum </w:t>
      </w:r>
      <w:r w:rsidR="00DF76C6">
        <w:t>bid,</w:t>
      </w:r>
      <w:r w:rsidR="00472C13">
        <w:t xml:space="preserve"> and suit</w:t>
      </w:r>
      <w:r w:rsidR="00332C15">
        <w:t xml:space="preserve"> together with an optional minimum bid. From an application perspective this would be a reasonable schema:</w:t>
      </w:r>
    </w:p>
    <w:p w14:paraId="1895D30D" w14:textId="77777777" w:rsidR="00BF0A9E" w:rsidRPr="00BF0A9E" w:rsidRDefault="00BF0A9E" w:rsidP="00DF17A5">
      <w:pPr>
        <w:pStyle w:val="JSON"/>
      </w:pPr>
      <w:r w:rsidRPr="00BF0A9E">
        <w:t>{</w:t>
      </w:r>
    </w:p>
    <w:p w14:paraId="46CE45EE" w14:textId="77777777" w:rsidR="00BF0A9E" w:rsidRPr="00BF0A9E" w:rsidRDefault="00BF0A9E" w:rsidP="00DF17A5">
      <w:pPr>
        <w:pStyle w:val="JSON"/>
      </w:pPr>
      <w:r w:rsidRPr="00BF0A9E">
        <w:t>    </w:t>
      </w:r>
      <w:r w:rsidRPr="00BF0A9E">
        <w:rPr>
          <w:color w:val="9CDCFE"/>
        </w:rPr>
        <w:t>"$schema"</w:t>
      </w:r>
      <w:r w:rsidRPr="00BF0A9E">
        <w:t>: "http://json-schema.org/draft-07/schema",</w:t>
      </w:r>
    </w:p>
    <w:p w14:paraId="725D9BBE" w14:textId="77777777" w:rsidR="00BF0A9E" w:rsidRPr="00BF0A9E" w:rsidRDefault="00BF0A9E" w:rsidP="00DF17A5">
      <w:pPr>
        <w:pStyle w:val="JSON"/>
      </w:pPr>
      <w:r w:rsidRPr="00BF0A9E">
        <w:t>    </w:t>
      </w:r>
      <w:r w:rsidRPr="00BF0A9E">
        <w:rPr>
          <w:color w:val="9CDCFE"/>
        </w:rPr>
        <w:t>"type"</w:t>
      </w:r>
      <w:r w:rsidRPr="00BF0A9E">
        <w:t>: </w:t>
      </w:r>
      <w:r w:rsidRPr="00BF0A9E">
        <w:rPr>
          <w:color w:val="CE9178"/>
        </w:rPr>
        <w:t>"object"</w:t>
      </w:r>
      <w:r w:rsidRPr="00BF0A9E">
        <w:t>,</w:t>
      </w:r>
    </w:p>
    <w:p w14:paraId="0C2CB187" w14:textId="77777777" w:rsidR="00BF0A9E" w:rsidRPr="00BF0A9E" w:rsidRDefault="00BF0A9E" w:rsidP="00DF17A5">
      <w:pPr>
        <w:pStyle w:val="JSON"/>
      </w:pPr>
      <w:r w:rsidRPr="00BF0A9E">
        <w:t>    "properties": {</w:t>
      </w:r>
    </w:p>
    <w:p w14:paraId="29A331EE" w14:textId="77777777" w:rsidR="00BF0A9E" w:rsidRPr="00BF0A9E" w:rsidRDefault="00BF0A9E" w:rsidP="00DF17A5">
      <w:pPr>
        <w:pStyle w:val="JSON"/>
      </w:pPr>
      <w:r w:rsidRPr="00BF0A9E">
        <w:t>        </w:t>
      </w:r>
      <w:r w:rsidRPr="00BF0A9E">
        <w:rPr>
          <w:color w:val="9CDCFE"/>
        </w:rPr>
        <w:t>"MinBid"</w:t>
      </w:r>
      <w:r w:rsidRPr="00BF0A9E">
        <w:t>: {</w:t>
      </w:r>
    </w:p>
    <w:p w14:paraId="74BF3F8A" w14:textId="0CD71DA8" w:rsidR="00BF0A9E" w:rsidRPr="00BF0A9E" w:rsidRDefault="00BF0A9E" w:rsidP="00DF17A5">
      <w:pPr>
        <w:pStyle w:val="JSON"/>
      </w:pPr>
      <w:r w:rsidRPr="00BF0A9E">
        <w:t>            </w:t>
      </w:r>
      <w:r w:rsidRPr="00BF0A9E">
        <w:rPr>
          <w:color w:val="9CDCFE"/>
        </w:rPr>
        <w:t>"type"</w:t>
      </w:r>
      <w:r w:rsidRPr="00BF0A9E">
        <w:t>: </w:t>
      </w:r>
      <w:r w:rsidRPr="00BF0A9E">
        <w:rPr>
          <w:color w:val="CE9178"/>
        </w:rPr>
        <w:t>"number"</w:t>
      </w:r>
    </w:p>
    <w:p w14:paraId="264199EC" w14:textId="77777777" w:rsidR="00BF0A9E" w:rsidRPr="00BF0A9E" w:rsidRDefault="00BF0A9E" w:rsidP="00DF17A5">
      <w:pPr>
        <w:pStyle w:val="JSON"/>
      </w:pPr>
      <w:r w:rsidRPr="00BF0A9E">
        <w:t>        },</w:t>
      </w:r>
    </w:p>
    <w:p w14:paraId="3DBAB100" w14:textId="77777777" w:rsidR="00BF0A9E" w:rsidRPr="00BF0A9E" w:rsidRDefault="00BF0A9E" w:rsidP="00DF17A5">
      <w:pPr>
        <w:pStyle w:val="JSON"/>
      </w:pPr>
      <w:r w:rsidRPr="00BF0A9E">
        <w:t>        </w:t>
      </w:r>
      <w:r w:rsidRPr="00BF0A9E">
        <w:rPr>
          <w:color w:val="9CDCFE"/>
        </w:rPr>
        <w:t>"MaxBid"</w:t>
      </w:r>
      <w:r w:rsidRPr="00BF0A9E">
        <w:t>: {</w:t>
      </w:r>
    </w:p>
    <w:p w14:paraId="3E2524AB" w14:textId="3A5AF0B0" w:rsidR="00BF0A9E" w:rsidRPr="00BF0A9E" w:rsidRDefault="00BF0A9E" w:rsidP="00DF17A5">
      <w:pPr>
        <w:pStyle w:val="JSON"/>
      </w:pPr>
      <w:r w:rsidRPr="00BF0A9E">
        <w:lastRenderedPageBreak/>
        <w:t>            </w:t>
      </w:r>
      <w:r w:rsidRPr="00BF0A9E">
        <w:rPr>
          <w:color w:val="9CDCFE"/>
        </w:rPr>
        <w:t>"type"</w:t>
      </w:r>
      <w:r w:rsidRPr="00BF0A9E">
        <w:t>: </w:t>
      </w:r>
      <w:r w:rsidRPr="00BF0A9E">
        <w:rPr>
          <w:color w:val="CE9178"/>
        </w:rPr>
        <w:t>"number"</w:t>
      </w:r>
    </w:p>
    <w:p w14:paraId="4ACEDFEB" w14:textId="77777777" w:rsidR="00BF0A9E" w:rsidRPr="00BF0A9E" w:rsidRDefault="00BF0A9E" w:rsidP="00DF17A5">
      <w:pPr>
        <w:pStyle w:val="JSON"/>
      </w:pPr>
      <w:r w:rsidRPr="00BF0A9E">
        <w:t>        },</w:t>
      </w:r>
    </w:p>
    <w:p w14:paraId="7D711F85" w14:textId="77777777" w:rsidR="00BF0A9E" w:rsidRPr="00BF0A9E" w:rsidRDefault="00BF0A9E" w:rsidP="00DF17A5">
      <w:pPr>
        <w:pStyle w:val="JSON"/>
      </w:pPr>
      <w:r w:rsidRPr="00BF0A9E">
        <w:t>        </w:t>
      </w:r>
      <w:r w:rsidRPr="00BF0A9E">
        <w:rPr>
          <w:color w:val="9CDCFE"/>
        </w:rPr>
        <w:t>"Suit"</w:t>
      </w:r>
      <w:r w:rsidRPr="00BF0A9E">
        <w:t>: {</w:t>
      </w:r>
    </w:p>
    <w:p w14:paraId="77D339C2" w14:textId="77777777" w:rsidR="00BF0A9E" w:rsidRPr="00BF0A9E" w:rsidRDefault="00BF0A9E" w:rsidP="00DF17A5">
      <w:pPr>
        <w:pStyle w:val="JSON"/>
      </w:pPr>
      <w:r w:rsidRPr="00BF0A9E">
        <w:t>            </w:t>
      </w:r>
      <w:r w:rsidRPr="00BF0A9E">
        <w:rPr>
          <w:color w:val="9CDCFE"/>
        </w:rPr>
        <w:t>"type"</w:t>
      </w:r>
      <w:r w:rsidRPr="00BF0A9E">
        <w:t>: </w:t>
      </w:r>
      <w:r w:rsidRPr="00BF0A9E">
        <w:rPr>
          <w:color w:val="CE9178"/>
        </w:rPr>
        <w:t>"string"</w:t>
      </w:r>
      <w:r w:rsidRPr="00BF0A9E">
        <w:t>,</w:t>
      </w:r>
    </w:p>
    <w:p w14:paraId="74E37049" w14:textId="13486571" w:rsidR="00BF0A9E" w:rsidRPr="00BF0A9E" w:rsidRDefault="00BF0A9E" w:rsidP="00DF17A5">
      <w:pPr>
        <w:pStyle w:val="JSON"/>
      </w:pPr>
      <w:r w:rsidRPr="00BF0A9E">
        <w:t>            </w:t>
      </w:r>
      <w:r w:rsidRPr="00BF0A9E">
        <w:rPr>
          <w:color w:val="9CDCFE"/>
        </w:rPr>
        <w:t>"enum"</w:t>
      </w:r>
      <w:r w:rsidRPr="00BF0A9E">
        <w:t>: [</w:t>
      </w:r>
      <w:r w:rsidRPr="00BF0A9E">
        <w:rPr>
          <w:color w:val="CE9178"/>
        </w:rPr>
        <w:t>"clubs"</w:t>
      </w:r>
      <w:r w:rsidRPr="00BF0A9E">
        <w:t>,</w:t>
      </w:r>
      <w:r w:rsidR="0042225A">
        <w:t xml:space="preserve"> </w:t>
      </w:r>
      <w:r w:rsidRPr="00BF0A9E">
        <w:rPr>
          <w:color w:val="CE9178"/>
        </w:rPr>
        <w:t>"hearts"</w:t>
      </w:r>
      <w:r w:rsidRPr="00BF0A9E">
        <w:t>, </w:t>
      </w:r>
      <w:r w:rsidRPr="00BF0A9E">
        <w:rPr>
          <w:color w:val="CE9178"/>
        </w:rPr>
        <w:t>"diamonds"</w:t>
      </w:r>
      <w:r w:rsidRPr="00BF0A9E">
        <w:t>,</w:t>
      </w:r>
      <w:r w:rsidR="0042225A">
        <w:t xml:space="preserve"> </w:t>
      </w:r>
      <w:r w:rsidRPr="00BF0A9E">
        <w:rPr>
          <w:color w:val="CE9178"/>
        </w:rPr>
        <w:t>"spades"</w:t>
      </w:r>
      <w:r w:rsidRPr="00BF0A9E">
        <w:t>,</w:t>
      </w:r>
      <w:r w:rsidR="0042225A">
        <w:t xml:space="preserve"> </w:t>
      </w:r>
      <w:r w:rsidRPr="00BF0A9E">
        <w:rPr>
          <w:color w:val="CE9178"/>
        </w:rPr>
        <w:t>"NoTrump"</w:t>
      </w:r>
      <w:r w:rsidRPr="00BF0A9E">
        <w:t>]</w:t>
      </w:r>
    </w:p>
    <w:p w14:paraId="54578ED0" w14:textId="77777777" w:rsidR="00BF0A9E" w:rsidRPr="00BF0A9E" w:rsidRDefault="00BF0A9E" w:rsidP="00DF17A5">
      <w:pPr>
        <w:pStyle w:val="JSON"/>
      </w:pPr>
      <w:r w:rsidRPr="00BF0A9E">
        <w:t>        },</w:t>
      </w:r>
    </w:p>
    <w:p w14:paraId="3E0EA9CA" w14:textId="77777777" w:rsidR="00BF0A9E" w:rsidRPr="00BF0A9E" w:rsidRDefault="00BF0A9E" w:rsidP="00DF17A5">
      <w:pPr>
        <w:pStyle w:val="JSON"/>
      </w:pPr>
      <w:r w:rsidRPr="00BF0A9E">
        <w:t>        </w:t>
      </w:r>
      <w:r w:rsidRPr="00BF0A9E">
        <w:rPr>
          <w:color w:val="9CDCFE"/>
        </w:rPr>
        <w:t>"Name"</w:t>
      </w:r>
      <w:r w:rsidRPr="00BF0A9E">
        <w:t>: {</w:t>
      </w:r>
    </w:p>
    <w:p w14:paraId="53947742" w14:textId="77777777" w:rsidR="00BF0A9E" w:rsidRPr="00BF0A9E" w:rsidRDefault="00BF0A9E" w:rsidP="00DF17A5">
      <w:pPr>
        <w:pStyle w:val="JSON"/>
      </w:pPr>
      <w:r w:rsidRPr="00BF0A9E">
        <w:t>            </w:t>
      </w:r>
      <w:r w:rsidRPr="00BF0A9E">
        <w:rPr>
          <w:color w:val="9CDCFE"/>
        </w:rPr>
        <w:t>"$ref"</w:t>
      </w:r>
      <w:r w:rsidRPr="00BF0A9E">
        <w:t>: "template:personname.schema"</w:t>
      </w:r>
    </w:p>
    <w:p w14:paraId="01B006C2" w14:textId="77777777" w:rsidR="00BF0A9E" w:rsidRPr="00BF0A9E" w:rsidRDefault="00BF0A9E" w:rsidP="00DF17A5">
      <w:pPr>
        <w:pStyle w:val="JSON"/>
      </w:pPr>
      <w:r w:rsidRPr="00BF0A9E">
        <w:t>        }</w:t>
      </w:r>
    </w:p>
    <w:p w14:paraId="58FFE38B" w14:textId="77777777" w:rsidR="00BF0A9E" w:rsidRPr="00BF0A9E" w:rsidRDefault="00BF0A9E" w:rsidP="00DF17A5">
      <w:pPr>
        <w:pStyle w:val="JSON"/>
      </w:pPr>
      <w:r w:rsidRPr="00BF0A9E">
        <w:t>    },</w:t>
      </w:r>
    </w:p>
    <w:p w14:paraId="6BC925A3" w14:textId="77777777" w:rsidR="00BF0A9E" w:rsidRPr="00BF0A9E" w:rsidRDefault="00BF0A9E" w:rsidP="00DF17A5">
      <w:pPr>
        <w:pStyle w:val="JSON"/>
      </w:pPr>
      <w:r w:rsidRPr="00BF0A9E">
        <w:t>    "required": [</w:t>
      </w:r>
    </w:p>
    <w:p w14:paraId="1EB5BC67" w14:textId="77777777" w:rsidR="00BF0A9E" w:rsidRPr="00BF0A9E" w:rsidRDefault="00BF0A9E" w:rsidP="00DF17A5">
      <w:pPr>
        <w:pStyle w:val="JSON"/>
      </w:pPr>
      <w:r w:rsidRPr="00BF0A9E">
        <w:t>        </w:t>
      </w:r>
      <w:r w:rsidRPr="00BF0A9E">
        <w:rPr>
          <w:color w:val="CE9178"/>
        </w:rPr>
        <w:t>"Name"</w:t>
      </w:r>
      <w:r w:rsidRPr="00BF0A9E">
        <w:t>,</w:t>
      </w:r>
    </w:p>
    <w:p w14:paraId="3D097B55" w14:textId="77777777" w:rsidR="00BF0A9E" w:rsidRPr="00BF0A9E" w:rsidRDefault="00BF0A9E" w:rsidP="00DF17A5">
      <w:pPr>
        <w:pStyle w:val="JSON"/>
      </w:pPr>
      <w:r w:rsidRPr="00BF0A9E">
        <w:t>        </w:t>
      </w:r>
      <w:r w:rsidRPr="00BF0A9E">
        <w:rPr>
          <w:color w:val="CE9178"/>
        </w:rPr>
        <w:t>"MaxBid"</w:t>
      </w:r>
      <w:r w:rsidRPr="00BF0A9E">
        <w:t>,</w:t>
      </w:r>
    </w:p>
    <w:p w14:paraId="2FCD4365" w14:textId="77777777" w:rsidR="00BF0A9E" w:rsidRPr="00BF0A9E" w:rsidRDefault="00BF0A9E" w:rsidP="00DF17A5">
      <w:pPr>
        <w:pStyle w:val="JSON"/>
      </w:pPr>
      <w:r w:rsidRPr="00BF0A9E">
        <w:t>        </w:t>
      </w:r>
      <w:r w:rsidRPr="00BF0A9E">
        <w:rPr>
          <w:color w:val="CE9178"/>
        </w:rPr>
        <w:t>"Suit"</w:t>
      </w:r>
    </w:p>
    <w:p w14:paraId="709F5986" w14:textId="77777777" w:rsidR="00BF0A9E" w:rsidRPr="00BF0A9E" w:rsidRDefault="00BF0A9E" w:rsidP="00DF17A5">
      <w:pPr>
        <w:pStyle w:val="JSON"/>
      </w:pPr>
      <w:r w:rsidRPr="00BF0A9E">
        <w:t>    ],</w:t>
      </w:r>
    </w:p>
    <w:p w14:paraId="2C3A4FBC" w14:textId="77777777" w:rsidR="00BF0A9E" w:rsidRPr="00BF0A9E" w:rsidRDefault="00BF0A9E" w:rsidP="00DF17A5">
      <w:pPr>
        <w:pStyle w:val="JSON"/>
      </w:pPr>
      <w:r w:rsidRPr="00BF0A9E">
        <w:t>    "optional": [</w:t>
      </w:r>
    </w:p>
    <w:p w14:paraId="5411A20F" w14:textId="77777777" w:rsidR="00BF0A9E" w:rsidRPr="00BF0A9E" w:rsidRDefault="00BF0A9E" w:rsidP="00DF17A5">
      <w:pPr>
        <w:pStyle w:val="JSON"/>
      </w:pPr>
      <w:r w:rsidRPr="00BF0A9E">
        <w:t>        </w:t>
      </w:r>
      <w:r w:rsidRPr="00BF0A9E">
        <w:rPr>
          <w:color w:val="CE9178"/>
        </w:rPr>
        <w:t>"MinBid"</w:t>
      </w:r>
    </w:p>
    <w:p w14:paraId="4382ED38" w14:textId="77777777" w:rsidR="00BF0A9E" w:rsidRPr="00BF0A9E" w:rsidRDefault="00BF0A9E" w:rsidP="00DF17A5">
      <w:pPr>
        <w:pStyle w:val="JSON"/>
      </w:pPr>
      <w:r w:rsidRPr="00BF0A9E">
        <w:t>    ]</w:t>
      </w:r>
    </w:p>
    <w:p w14:paraId="10D35A09" w14:textId="77777777" w:rsidR="00BF0A9E" w:rsidRPr="00BF0A9E" w:rsidRDefault="00BF0A9E" w:rsidP="00DF17A5">
      <w:pPr>
        <w:pStyle w:val="JSON"/>
      </w:pPr>
      <w:r w:rsidRPr="00BF0A9E">
        <w:t>}</w:t>
      </w:r>
    </w:p>
    <w:p w14:paraId="45ED9311" w14:textId="77777777" w:rsidR="00BF0A9E" w:rsidRDefault="00BF0A9E" w:rsidP="00DC0340">
      <w:pPr>
        <w:pStyle w:val="ListParagraph"/>
      </w:pPr>
    </w:p>
    <w:p w14:paraId="5666C820" w14:textId="6A7F5A78" w:rsidR="00357FD7" w:rsidRDefault="00E248F6" w:rsidP="00BF0A9E">
      <w:r>
        <w:t xml:space="preserve">If you </w:t>
      </w:r>
      <w:r w:rsidR="001F2CF9">
        <w:t xml:space="preserve">generate the form you will end up with </w:t>
      </w:r>
      <w:r w:rsidR="0005015F">
        <w:t xml:space="preserve">a collection of LU, </w:t>
      </w:r>
      <w:r w:rsidR="0064318F">
        <w:t>LG,</w:t>
      </w:r>
      <w:r w:rsidR="0005015F">
        <w:t xml:space="preserve"> and DIALOG files. To understand the NLU model you need to look at files inside </w:t>
      </w:r>
      <w:r w:rsidR="0005015F">
        <w:rPr>
          <w:i/>
          <w:iCs/>
        </w:rPr>
        <w:t>language-</w:t>
      </w:r>
      <w:proofErr w:type="gramStart"/>
      <w:r w:rsidR="0005015F">
        <w:rPr>
          <w:i/>
          <w:iCs/>
        </w:rPr>
        <w:t>understanding/</w:t>
      </w:r>
      <w:proofErr w:type="spellStart"/>
      <w:r w:rsidR="0005015F">
        <w:rPr>
          <w:i/>
          <w:iCs/>
        </w:rPr>
        <w:t>en</w:t>
      </w:r>
      <w:proofErr w:type="spellEnd"/>
      <w:r w:rsidR="0005015F">
        <w:rPr>
          <w:i/>
          <w:iCs/>
        </w:rPr>
        <w:t>-us</w:t>
      </w:r>
      <w:r w:rsidR="001135C9">
        <w:t>.</w:t>
      </w:r>
      <w:proofErr w:type="gramEnd"/>
      <w:r w:rsidR="001135C9">
        <w:t xml:space="preserve"> </w:t>
      </w:r>
      <w:r w:rsidR="00244E04">
        <w:t>Files are found in a subdirectory for each property</w:t>
      </w:r>
      <w:r w:rsidR="00D8247A">
        <w:t xml:space="preserve"> and in </w:t>
      </w:r>
      <w:commentRangeStart w:id="17"/>
      <w:r w:rsidR="00D8247A" w:rsidRPr="26E0BB96">
        <w:rPr>
          <w:i/>
        </w:rPr>
        <w:t xml:space="preserve">form </w:t>
      </w:r>
      <w:commentRangeEnd w:id="17"/>
      <w:r>
        <w:rPr>
          <w:rStyle w:val="CommentReference"/>
        </w:rPr>
        <w:commentReference w:id="17"/>
      </w:r>
      <w:r w:rsidR="00D8247A">
        <w:t xml:space="preserve">for </w:t>
      </w:r>
      <w:r w:rsidR="00357FD7">
        <w:t>parts that are used in the specific properties. Together they define the NLU model that is used by</w:t>
      </w:r>
      <w:r w:rsidR="00C46412">
        <w:t xml:space="preserve"> the generated form</w:t>
      </w:r>
      <w:r w:rsidR="00357FD7">
        <w:t xml:space="preserve"> dialog. </w:t>
      </w:r>
      <w:r w:rsidR="009F557A">
        <w:t xml:space="preserve">The generated form dialog </w:t>
      </w:r>
      <w:r w:rsidR="004E017C">
        <w:t xml:space="preserve">works by defining triggers for </w:t>
      </w:r>
      <w:r w:rsidR="004E017C">
        <w:rPr>
          <w:i/>
          <w:iCs/>
        </w:rPr>
        <w:t>operation(property(</w:t>
      </w:r>
      <w:proofErr w:type="gramStart"/>
      <w:r w:rsidR="00513CAC">
        <w:rPr>
          <w:i/>
          <w:iCs/>
        </w:rPr>
        <w:t>entity</w:t>
      </w:r>
      <w:r w:rsidR="004E017C">
        <w:rPr>
          <w:i/>
          <w:iCs/>
        </w:rPr>
        <w:t>))</w:t>
      </w:r>
      <w:proofErr w:type="gramEnd"/>
      <w:r w:rsidR="004E017C">
        <w:rPr>
          <w:i/>
          <w:iCs/>
        </w:rPr>
        <w:t xml:space="preserve">, </w:t>
      </w:r>
      <w:r w:rsidR="004E017C">
        <w:t xml:space="preserve">but it needs to be prepared for </w:t>
      </w:r>
      <w:r w:rsidR="00513CAC">
        <w:t xml:space="preserve">any of </w:t>
      </w:r>
      <w:r w:rsidR="00513CAC">
        <w:rPr>
          <w:i/>
          <w:iCs/>
        </w:rPr>
        <w:t xml:space="preserve">operation, property, </w:t>
      </w:r>
      <w:r w:rsidR="00513CAC">
        <w:t xml:space="preserve">and </w:t>
      </w:r>
      <w:r w:rsidR="00513CAC">
        <w:rPr>
          <w:i/>
          <w:iCs/>
        </w:rPr>
        <w:t xml:space="preserve">entity </w:t>
      </w:r>
      <w:r w:rsidR="00513CAC">
        <w:t xml:space="preserve">to be missing. </w:t>
      </w:r>
      <w:r w:rsidR="00C46412">
        <w:t>The generated form dialog needs to be prepared to deal with:</w:t>
      </w:r>
    </w:p>
    <w:p w14:paraId="23FD414D" w14:textId="38326290" w:rsidR="003F6BE7" w:rsidRDefault="00C46412" w:rsidP="00C46412">
      <w:pPr>
        <w:pStyle w:val="ListParagraph"/>
        <w:numPr>
          <w:ilvl w:val="0"/>
          <w:numId w:val="28"/>
        </w:numPr>
      </w:pPr>
      <w:r>
        <w:t>A plain entity like “3”</w:t>
      </w:r>
      <w:r w:rsidR="005121BC">
        <w:t xml:space="preserve"> </w:t>
      </w:r>
      <w:r w:rsidR="00E52AF7">
        <w:t xml:space="preserve">where we need to figure out the property and operation. The SDK runtime resolves </w:t>
      </w:r>
      <w:r w:rsidR="00A27B4B">
        <w:t xml:space="preserve">this property </w:t>
      </w:r>
      <w:r w:rsidR="005121BC">
        <w:t>by seeing if th</w:t>
      </w:r>
      <w:r w:rsidR="00E52AF7">
        <w:t>e type of entity</w:t>
      </w:r>
      <w:r w:rsidR="00A27B4B">
        <w:t xml:space="preserve"> corresponds to one of the </w:t>
      </w:r>
      <w:r w:rsidR="005121BC">
        <w:t>expected propert</w:t>
      </w:r>
      <w:r w:rsidR="003F6BE7">
        <w:t xml:space="preserve">ies for an Ask action. If it does not, then it looks at the schema and </w:t>
      </w:r>
      <w:r w:rsidR="00E87F6A">
        <w:t>identifies</w:t>
      </w:r>
      <w:r w:rsidR="003F6BE7">
        <w:t xml:space="preserve"> the non-expected properties that can be defined by an entity of that type. </w:t>
      </w:r>
      <w:r w:rsidR="00E87F6A">
        <w:t xml:space="preserve">(In this schema </w:t>
      </w:r>
      <w:proofErr w:type="spellStart"/>
      <w:r w:rsidR="00E87F6A" w:rsidRPr="00E87F6A">
        <w:rPr>
          <w:i/>
          <w:iCs/>
        </w:rPr>
        <w:t>MinProperty</w:t>
      </w:r>
      <w:proofErr w:type="spellEnd"/>
      <w:r w:rsidR="00E87F6A">
        <w:t xml:space="preserve"> and </w:t>
      </w:r>
      <w:proofErr w:type="spellStart"/>
      <w:r w:rsidR="00E87F6A" w:rsidRPr="00E87F6A">
        <w:rPr>
          <w:i/>
          <w:iCs/>
        </w:rPr>
        <w:t>MaxProperty</w:t>
      </w:r>
      <w:proofErr w:type="spellEnd"/>
      <w:r w:rsidR="00E87F6A">
        <w:t xml:space="preserve">.)  </w:t>
      </w:r>
      <w:r w:rsidR="003F6BE7">
        <w:t xml:space="preserve">To figure out the operation the SDK runtime will </w:t>
      </w:r>
      <w:r w:rsidR="006D35AB">
        <w:t>fill in the default operation based on the property</w:t>
      </w:r>
      <w:r w:rsidR="00C825EE">
        <w:t xml:space="preserve"> that could use the entity</w:t>
      </w:r>
      <w:r w:rsidR="006D35AB">
        <w:t>. It is quite possible for there to be multiple possible properties in which case the user will be asked to choose</w:t>
      </w:r>
      <w:r w:rsidR="00C825EE">
        <w:t xml:space="preserve"> which property.</w:t>
      </w:r>
    </w:p>
    <w:p w14:paraId="3C675DB1" w14:textId="66E5915D" w:rsidR="00BA1FD9" w:rsidRDefault="00BA1FD9" w:rsidP="00C46412">
      <w:pPr>
        <w:pStyle w:val="ListParagraph"/>
        <w:numPr>
          <w:ilvl w:val="0"/>
          <w:numId w:val="28"/>
        </w:numPr>
      </w:pPr>
      <w:r>
        <w:t>A plain property like “max bid”</w:t>
      </w:r>
      <w:proofErr w:type="gramStart"/>
      <w:r>
        <w:t xml:space="preserve">.  </w:t>
      </w:r>
      <w:proofErr w:type="gramEnd"/>
      <w:r>
        <w:t>In this case we do not have an entity</w:t>
      </w:r>
      <w:r w:rsidR="005848FB">
        <w:t xml:space="preserve"> </w:t>
      </w:r>
      <w:r>
        <w:t>or operation. There is no default entity</w:t>
      </w:r>
      <w:r w:rsidR="00FC5595">
        <w:t xml:space="preserve"> </w:t>
      </w:r>
      <w:r w:rsidR="005848FB">
        <w:t xml:space="preserve">or operation and </w:t>
      </w:r>
      <w:r w:rsidR="005C75E4">
        <w:t>by default the generated form dialog ignores it. (</w:t>
      </w:r>
      <w:r w:rsidR="00765BFC">
        <w:t xml:space="preserve">Alternatives would be to </w:t>
      </w:r>
      <w:r w:rsidR="003932A8">
        <w:t>show the current value</w:t>
      </w:r>
      <w:r w:rsidR="006223E4">
        <w:t xml:space="preserve"> or change the value which you could define with your own trigger.)</w:t>
      </w:r>
    </w:p>
    <w:p w14:paraId="5BF037A4" w14:textId="72DD874F" w:rsidR="006F76A7" w:rsidRDefault="006F76A7" w:rsidP="00C46412">
      <w:pPr>
        <w:pStyle w:val="ListParagraph"/>
        <w:numPr>
          <w:ilvl w:val="0"/>
          <w:numId w:val="28"/>
        </w:numPr>
      </w:pPr>
      <w:r>
        <w:t>A plain property</w:t>
      </w:r>
      <w:r w:rsidR="00BA1FD9">
        <w:t xml:space="preserve"> and entity</w:t>
      </w:r>
      <w:r>
        <w:t xml:space="preserve"> like “max bid of 3”. Here we know </w:t>
      </w:r>
      <w:r w:rsidR="00E551FC">
        <w:t xml:space="preserve">that the number is associated with </w:t>
      </w:r>
      <w:proofErr w:type="gramStart"/>
      <w:r w:rsidR="00E551FC">
        <w:t xml:space="preserve">the </w:t>
      </w:r>
      <w:proofErr w:type="spellStart"/>
      <w:r w:rsidR="00E551FC">
        <w:rPr>
          <w:i/>
          <w:iCs/>
        </w:rPr>
        <w:t>MaxBidProperty</w:t>
      </w:r>
      <w:proofErr w:type="spellEnd"/>
      <w:proofErr w:type="gramEnd"/>
      <w:r w:rsidR="00E551FC">
        <w:t xml:space="preserve">, but </w:t>
      </w:r>
      <w:r w:rsidR="006223E4">
        <w:t xml:space="preserve">we do not know the operation, but we know the default operation for </w:t>
      </w:r>
      <w:r w:rsidR="001A5099">
        <w:t>the Ask prompt and for the specific property so we can fill that in.</w:t>
      </w:r>
    </w:p>
    <w:p w14:paraId="076E1A89" w14:textId="3623677F" w:rsidR="002A4DC7" w:rsidRDefault="002A4DC7" w:rsidP="00C46412">
      <w:pPr>
        <w:pStyle w:val="ListParagraph"/>
        <w:numPr>
          <w:ilvl w:val="0"/>
          <w:numId w:val="28"/>
        </w:numPr>
      </w:pPr>
      <w:r>
        <w:t>Operation and property like “show max bid”</w:t>
      </w:r>
      <w:proofErr w:type="gramStart"/>
      <w:r w:rsidR="00041437">
        <w:t xml:space="preserve">.  </w:t>
      </w:r>
      <w:proofErr w:type="gramEnd"/>
    </w:p>
    <w:p w14:paraId="06D42E99" w14:textId="1C47B639" w:rsidR="00E551FC" w:rsidRDefault="002A4DC7" w:rsidP="00041437">
      <w:pPr>
        <w:pStyle w:val="ListParagraph"/>
        <w:numPr>
          <w:ilvl w:val="0"/>
          <w:numId w:val="28"/>
        </w:numPr>
      </w:pPr>
      <w:r>
        <w:lastRenderedPageBreak/>
        <w:t>O</w:t>
      </w:r>
      <w:r w:rsidR="001A5099">
        <w:t>peration, property</w:t>
      </w:r>
      <w:r w:rsidR="00041437">
        <w:t>,</w:t>
      </w:r>
      <w:r w:rsidR="001A5099">
        <w:t xml:space="preserve"> and entity like “</w:t>
      </w:r>
      <w:r w:rsidR="00041437">
        <w:t xml:space="preserve">add max bid of 3”. </w:t>
      </w:r>
    </w:p>
    <w:p w14:paraId="60C4B765" w14:textId="6ED74173" w:rsidR="00121608" w:rsidRDefault="00041437" w:rsidP="00BF0A9E">
      <w:r>
        <w:t xml:space="preserve">To support </w:t>
      </w:r>
      <w:r w:rsidR="00661A79">
        <w:t>recognizing</w:t>
      </w:r>
      <w:r>
        <w:t xml:space="preserve"> </w:t>
      </w:r>
      <w:r w:rsidR="002B7036">
        <w:t>all</w:t>
      </w:r>
      <w:r>
        <w:t xml:space="preserve"> </w:t>
      </w:r>
      <w:r w:rsidR="00661A79">
        <w:t xml:space="preserve">those cases we need a LUIS application </w:t>
      </w:r>
      <w:r w:rsidR="002B7036">
        <w:t xml:space="preserve">that models those concepts and has enough labeled data to work. To understand how form generation does this we will start with the </w:t>
      </w:r>
      <w:r w:rsidR="005E4F6B">
        <w:rPr>
          <w:i/>
          <w:iCs/>
        </w:rPr>
        <w:t>MaxBid/</w:t>
      </w:r>
      <w:r w:rsidR="00773323">
        <w:rPr>
          <w:i/>
          <w:iCs/>
        </w:rPr>
        <w:t>Tutorial-MaxBid</w:t>
      </w:r>
      <w:r w:rsidR="00244E04">
        <w:rPr>
          <w:i/>
          <w:iCs/>
        </w:rPr>
        <w:t>-number</w:t>
      </w:r>
      <w:r w:rsidR="00773323">
        <w:rPr>
          <w:i/>
          <w:iCs/>
        </w:rPr>
        <w:t xml:space="preserve">.en-us.lu </w:t>
      </w:r>
      <w:r w:rsidR="001F2CF9">
        <w:t>file</w:t>
      </w:r>
      <w:r w:rsidR="00244E04">
        <w:t xml:space="preserve">. </w:t>
      </w:r>
      <w:r w:rsidR="005E4F6B">
        <w:t xml:space="preserve">The filename itself </w:t>
      </w:r>
      <w:r w:rsidR="5C196373">
        <w:t>gives</w:t>
      </w:r>
      <w:r w:rsidR="005E4F6B">
        <w:t xml:space="preserve"> you information. </w:t>
      </w:r>
      <w:r w:rsidR="005E4F6B">
        <w:rPr>
          <w:i/>
          <w:iCs/>
        </w:rPr>
        <w:t xml:space="preserve">Tutorial </w:t>
      </w:r>
      <w:r w:rsidR="005E4F6B">
        <w:t xml:space="preserve">is the name of your schema, </w:t>
      </w:r>
      <w:proofErr w:type="spellStart"/>
      <w:r w:rsidR="005E4F6B">
        <w:rPr>
          <w:i/>
          <w:iCs/>
        </w:rPr>
        <w:t>MaxBid</w:t>
      </w:r>
      <w:proofErr w:type="spellEnd"/>
      <w:r w:rsidR="005E4F6B">
        <w:rPr>
          <w:i/>
          <w:iCs/>
        </w:rPr>
        <w:t xml:space="preserve"> </w:t>
      </w:r>
      <w:r w:rsidR="005E4F6B">
        <w:t>is the name of the property</w:t>
      </w:r>
      <w:r w:rsidR="00D34D20">
        <w:t xml:space="preserve">, </w:t>
      </w:r>
      <w:r w:rsidR="005E4F6B">
        <w:rPr>
          <w:i/>
          <w:iCs/>
        </w:rPr>
        <w:t xml:space="preserve">number </w:t>
      </w:r>
      <w:r w:rsidR="005E4F6B">
        <w:t>tells you the entity</w:t>
      </w:r>
      <w:r w:rsidR="00D34D20">
        <w:t xml:space="preserve"> and </w:t>
      </w:r>
      <w:proofErr w:type="spellStart"/>
      <w:r w:rsidR="00D34D20">
        <w:rPr>
          <w:i/>
          <w:iCs/>
        </w:rPr>
        <w:t>en</w:t>
      </w:r>
      <w:proofErr w:type="spellEnd"/>
      <w:r w:rsidR="00D34D20">
        <w:rPr>
          <w:i/>
          <w:iCs/>
        </w:rPr>
        <w:t>-us</w:t>
      </w:r>
      <w:r w:rsidR="00D34D20">
        <w:t xml:space="preserve"> the language. </w:t>
      </w:r>
    </w:p>
    <w:p w14:paraId="348F0DAE" w14:textId="49C63E96" w:rsidR="00947609" w:rsidRDefault="00947609" w:rsidP="00947609">
      <w:pPr>
        <w:pStyle w:val="Heading2"/>
      </w:pPr>
      <w:r>
        <w:t>Definitions</w:t>
      </w:r>
    </w:p>
    <w:p w14:paraId="26EFE5AC" w14:textId="4AEB5FA2" w:rsidR="00CE31F3" w:rsidRDefault="00275BDE" w:rsidP="00BF0A9E">
      <w:r>
        <w:t xml:space="preserve">The beginning of the file defines the </w:t>
      </w:r>
      <w:r w:rsidR="00870A34">
        <w:t xml:space="preserve">LUIS entities that make up the model for the </w:t>
      </w:r>
      <w:proofErr w:type="spellStart"/>
      <w:r w:rsidR="00870A34">
        <w:rPr>
          <w:i/>
          <w:iCs/>
        </w:rPr>
        <w:t>MaxBid</w:t>
      </w:r>
      <w:proofErr w:type="spellEnd"/>
      <w:r w:rsidR="00870A34">
        <w:rPr>
          <w:i/>
          <w:iCs/>
        </w:rPr>
        <w:t xml:space="preserve"> </w:t>
      </w:r>
      <w:r w:rsidR="00870A34">
        <w:t xml:space="preserve">property. </w:t>
      </w:r>
      <w:r w:rsidR="00CE31F3">
        <w:t>The first line in the file tells us that we are using the LUIS prebuilt number entity.</w:t>
      </w:r>
    </w:p>
    <w:p w14:paraId="0E9C4357" w14:textId="77777777" w:rsidR="00CE31F3" w:rsidRPr="00CE31F3" w:rsidRDefault="00CE31F3" w:rsidP="00CE31F3">
      <w:pPr>
        <w:shd w:val="clear" w:color="auto" w:fill="1E1E1E"/>
        <w:spacing w:after="0" w:line="285" w:lineRule="atLeast"/>
        <w:rPr>
          <w:rFonts w:ascii="Consolas" w:eastAsia="Times New Roman" w:hAnsi="Consolas" w:cs="Times New Roman"/>
          <w:color w:val="D4D4D4"/>
          <w:sz w:val="21"/>
          <w:szCs w:val="21"/>
          <w:lang w:eastAsia="en-US"/>
        </w:rPr>
      </w:pPr>
      <w:r w:rsidRPr="00CE31F3">
        <w:rPr>
          <w:rFonts w:ascii="Consolas" w:eastAsia="Times New Roman" w:hAnsi="Consolas" w:cs="Times New Roman"/>
          <w:color w:val="C586C0"/>
          <w:sz w:val="21"/>
          <w:szCs w:val="21"/>
          <w:lang w:eastAsia="en-US"/>
        </w:rPr>
        <w:t>@ prebuilt </w:t>
      </w:r>
      <w:r w:rsidRPr="00CE31F3">
        <w:rPr>
          <w:rFonts w:ascii="Consolas" w:eastAsia="Times New Roman" w:hAnsi="Consolas" w:cs="Times New Roman"/>
          <w:color w:val="D4D4D4"/>
          <w:sz w:val="21"/>
          <w:szCs w:val="21"/>
          <w:lang w:eastAsia="en-US"/>
        </w:rPr>
        <w:t>number</w:t>
      </w:r>
    </w:p>
    <w:p w14:paraId="1BEF6F7B" w14:textId="571A43D6" w:rsidR="001F12A0" w:rsidRDefault="00001C33" w:rsidP="00BF0A9E">
      <w:r>
        <w:t>This is all we need to recognize plain entities.</w:t>
      </w:r>
    </w:p>
    <w:p w14:paraId="7A622171" w14:textId="03978ED6" w:rsidR="00ED6E34" w:rsidRDefault="00ED6E34" w:rsidP="00BF0A9E">
      <w:r>
        <w:t xml:space="preserve">The next </w:t>
      </w:r>
      <w:r w:rsidR="00983CAA">
        <w:t>few lines define a phrase list</w:t>
      </w:r>
      <w:r w:rsidR="003404C3">
        <w:t xml:space="preserve"> </w:t>
      </w:r>
      <w:proofErr w:type="spellStart"/>
      <w:r w:rsidR="003404C3">
        <w:rPr>
          <w:i/>
          <w:iCs/>
        </w:rPr>
        <w:t>MaxBidPhrases</w:t>
      </w:r>
      <w:proofErr w:type="spellEnd"/>
      <w:r w:rsidR="003404C3">
        <w:rPr>
          <w:i/>
          <w:iCs/>
        </w:rPr>
        <w:t xml:space="preserve"> </w:t>
      </w:r>
      <w:r w:rsidR="00983CAA">
        <w:t>for referring to this specific property in utterances.</w:t>
      </w:r>
    </w:p>
    <w:p w14:paraId="1482FDB7" w14:textId="77777777" w:rsidR="00944167" w:rsidRPr="00944167" w:rsidRDefault="00944167" w:rsidP="00944167">
      <w:pPr>
        <w:shd w:val="clear" w:color="auto" w:fill="1E1E1E"/>
        <w:spacing w:after="0" w:line="285" w:lineRule="atLeast"/>
        <w:rPr>
          <w:rFonts w:ascii="Consolas" w:eastAsia="Times New Roman" w:hAnsi="Consolas" w:cs="Times New Roman"/>
          <w:color w:val="D4D4D4"/>
          <w:sz w:val="21"/>
          <w:szCs w:val="21"/>
          <w:lang w:eastAsia="en-US"/>
        </w:rPr>
      </w:pPr>
      <w:r w:rsidRPr="00944167">
        <w:rPr>
          <w:rFonts w:ascii="Consolas" w:eastAsia="Times New Roman" w:hAnsi="Consolas" w:cs="Times New Roman"/>
          <w:color w:val="6A9955"/>
          <w:sz w:val="21"/>
          <w:szCs w:val="21"/>
          <w:lang w:eastAsia="en-US"/>
        </w:rPr>
        <w:t>&gt; Define </w:t>
      </w:r>
      <w:proofErr w:type="gramStart"/>
      <w:r w:rsidRPr="00944167">
        <w:rPr>
          <w:rFonts w:ascii="Consolas" w:eastAsia="Times New Roman" w:hAnsi="Consolas" w:cs="Times New Roman"/>
          <w:color w:val="6A9955"/>
          <w:sz w:val="21"/>
          <w:szCs w:val="21"/>
          <w:lang w:eastAsia="en-US"/>
        </w:rPr>
        <w:t>phrase</w:t>
      </w:r>
      <w:proofErr w:type="gramEnd"/>
      <w:r w:rsidRPr="00944167">
        <w:rPr>
          <w:rFonts w:ascii="Consolas" w:eastAsia="Times New Roman" w:hAnsi="Consolas" w:cs="Times New Roman"/>
          <w:color w:val="6A9955"/>
          <w:sz w:val="21"/>
          <w:szCs w:val="21"/>
          <w:lang w:eastAsia="en-US"/>
        </w:rPr>
        <w:t> list for </w:t>
      </w:r>
      <w:proofErr w:type="spellStart"/>
      <w:r w:rsidRPr="00944167">
        <w:rPr>
          <w:rFonts w:ascii="Consolas" w:eastAsia="Times New Roman" w:hAnsi="Consolas" w:cs="Times New Roman"/>
          <w:color w:val="6A9955"/>
          <w:sz w:val="21"/>
          <w:szCs w:val="21"/>
          <w:lang w:eastAsia="en-US"/>
        </w:rPr>
        <w:t>MaxBid</w:t>
      </w:r>
      <w:proofErr w:type="spellEnd"/>
      <w:r w:rsidRPr="00944167">
        <w:rPr>
          <w:rFonts w:ascii="Consolas" w:eastAsia="Times New Roman" w:hAnsi="Consolas" w:cs="Times New Roman"/>
          <w:color w:val="6A9955"/>
          <w:sz w:val="21"/>
          <w:szCs w:val="21"/>
          <w:lang w:eastAsia="en-US"/>
        </w:rPr>
        <w:t> property.</w:t>
      </w:r>
    </w:p>
    <w:p w14:paraId="004C007F" w14:textId="77777777" w:rsidR="00944167" w:rsidRPr="00944167" w:rsidRDefault="00944167" w:rsidP="00944167">
      <w:pPr>
        <w:shd w:val="clear" w:color="auto" w:fill="1E1E1E"/>
        <w:spacing w:after="0" w:line="285" w:lineRule="atLeast"/>
        <w:rPr>
          <w:rFonts w:ascii="Consolas" w:eastAsia="Times New Roman" w:hAnsi="Consolas" w:cs="Times New Roman"/>
          <w:color w:val="D4D4D4"/>
          <w:sz w:val="21"/>
          <w:szCs w:val="21"/>
          <w:lang w:eastAsia="en-US"/>
        </w:rPr>
      </w:pPr>
      <w:r w:rsidRPr="00944167">
        <w:rPr>
          <w:rFonts w:ascii="Consolas" w:eastAsia="Times New Roman" w:hAnsi="Consolas" w:cs="Times New Roman"/>
          <w:color w:val="C586C0"/>
          <w:sz w:val="21"/>
          <w:szCs w:val="21"/>
          <w:lang w:eastAsia="en-US"/>
        </w:rPr>
        <w:t>@ </w:t>
      </w:r>
      <w:proofErr w:type="spellStart"/>
      <w:r w:rsidRPr="00944167">
        <w:rPr>
          <w:rFonts w:ascii="Consolas" w:eastAsia="Times New Roman" w:hAnsi="Consolas" w:cs="Times New Roman"/>
          <w:color w:val="C586C0"/>
          <w:sz w:val="21"/>
          <w:szCs w:val="21"/>
          <w:lang w:eastAsia="en-US"/>
        </w:rPr>
        <w:t>phraselist</w:t>
      </w:r>
      <w:proofErr w:type="spellEnd"/>
      <w:r w:rsidRPr="00944167">
        <w:rPr>
          <w:rFonts w:ascii="Consolas" w:eastAsia="Times New Roman" w:hAnsi="Consolas" w:cs="Times New Roman"/>
          <w:color w:val="C586C0"/>
          <w:sz w:val="21"/>
          <w:szCs w:val="21"/>
          <w:lang w:eastAsia="en-US"/>
        </w:rPr>
        <w:t> </w:t>
      </w:r>
      <w:proofErr w:type="spellStart"/>
      <w:r w:rsidRPr="00944167">
        <w:rPr>
          <w:rFonts w:ascii="Consolas" w:eastAsia="Times New Roman" w:hAnsi="Consolas" w:cs="Times New Roman"/>
          <w:color w:val="D4D4D4"/>
          <w:sz w:val="21"/>
          <w:szCs w:val="21"/>
          <w:lang w:eastAsia="en-US"/>
        </w:rPr>
        <w:t>MaxBidPhrases</w:t>
      </w:r>
      <w:proofErr w:type="spellEnd"/>
      <w:r w:rsidRPr="00944167">
        <w:rPr>
          <w:rFonts w:ascii="Consolas" w:eastAsia="Times New Roman" w:hAnsi="Consolas" w:cs="Times New Roman"/>
          <w:color w:val="D4D4D4"/>
          <w:sz w:val="21"/>
          <w:szCs w:val="21"/>
          <w:lang w:eastAsia="en-US"/>
        </w:rPr>
        <w:t>(interchangeable)=</w:t>
      </w:r>
    </w:p>
    <w:p w14:paraId="7EBBB64A" w14:textId="77777777" w:rsidR="00944167" w:rsidRPr="00944167" w:rsidRDefault="00944167" w:rsidP="00944167">
      <w:pPr>
        <w:shd w:val="clear" w:color="auto" w:fill="1E1E1E"/>
        <w:spacing w:after="0" w:line="285" w:lineRule="atLeast"/>
        <w:rPr>
          <w:rFonts w:ascii="Consolas" w:eastAsia="Times New Roman" w:hAnsi="Consolas" w:cs="Times New Roman"/>
          <w:color w:val="D4D4D4"/>
          <w:sz w:val="21"/>
          <w:szCs w:val="21"/>
          <w:lang w:eastAsia="en-US"/>
        </w:rPr>
      </w:pPr>
      <w:r w:rsidRPr="00944167">
        <w:rPr>
          <w:rFonts w:ascii="Consolas" w:eastAsia="Times New Roman" w:hAnsi="Consolas" w:cs="Times New Roman"/>
          <w:color w:val="D4D4D4"/>
          <w:sz w:val="21"/>
          <w:szCs w:val="21"/>
          <w:lang w:eastAsia="en-US"/>
        </w:rPr>
        <w:t>        </w:t>
      </w:r>
      <w:r w:rsidRPr="00944167">
        <w:rPr>
          <w:rFonts w:ascii="Consolas" w:eastAsia="Times New Roman" w:hAnsi="Consolas" w:cs="Times New Roman"/>
          <w:b/>
          <w:bCs/>
          <w:color w:val="569CD6"/>
          <w:sz w:val="21"/>
          <w:szCs w:val="21"/>
          <w:lang w:eastAsia="en-US"/>
        </w:rPr>
        <w:t>- </w:t>
      </w:r>
      <w:r w:rsidRPr="00944167">
        <w:rPr>
          <w:rFonts w:ascii="Consolas" w:eastAsia="Times New Roman" w:hAnsi="Consolas" w:cs="Times New Roman"/>
          <w:color w:val="D4D4D4"/>
          <w:sz w:val="21"/>
          <w:szCs w:val="21"/>
          <w:lang w:eastAsia="en-US"/>
        </w:rPr>
        <w:t>max</w:t>
      </w:r>
    </w:p>
    <w:p w14:paraId="024D30E5" w14:textId="77777777" w:rsidR="00944167" w:rsidRPr="00944167" w:rsidRDefault="00944167" w:rsidP="00944167">
      <w:pPr>
        <w:shd w:val="clear" w:color="auto" w:fill="1E1E1E"/>
        <w:spacing w:after="0" w:line="285" w:lineRule="atLeast"/>
        <w:rPr>
          <w:rFonts w:ascii="Consolas" w:eastAsia="Times New Roman" w:hAnsi="Consolas" w:cs="Times New Roman"/>
          <w:color w:val="D4D4D4"/>
          <w:sz w:val="21"/>
          <w:szCs w:val="21"/>
          <w:lang w:eastAsia="en-US"/>
        </w:rPr>
      </w:pPr>
      <w:r w:rsidRPr="00944167">
        <w:rPr>
          <w:rFonts w:ascii="Consolas" w:eastAsia="Times New Roman" w:hAnsi="Consolas" w:cs="Times New Roman"/>
          <w:color w:val="D4D4D4"/>
          <w:sz w:val="21"/>
          <w:szCs w:val="21"/>
          <w:lang w:eastAsia="en-US"/>
        </w:rPr>
        <w:t>        </w:t>
      </w:r>
      <w:r w:rsidRPr="00944167">
        <w:rPr>
          <w:rFonts w:ascii="Consolas" w:eastAsia="Times New Roman" w:hAnsi="Consolas" w:cs="Times New Roman"/>
          <w:b/>
          <w:bCs/>
          <w:color w:val="569CD6"/>
          <w:sz w:val="21"/>
          <w:szCs w:val="21"/>
          <w:lang w:eastAsia="en-US"/>
        </w:rPr>
        <w:t>- </w:t>
      </w:r>
      <w:r w:rsidRPr="00944167">
        <w:rPr>
          <w:rFonts w:ascii="Consolas" w:eastAsia="Times New Roman" w:hAnsi="Consolas" w:cs="Times New Roman"/>
          <w:color w:val="D4D4D4"/>
          <w:sz w:val="21"/>
          <w:szCs w:val="21"/>
          <w:lang w:eastAsia="en-US"/>
        </w:rPr>
        <w:t>bid</w:t>
      </w:r>
    </w:p>
    <w:p w14:paraId="6659745E" w14:textId="77777777" w:rsidR="00944167" w:rsidRPr="00944167" w:rsidRDefault="00944167" w:rsidP="00944167">
      <w:pPr>
        <w:shd w:val="clear" w:color="auto" w:fill="1E1E1E"/>
        <w:spacing w:after="0" w:line="285" w:lineRule="atLeast"/>
        <w:rPr>
          <w:rFonts w:ascii="Consolas" w:eastAsia="Times New Roman" w:hAnsi="Consolas" w:cs="Times New Roman"/>
          <w:color w:val="D4D4D4"/>
          <w:sz w:val="21"/>
          <w:szCs w:val="21"/>
          <w:lang w:eastAsia="en-US"/>
        </w:rPr>
      </w:pPr>
      <w:r w:rsidRPr="00944167">
        <w:rPr>
          <w:rFonts w:ascii="Consolas" w:eastAsia="Times New Roman" w:hAnsi="Consolas" w:cs="Times New Roman"/>
          <w:color w:val="D4D4D4"/>
          <w:sz w:val="21"/>
          <w:szCs w:val="21"/>
          <w:lang w:eastAsia="en-US"/>
        </w:rPr>
        <w:t>        </w:t>
      </w:r>
      <w:r w:rsidRPr="00944167">
        <w:rPr>
          <w:rFonts w:ascii="Consolas" w:eastAsia="Times New Roman" w:hAnsi="Consolas" w:cs="Times New Roman"/>
          <w:b/>
          <w:bCs/>
          <w:color w:val="569CD6"/>
          <w:sz w:val="21"/>
          <w:szCs w:val="21"/>
          <w:lang w:eastAsia="en-US"/>
        </w:rPr>
        <w:t>- </w:t>
      </w:r>
      <w:r w:rsidRPr="00944167">
        <w:rPr>
          <w:rFonts w:ascii="Consolas" w:eastAsia="Times New Roman" w:hAnsi="Consolas" w:cs="Times New Roman"/>
          <w:color w:val="D4D4D4"/>
          <w:sz w:val="21"/>
          <w:szCs w:val="21"/>
          <w:lang w:eastAsia="en-US"/>
        </w:rPr>
        <w:t>max bid</w:t>
      </w:r>
    </w:p>
    <w:p w14:paraId="2298FDF1" w14:textId="469AD4F3" w:rsidR="00944167" w:rsidRDefault="0054136E" w:rsidP="00BF0A9E">
      <w:r>
        <w:t xml:space="preserve">Any of the phrases in the list above would be considered to have the </w:t>
      </w:r>
      <w:proofErr w:type="spellStart"/>
      <w:r>
        <w:rPr>
          <w:i/>
          <w:iCs/>
        </w:rPr>
        <w:t>MaxBidPhrases</w:t>
      </w:r>
      <w:proofErr w:type="spellEnd"/>
      <w:r>
        <w:rPr>
          <w:i/>
          <w:iCs/>
        </w:rPr>
        <w:t xml:space="preserve"> </w:t>
      </w:r>
      <w:r>
        <w:t xml:space="preserve">feature. </w:t>
      </w:r>
      <w:r w:rsidR="006A5746">
        <w:t>The effect of a feature is to allow learning with fewer examples i.e</w:t>
      </w:r>
      <w:r w:rsidR="4444C6CD">
        <w:t>.,</w:t>
      </w:r>
      <w:r w:rsidR="006A5746">
        <w:t xml:space="preserve"> </w:t>
      </w:r>
      <w:r w:rsidR="0047162A">
        <w:t xml:space="preserve">a single utterance like “a max bid of 3 clubs” will be enough to also recognize “a bid of 3 clubs” or “a max of 3 clubs”. </w:t>
      </w:r>
      <w:r w:rsidR="006A5746">
        <w:t>If you later added another phrase “maximum bid” it would also recognize “a maximum bid of 3 clubs” without having to add it as a training utterance.</w:t>
      </w:r>
    </w:p>
    <w:p w14:paraId="61EC552E" w14:textId="599A8843" w:rsidR="00121608" w:rsidRPr="00B601B5" w:rsidRDefault="00121608" w:rsidP="00BF0A9E">
      <w:r>
        <w:t xml:space="preserve">The next few lines define our first </w:t>
      </w:r>
      <w:commentRangeStart w:id="18"/>
      <w:commentRangeStart w:id="19"/>
      <w:r>
        <w:t xml:space="preserve">hierarchical </w:t>
      </w:r>
      <w:r w:rsidR="42E9DFE1">
        <w:t>entity</w:t>
      </w:r>
      <w:commentRangeEnd w:id="18"/>
      <w:r>
        <w:rPr>
          <w:rStyle w:val="CommentReference"/>
        </w:rPr>
        <w:commentReference w:id="18"/>
      </w:r>
      <w:commentRangeEnd w:id="19"/>
      <w:r>
        <w:rPr>
          <w:rStyle w:val="CommentReference"/>
        </w:rPr>
        <w:commentReference w:id="19"/>
      </w:r>
      <w:r>
        <w:t xml:space="preserve">, in this case one for recognizing the combination of </w:t>
      </w:r>
      <w:r w:rsidR="00F279C0">
        <w:t xml:space="preserve">the </w:t>
      </w:r>
      <w:proofErr w:type="spellStart"/>
      <w:r w:rsidR="00F279C0">
        <w:t>MaxBid</w:t>
      </w:r>
      <w:proofErr w:type="spellEnd"/>
      <w:r w:rsidR="00F279C0">
        <w:t xml:space="preserve"> </w:t>
      </w:r>
      <w:r>
        <w:t>property and a</w:t>
      </w:r>
      <w:r w:rsidR="00F279C0">
        <w:t xml:space="preserve"> number</w:t>
      </w:r>
      <w:r>
        <w:t xml:space="preserve"> entity.</w:t>
      </w:r>
      <w:r w:rsidR="00B601B5">
        <w:t xml:space="preserve"> </w:t>
      </w:r>
      <w:r w:rsidR="00F1727D">
        <w:t>This is to cover the case where we know the property and might have an associated entity value.</w:t>
      </w:r>
    </w:p>
    <w:p w14:paraId="171E05A4" w14:textId="77777777" w:rsidR="00B601B5" w:rsidRPr="00B601B5" w:rsidRDefault="00B601B5" w:rsidP="00B601B5">
      <w:pPr>
        <w:shd w:val="clear" w:color="auto" w:fill="1E1E1E"/>
        <w:spacing w:after="0" w:line="285" w:lineRule="atLeast"/>
        <w:rPr>
          <w:rFonts w:ascii="Consolas" w:eastAsia="Times New Roman" w:hAnsi="Consolas" w:cs="Times New Roman"/>
          <w:color w:val="D4D4D4"/>
          <w:sz w:val="21"/>
          <w:szCs w:val="21"/>
          <w:lang w:eastAsia="en-US"/>
        </w:rPr>
      </w:pPr>
      <w:r w:rsidRPr="00B601B5">
        <w:rPr>
          <w:rFonts w:ascii="Consolas" w:eastAsia="Times New Roman" w:hAnsi="Consolas" w:cs="Times New Roman"/>
          <w:color w:val="6A9955"/>
          <w:sz w:val="21"/>
          <w:szCs w:val="21"/>
          <w:lang w:eastAsia="en-US"/>
        </w:rPr>
        <w:t>&gt; Define property entity and optional value for </w:t>
      </w:r>
      <w:proofErr w:type="spellStart"/>
      <w:r w:rsidRPr="00B601B5">
        <w:rPr>
          <w:rFonts w:ascii="Consolas" w:eastAsia="Times New Roman" w:hAnsi="Consolas" w:cs="Times New Roman"/>
          <w:color w:val="6A9955"/>
          <w:sz w:val="21"/>
          <w:szCs w:val="21"/>
          <w:lang w:eastAsia="en-US"/>
        </w:rPr>
        <w:t>MaxBid</w:t>
      </w:r>
      <w:proofErr w:type="spellEnd"/>
      <w:r w:rsidRPr="00B601B5">
        <w:rPr>
          <w:rFonts w:ascii="Consolas" w:eastAsia="Times New Roman" w:hAnsi="Consolas" w:cs="Times New Roman"/>
          <w:color w:val="6A9955"/>
          <w:sz w:val="21"/>
          <w:szCs w:val="21"/>
          <w:lang w:eastAsia="en-US"/>
        </w:rPr>
        <w:t> property.</w:t>
      </w:r>
    </w:p>
    <w:p w14:paraId="75CB2790" w14:textId="77777777" w:rsidR="00B601B5" w:rsidRPr="00B601B5" w:rsidRDefault="00B601B5" w:rsidP="00B601B5">
      <w:pPr>
        <w:shd w:val="clear" w:color="auto" w:fill="1E1E1E"/>
        <w:spacing w:after="0" w:line="285" w:lineRule="atLeast"/>
        <w:rPr>
          <w:rFonts w:ascii="Consolas" w:eastAsia="Times New Roman" w:hAnsi="Consolas" w:cs="Times New Roman"/>
          <w:color w:val="D4D4D4"/>
          <w:sz w:val="21"/>
          <w:szCs w:val="21"/>
          <w:lang w:eastAsia="en-US"/>
        </w:rPr>
      </w:pPr>
      <w:r w:rsidRPr="00B601B5">
        <w:rPr>
          <w:rFonts w:ascii="Consolas" w:eastAsia="Times New Roman" w:hAnsi="Consolas" w:cs="Times New Roman"/>
          <w:color w:val="C586C0"/>
          <w:sz w:val="21"/>
          <w:szCs w:val="21"/>
          <w:lang w:eastAsia="en-US"/>
        </w:rPr>
        <w:t>@ ml </w:t>
      </w:r>
      <w:proofErr w:type="spellStart"/>
      <w:r w:rsidRPr="00B601B5">
        <w:rPr>
          <w:rFonts w:ascii="Consolas" w:eastAsia="Times New Roman" w:hAnsi="Consolas" w:cs="Times New Roman"/>
          <w:color w:val="D4D4D4"/>
          <w:sz w:val="21"/>
          <w:szCs w:val="21"/>
          <w:lang w:eastAsia="en-US"/>
        </w:rPr>
        <w:t>MaxBidProperty</w:t>
      </w:r>
      <w:proofErr w:type="spellEnd"/>
      <w:r w:rsidRPr="00B601B5">
        <w:rPr>
          <w:rFonts w:ascii="Consolas" w:eastAsia="Times New Roman" w:hAnsi="Consolas" w:cs="Times New Roman"/>
          <w:color w:val="D4D4D4"/>
          <w:sz w:val="21"/>
          <w:szCs w:val="21"/>
          <w:lang w:eastAsia="en-US"/>
        </w:rPr>
        <w:t> </w:t>
      </w:r>
      <w:proofErr w:type="spellStart"/>
      <w:r w:rsidRPr="00B601B5">
        <w:rPr>
          <w:rFonts w:ascii="Consolas" w:eastAsia="Times New Roman" w:hAnsi="Consolas" w:cs="Times New Roman"/>
          <w:color w:val="D4D4D4"/>
          <w:sz w:val="21"/>
          <w:szCs w:val="21"/>
          <w:lang w:eastAsia="en-US"/>
        </w:rPr>
        <w:t>usesFeature</w:t>
      </w:r>
      <w:proofErr w:type="spellEnd"/>
      <w:r w:rsidRPr="00B601B5">
        <w:rPr>
          <w:rFonts w:ascii="Consolas" w:eastAsia="Times New Roman" w:hAnsi="Consolas" w:cs="Times New Roman"/>
          <w:color w:val="D4D4D4"/>
          <w:sz w:val="21"/>
          <w:szCs w:val="21"/>
          <w:lang w:eastAsia="en-US"/>
        </w:rPr>
        <w:t> </w:t>
      </w:r>
      <w:proofErr w:type="spellStart"/>
      <w:r w:rsidRPr="00B601B5">
        <w:rPr>
          <w:rFonts w:ascii="Consolas" w:eastAsia="Times New Roman" w:hAnsi="Consolas" w:cs="Times New Roman"/>
          <w:color w:val="D4D4D4"/>
          <w:sz w:val="21"/>
          <w:szCs w:val="21"/>
          <w:lang w:eastAsia="en-US"/>
        </w:rPr>
        <w:t>MaxBidPhrases</w:t>
      </w:r>
      <w:proofErr w:type="spellEnd"/>
    </w:p>
    <w:p w14:paraId="0DB9A7FE" w14:textId="77777777" w:rsidR="00B601B5" w:rsidRPr="00B601B5" w:rsidRDefault="00B601B5" w:rsidP="00B601B5">
      <w:pPr>
        <w:shd w:val="clear" w:color="auto" w:fill="1E1E1E"/>
        <w:spacing w:after="0" w:line="285" w:lineRule="atLeast"/>
        <w:rPr>
          <w:rFonts w:ascii="Consolas" w:eastAsia="Times New Roman" w:hAnsi="Consolas" w:cs="Times New Roman"/>
          <w:color w:val="D4D4D4"/>
          <w:sz w:val="21"/>
          <w:szCs w:val="21"/>
          <w:lang w:eastAsia="en-US"/>
        </w:rPr>
      </w:pPr>
      <w:r w:rsidRPr="00B601B5">
        <w:rPr>
          <w:rFonts w:ascii="Consolas" w:eastAsia="Times New Roman" w:hAnsi="Consolas" w:cs="Times New Roman"/>
          <w:color w:val="D4D4D4"/>
          <w:sz w:val="21"/>
          <w:szCs w:val="21"/>
          <w:lang w:eastAsia="en-US"/>
        </w:rPr>
        <w:t>    </w:t>
      </w:r>
      <w:r w:rsidRPr="00B601B5">
        <w:rPr>
          <w:rFonts w:ascii="Consolas" w:eastAsia="Times New Roman" w:hAnsi="Consolas" w:cs="Times New Roman"/>
          <w:b/>
          <w:bCs/>
          <w:color w:val="569CD6"/>
          <w:sz w:val="21"/>
          <w:szCs w:val="21"/>
          <w:lang w:eastAsia="en-US"/>
        </w:rPr>
        <w:t>- </w:t>
      </w:r>
      <w:r w:rsidRPr="00B601B5">
        <w:rPr>
          <w:rFonts w:ascii="Consolas" w:eastAsia="Times New Roman" w:hAnsi="Consolas" w:cs="Times New Roman"/>
          <w:color w:val="C586C0"/>
          <w:sz w:val="21"/>
          <w:szCs w:val="21"/>
          <w:lang w:eastAsia="en-US"/>
        </w:rPr>
        <w:t>@ number </w:t>
      </w:r>
      <w:proofErr w:type="spellStart"/>
      <w:r w:rsidRPr="00B601B5">
        <w:rPr>
          <w:rFonts w:ascii="Consolas" w:eastAsia="Times New Roman" w:hAnsi="Consolas" w:cs="Times New Roman"/>
          <w:color w:val="D4D4D4"/>
          <w:sz w:val="21"/>
          <w:szCs w:val="21"/>
          <w:lang w:eastAsia="en-US"/>
        </w:rPr>
        <w:t>number</w:t>
      </w:r>
      <w:proofErr w:type="spellEnd"/>
    </w:p>
    <w:p w14:paraId="54C0B32C" w14:textId="2798DE93" w:rsidR="002A3515" w:rsidRDefault="00B601B5" w:rsidP="00BF0A9E">
      <w:r>
        <w:t xml:space="preserve">The </w:t>
      </w:r>
      <w:r>
        <w:rPr>
          <w:i/>
          <w:iCs/>
        </w:rPr>
        <w:t xml:space="preserve">ml </w:t>
      </w:r>
      <w:r>
        <w:t xml:space="preserve">tells LUIS that the hierarchy is learned from examples. </w:t>
      </w:r>
      <w:r w:rsidR="00F75148">
        <w:t xml:space="preserve">The LUIS entity name ends with </w:t>
      </w:r>
      <w:r w:rsidR="00F75148">
        <w:rPr>
          <w:i/>
          <w:iCs/>
        </w:rPr>
        <w:t xml:space="preserve">Property </w:t>
      </w:r>
      <w:r w:rsidR="00F75148">
        <w:t xml:space="preserve">to tell you that this LUIS entity is used as a property </w:t>
      </w:r>
      <w:r w:rsidR="00130FEC">
        <w:t xml:space="preserve">in the form dialog. </w:t>
      </w:r>
      <w:commentRangeStart w:id="20"/>
      <w:commentRangeStart w:id="21"/>
      <w:proofErr w:type="spellStart"/>
      <w:r>
        <w:rPr>
          <w:i/>
          <w:iCs/>
        </w:rPr>
        <w:t>usesFeature</w:t>
      </w:r>
      <w:proofErr w:type="spellEnd"/>
      <w:r>
        <w:rPr>
          <w:i/>
          <w:iCs/>
        </w:rPr>
        <w:t xml:space="preserve"> </w:t>
      </w:r>
      <w:commentRangeEnd w:id="20"/>
      <w:r>
        <w:rPr>
          <w:rStyle w:val="CommentReference"/>
        </w:rPr>
        <w:commentReference w:id="20"/>
      </w:r>
      <w:commentRangeEnd w:id="21"/>
      <w:r>
        <w:rPr>
          <w:rStyle w:val="CommentReference"/>
        </w:rPr>
        <w:commentReference w:id="21"/>
      </w:r>
      <w:proofErr w:type="spellStart"/>
      <w:r>
        <w:rPr>
          <w:i/>
          <w:iCs/>
        </w:rPr>
        <w:t>MaxBidPhrases</w:t>
      </w:r>
      <w:proofErr w:type="spellEnd"/>
      <w:r>
        <w:t xml:space="preserve"> tells LUIS that the phrase list </w:t>
      </w:r>
      <w:r w:rsidR="00130FEC">
        <w:t xml:space="preserve">we setup to recognize the ways </w:t>
      </w:r>
      <w:r w:rsidR="00660135">
        <w:t xml:space="preserve">people might say “maximum bid” are useful for recognizing this hierarchical entity. </w:t>
      </w:r>
    </w:p>
    <w:p w14:paraId="5CA19CF7" w14:textId="58244ECD" w:rsidR="00022BFB" w:rsidRPr="000D2EFD" w:rsidRDefault="00266297" w:rsidP="00BF0A9E">
      <w:r>
        <w:t xml:space="preserve">The indented line tells us that </w:t>
      </w:r>
      <w:proofErr w:type="spellStart"/>
      <w:r>
        <w:rPr>
          <w:i/>
          <w:iCs/>
        </w:rPr>
        <w:t>MaxBidProperty</w:t>
      </w:r>
      <w:proofErr w:type="spellEnd"/>
      <w:r>
        <w:t xml:space="preserve"> can have a</w:t>
      </w:r>
      <w:r w:rsidR="008E50F9">
        <w:t>n optional</w:t>
      </w:r>
      <w:r>
        <w:t xml:space="preserve"> child </w:t>
      </w:r>
      <w:proofErr w:type="spellStart"/>
      <w:r w:rsidR="00565F67">
        <w:rPr>
          <w:i/>
          <w:iCs/>
        </w:rPr>
        <w:t>MaxBidProperty.number</w:t>
      </w:r>
      <w:proofErr w:type="spellEnd"/>
      <w:r w:rsidR="00565F67">
        <w:rPr>
          <w:i/>
          <w:iCs/>
        </w:rPr>
        <w:t xml:space="preserve"> </w:t>
      </w:r>
      <w:r w:rsidR="00565F67">
        <w:t xml:space="preserve">which must be of </w:t>
      </w:r>
      <w:r w:rsidR="00022BFB">
        <w:t xml:space="preserve">the prebuilt </w:t>
      </w:r>
      <w:r w:rsidR="00022BFB">
        <w:rPr>
          <w:i/>
          <w:iCs/>
        </w:rPr>
        <w:t xml:space="preserve">number </w:t>
      </w:r>
      <w:r w:rsidR="00022BFB">
        <w:t xml:space="preserve">entity type. </w:t>
      </w:r>
      <w:r w:rsidR="00341EB2">
        <w:t>This can be a bit confusing</w:t>
      </w:r>
      <w:r w:rsidR="00E07478">
        <w:t>—</w:t>
      </w:r>
      <w:proofErr w:type="spellStart"/>
      <w:r w:rsidR="00261E45">
        <w:rPr>
          <w:i/>
          <w:iCs/>
        </w:rPr>
        <w:t>MaxBidProperty.number</w:t>
      </w:r>
      <w:proofErr w:type="spellEnd"/>
      <w:r w:rsidR="00261E45">
        <w:rPr>
          <w:i/>
          <w:iCs/>
        </w:rPr>
        <w:t xml:space="preserve"> </w:t>
      </w:r>
      <w:r w:rsidR="00261E45">
        <w:t>and</w:t>
      </w:r>
      <w:r w:rsidR="00E07478">
        <w:t xml:space="preserve"> </w:t>
      </w:r>
      <w:r w:rsidR="00E07478">
        <w:rPr>
          <w:i/>
          <w:iCs/>
        </w:rPr>
        <w:t xml:space="preserve">number </w:t>
      </w:r>
      <w:r w:rsidR="00E07478">
        <w:t xml:space="preserve">are not the same. </w:t>
      </w:r>
      <w:proofErr w:type="spellStart"/>
      <w:r w:rsidR="00E07478" w:rsidRPr="26E0BB96">
        <w:rPr>
          <w:i/>
          <w:iCs/>
        </w:rPr>
        <w:t>MaxBidProperty.number</w:t>
      </w:r>
      <w:proofErr w:type="spellEnd"/>
      <w:r w:rsidR="00E07478" w:rsidRPr="26E0BB96">
        <w:rPr>
          <w:i/>
          <w:iCs/>
        </w:rPr>
        <w:t xml:space="preserve"> </w:t>
      </w:r>
      <w:r w:rsidR="00E07478" w:rsidRPr="00261E45">
        <w:t xml:space="preserve">is </w:t>
      </w:r>
      <w:proofErr w:type="gramStart"/>
      <w:r w:rsidR="00D216BE" w:rsidRPr="00261E45">
        <w:t>learned</w:t>
      </w:r>
      <w:proofErr w:type="gramEnd"/>
      <w:r w:rsidR="00D216BE">
        <w:t xml:space="preserve"> and</w:t>
      </w:r>
      <w:r w:rsidR="00E07478" w:rsidRPr="00261E45">
        <w:t xml:space="preserve"> </w:t>
      </w:r>
      <w:r w:rsidR="00261E45">
        <w:t>needs</w:t>
      </w:r>
      <w:r w:rsidR="00E07478" w:rsidRPr="00261E45">
        <w:t xml:space="preserve"> labeled examples</w:t>
      </w:r>
      <w:r w:rsidR="00E07478">
        <w:rPr>
          <w:i/>
          <w:iCs/>
        </w:rPr>
        <w:t xml:space="preserve"> </w:t>
      </w:r>
      <w:r w:rsidR="007A2B6D">
        <w:t xml:space="preserve">and </w:t>
      </w:r>
      <w:r w:rsidR="007A2B6D">
        <w:rPr>
          <w:i/>
          <w:iCs/>
        </w:rPr>
        <w:t xml:space="preserve">number </w:t>
      </w:r>
      <w:r w:rsidR="007A2B6D">
        <w:t xml:space="preserve">is a LUIS prebuilt and requires no learning. </w:t>
      </w:r>
      <w:r w:rsidR="002A3515">
        <w:t xml:space="preserve">We </w:t>
      </w:r>
      <w:r w:rsidR="00226C0B">
        <w:t>do not</w:t>
      </w:r>
      <w:r w:rsidR="002A3515">
        <w:t xml:space="preserve"> need a lot of examples because </w:t>
      </w:r>
      <w:proofErr w:type="spellStart"/>
      <w:r w:rsidR="00DA6B10">
        <w:rPr>
          <w:i/>
          <w:iCs/>
        </w:rPr>
        <w:t>MaxBidProperty.number</w:t>
      </w:r>
      <w:proofErr w:type="spellEnd"/>
      <w:r w:rsidR="00DA6B10">
        <w:t xml:space="preserve"> must be a </w:t>
      </w:r>
      <w:r w:rsidR="00DA6B10">
        <w:rPr>
          <w:i/>
          <w:iCs/>
        </w:rPr>
        <w:t>number</w:t>
      </w:r>
      <w:r w:rsidR="00DA6B10">
        <w:t xml:space="preserve"> which means that </w:t>
      </w:r>
      <w:r w:rsidR="000D2EFD">
        <w:t xml:space="preserve">the presence of the prebuilt </w:t>
      </w:r>
      <w:r w:rsidR="000D2EFD">
        <w:rPr>
          <w:i/>
          <w:iCs/>
        </w:rPr>
        <w:t>number</w:t>
      </w:r>
      <w:r w:rsidR="000D2EFD">
        <w:t xml:space="preserve"> feature makes it easier to learn.</w:t>
      </w:r>
    </w:p>
    <w:p w14:paraId="6DE61564" w14:textId="5A24091B" w:rsidR="00315B63" w:rsidRDefault="00B41BE5" w:rsidP="00BF0A9E">
      <w:r>
        <w:lastRenderedPageBreak/>
        <w:t xml:space="preserve">The hierarchical entity covers a specific span in </w:t>
      </w:r>
      <w:r w:rsidR="00B366DD">
        <w:t>the user response. For example</w:t>
      </w:r>
      <w:r w:rsidR="00315B63">
        <w:t>,</w:t>
      </w:r>
      <w:r w:rsidR="00B366DD">
        <w:t xml:space="preserve"> in</w:t>
      </w:r>
      <w:r w:rsidR="00C46E67">
        <w:t xml:space="preserve"> the fragment “</w:t>
      </w:r>
      <w:r w:rsidR="008E50F9">
        <w:t xml:space="preserve">3 </w:t>
      </w:r>
      <w:r w:rsidR="00C46E67">
        <w:t xml:space="preserve">max bid” we want that whole phrase to be interpreted as being about the </w:t>
      </w:r>
      <w:proofErr w:type="spellStart"/>
      <w:r w:rsidR="00C46E67" w:rsidRPr="26E0BB96">
        <w:rPr>
          <w:i/>
        </w:rPr>
        <w:t>MaxBid</w:t>
      </w:r>
      <w:proofErr w:type="spellEnd"/>
      <w:r w:rsidR="00C46E67" w:rsidRPr="26E0BB96">
        <w:rPr>
          <w:i/>
        </w:rPr>
        <w:t xml:space="preserve"> </w:t>
      </w:r>
      <w:r w:rsidR="00C46E67">
        <w:t xml:space="preserve">property </w:t>
      </w:r>
      <w:r w:rsidR="00315B63">
        <w:t xml:space="preserve">and have an entity value of 3. </w:t>
      </w:r>
      <w:r w:rsidR="008E50F9">
        <w:t>For</w:t>
      </w:r>
      <w:r w:rsidR="00315B63">
        <w:t xml:space="preserve"> LUIS to learn this we need to label utterances. </w:t>
      </w:r>
      <w:r w:rsidR="00D17983">
        <w:t xml:space="preserve">Here is the </w:t>
      </w:r>
      <w:r w:rsidR="00373A44">
        <w:t>label for utterance “3 max bid”.</w:t>
      </w:r>
    </w:p>
    <w:p w14:paraId="49D2388C" w14:textId="77777777" w:rsidR="00373A44" w:rsidRPr="00373A44" w:rsidRDefault="00373A44" w:rsidP="00373A44">
      <w:pPr>
        <w:shd w:val="clear" w:color="auto" w:fill="1E1E1E"/>
        <w:spacing w:after="0" w:line="285" w:lineRule="atLeast"/>
        <w:rPr>
          <w:rFonts w:ascii="Consolas" w:eastAsia="Times New Roman" w:hAnsi="Consolas" w:cs="Times New Roman"/>
          <w:color w:val="D4D4D4"/>
          <w:sz w:val="21"/>
          <w:szCs w:val="21"/>
          <w:lang w:eastAsia="en-US"/>
        </w:rPr>
      </w:pPr>
      <w:r w:rsidRPr="00373A44">
        <w:rPr>
          <w:rFonts w:ascii="Consolas" w:eastAsia="Times New Roman" w:hAnsi="Consolas" w:cs="Times New Roman"/>
          <w:b/>
          <w:bCs/>
          <w:color w:val="569CD6"/>
          <w:sz w:val="21"/>
          <w:szCs w:val="21"/>
          <w:lang w:eastAsia="en-US"/>
        </w:rPr>
        <w:t>- </w:t>
      </w:r>
      <w:r w:rsidRPr="00373A44">
        <w:rPr>
          <w:rFonts w:ascii="Consolas" w:eastAsia="Times New Roman" w:hAnsi="Consolas" w:cs="Times New Roman"/>
          <w:color w:val="D4D4D4"/>
          <w:sz w:val="21"/>
          <w:szCs w:val="21"/>
          <w:lang w:eastAsia="en-US"/>
        </w:rPr>
        <w:t>{</w:t>
      </w:r>
      <w:r w:rsidRPr="00373A44">
        <w:rPr>
          <w:rFonts w:ascii="Consolas" w:eastAsia="Times New Roman" w:hAnsi="Consolas" w:cs="Times New Roman"/>
          <w:color w:val="C586C0"/>
          <w:sz w:val="21"/>
          <w:szCs w:val="21"/>
          <w:lang w:eastAsia="en-US"/>
        </w:rPr>
        <w:t>@MaxBidProperty</w:t>
      </w:r>
      <w:r w:rsidRPr="00373A44">
        <w:rPr>
          <w:rFonts w:ascii="Consolas" w:eastAsia="Times New Roman" w:hAnsi="Consolas" w:cs="Times New Roman"/>
          <w:color w:val="D4D4D4"/>
          <w:sz w:val="21"/>
          <w:szCs w:val="21"/>
          <w:lang w:eastAsia="en-US"/>
        </w:rPr>
        <w:t>={</w:t>
      </w:r>
      <w:r w:rsidRPr="00373A44">
        <w:rPr>
          <w:rFonts w:ascii="Consolas" w:eastAsia="Times New Roman" w:hAnsi="Consolas" w:cs="Times New Roman"/>
          <w:color w:val="C586C0"/>
          <w:sz w:val="21"/>
          <w:szCs w:val="21"/>
          <w:lang w:eastAsia="en-US"/>
        </w:rPr>
        <w:t>@number=3</w:t>
      </w:r>
      <w:r w:rsidRPr="00373A44">
        <w:rPr>
          <w:rFonts w:ascii="Consolas" w:eastAsia="Times New Roman" w:hAnsi="Consolas" w:cs="Times New Roman"/>
          <w:color w:val="D4D4D4"/>
          <w:sz w:val="21"/>
          <w:szCs w:val="21"/>
          <w:lang w:eastAsia="en-US"/>
        </w:rPr>
        <w:t>} max bid}</w:t>
      </w:r>
    </w:p>
    <w:p w14:paraId="4B4429AF" w14:textId="4A9C8D45" w:rsidR="00373A44" w:rsidRDefault="009A7096" w:rsidP="00BF0A9E">
      <w:proofErr w:type="gramStart"/>
      <w:r>
        <w:t xml:space="preserve">The </w:t>
      </w:r>
      <w:proofErr w:type="spellStart"/>
      <w:r>
        <w:rPr>
          <w:i/>
          <w:iCs/>
        </w:rPr>
        <w:t>MaxBidProperty</w:t>
      </w:r>
      <w:proofErr w:type="spellEnd"/>
      <w:proofErr w:type="gramEnd"/>
      <w:r>
        <w:rPr>
          <w:i/>
          <w:iCs/>
        </w:rPr>
        <w:t xml:space="preserve"> </w:t>
      </w:r>
      <w:r>
        <w:t xml:space="preserve">spans the whole utterance. The child </w:t>
      </w:r>
      <w:r>
        <w:rPr>
          <w:i/>
          <w:iCs/>
        </w:rPr>
        <w:t>number</w:t>
      </w:r>
      <w:r w:rsidR="00E72822">
        <w:t xml:space="preserve"> only covers </w:t>
      </w:r>
      <w:proofErr w:type="gramStart"/>
      <w:r w:rsidR="00E72822">
        <w:t>the number</w:t>
      </w:r>
      <w:proofErr w:type="gramEnd"/>
      <w:r w:rsidR="00E72822">
        <w:t xml:space="preserve"> 3</w:t>
      </w:r>
      <w:r w:rsidR="002F45FC">
        <w:t xml:space="preserve"> and is used for learning </w:t>
      </w:r>
      <w:proofErr w:type="spellStart"/>
      <w:r w:rsidR="002F45FC">
        <w:rPr>
          <w:i/>
          <w:iCs/>
        </w:rPr>
        <w:t>MaxBidProperty.number</w:t>
      </w:r>
      <w:proofErr w:type="spellEnd"/>
      <w:r w:rsidR="00E72822">
        <w:t xml:space="preserve">. </w:t>
      </w:r>
      <w:r w:rsidR="006D15A0">
        <w:t>T</w:t>
      </w:r>
      <w:r w:rsidR="00E72822">
        <w:t>he phrase “max bid” is what tells you th</w:t>
      </w:r>
      <w:r w:rsidR="002A3239">
        <w:t xml:space="preserve">at the </w:t>
      </w:r>
      <w:proofErr w:type="spellStart"/>
      <w:r w:rsidR="002A3239">
        <w:rPr>
          <w:i/>
          <w:iCs/>
        </w:rPr>
        <w:t>MaxBidProperty</w:t>
      </w:r>
      <w:proofErr w:type="spellEnd"/>
      <w:r w:rsidR="002A3239">
        <w:t xml:space="preserve"> entity is involved. (And since this is </w:t>
      </w:r>
      <w:r w:rsidR="00021E8A">
        <w:t xml:space="preserve">in the </w:t>
      </w:r>
      <w:proofErr w:type="spellStart"/>
      <w:r w:rsidR="00021E8A">
        <w:rPr>
          <w:i/>
          <w:iCs/>
        </w:rPr>
        <w:t>MaxBidPhrases</w:t>
      </w:r>
      <w:proofErr w:type="spellEnd"/>
      <w:r w:rsidR="00021E8A">
        <w:rPr>
          <w:i/>
          <w:iCs/>
        </w:rPr>
        <w:t xml:space="preserve"> </w:t>
      </w:r>
      <w:r w:rsidR="00021E8A">
        <w:t>feature we get other phrases like “max” recognized for free.)</w:t>
      </w:r>
    </w:p>
    <w:p w14:paraId="2793C3EF" w14:textId="4B43F6BA" w:rsidR="00572445" w:rsidRDefault="0003436A" w:rsidP="00BF0A9E">
      <w:r>
        <w:t>The next lines are all about defining the hierarchical entities used to model operations</w:t>
      </w:r>
      <w:r w:rsidR="001D04FC">
        <w:t xml:space="preserve"> which work over properties and entities. </w:t>
      </w:r>
      <w:r w:rsidR="00A31F65">
        <w:t xml:space="preserve">The </w:t>
      </w:r>
      <w:r w:rsidR="00FF329A">
        <w:t xml:space="preserve">LUIS entity name ends with () to </w:t>
      </w:r>
      <w:r w:rsidR="49A1F6A8">
        <w:t>show</w:t>
      </w:r>
      <w:r w:rsidR="00FF329A">
        <w:t xml:space="preserve"> the entity is interpreted as an operation by the dialog management.</w:t>
      </w:r>
      <w:r w:rsidR="00AD401D">
        <w:t xml:space="preserve"> </w:t>
      </w:r>
      <w:r w:rsidR="00F27810">
        <w:t xml:space="preserve">Default operations include </w:t>
      </w:r>
      <w:r w:rsidR="00F27810">
        <w:rPr>
          <w:i/>
          <w:iCs/>
        </w:rPr>
        <w:t xml:space="preserve">Add(), Remove(), Clear(), Change(), Show() </w:t>
      </w:r>
      <w:r w:rsidR="00F27810">
        <w:t xml:space="preserve">and </w:t>
      </w:r>
      <w:r w:rsidR="00F27810">
        <w:rPr>
          <w:i/>
          <w:iCs/>
        </w:rPr>
        <w:t xml:space="preserve">Help(). </w:t>
      </w:r>
      <w:r w:rsidR="00F27810">
        <w:t xml:space="preserve">They all work the same way so we will look just at the </w:t>
      </w:r>
      <w:r w:rsidR="00F27810">
        <w:rPr>
          <w:i/>
          <w:iCs/>
        </w:rPr>
        <w:t xml:space="preserve">Add() </w:t>
      </w:r>
      <w:r w:rsidR="00F27810">
        <w:t xml:space="preserve">operation. </w:t>
      </w:r>
    </w:p>
    <w:p w14:paraId="2CBA3B88" w14:textId="77777777" w:rsidR="00572445" w:rsidRPr="00572445" w:rsidRDefault="00572445" w:rsidP="00572445">
      <w:pPr>
        <w:shd w:val="clear" w:color="auto" w:fill="1E1E1E"/>
        <w:spacing w:after="0" w:line="285" w:lineRule="atLeast"/>
        <w:rPr>
          <w:rFonts w:ascii="Consolas" w:eastAsia="Times New Roman" w:hAnsi="Consolas" w:cs="Times New Roman"/>
          <w:color w:val="D4D4D4"/>
          <w:sz w:val="21"/>
          <w:szCs w:val="21"/>
          <w:lang w:eastAsia="en-US"/>
        </w:rPr>
      </w:pPr>
      <w:r w:rsidRPr="00572445">
        <w:rPr>
          <w:rFonts w:ascii="Consolas" w:eastAsia="Times New Roman" w:hAnsi="Consolas" w:cs="Times New Roman"/>
          <w:color w:val="C586C0"/>
          <w:sz w:val="21"/>
          <w:szCs w:val="21"/>
          <w:lang w:eastAsia="en-US"/>
        </w:rPr>
        <w:t>@ ml </w:t>
      </w:r>
      <w:r w:rsidRPr="00572445">
        <w:rPr>
          <w:rFonts w:ascii="Consolas" w:eastAsia="Times New Roman" w:hAnsi="Consolas" w:cs="Times New Roman"/>
          <w:color w:val="D4D4D4"/>
          <w:sz w:val="21"/>
          <w:szCs w:val="21"/>
          <w:lang w:eastAsia="en-US"/>
        </w:rPr>
        <w:t>Add() </w:t>
      </w:r>
      <w:proofErr w:type="spellStart"/>
      <w:r w:rsidRPr="00572445">
        <w:rPr>
          <w:rFonts w:ascii="Consolas" w:eastAsia="Times New Roman" w:hAnsi="Consolas" w:cs="Times New Roman"/>
          <w:color w:val="D4D4D4"/>
          <w:sz w:val="21"/>
          <w:szCs w:val="21"/>
          <w:lang w:eastAsia="en-US"/>
        </w:rPr>
        <w:t>usesFeature</w:t>
      </w:r>
      <w:proofErr w:type="spellEnd"/>
      <w:r w:rsidRPr="00572445">
        <w:rPr>
          <w:rFonts w:ascii="Consolas" w:eastAsia="Times New Roman" w:hAnsi="Consolas" w:cs="Times New Roman"/>
          <w:color w:val="D4D4D4"/>
          <w:sz w:val="21"/>
          <w:szCs w:val="21"/>
          <w:lang w:eastAsia="en-US"/>
        </w:rPr>
        <w:t> </w:t>
      </w:r>
      <w:proofErr w:type="spellStart"/>
      <w:r w:rsidRPr="00572445">
        <w:rPr>
          <w:rFonts w:ascii="Consolas" w:eastAsia="Times New Roman" w:hAnsi="Consolas" w:cs="Times New Roman"/>
          <w:color w:val="D4D4D4"/>
          <w:sz w:val="21"/>
          <w:szCs w:val="21"/>
          <w:lang w:eastAsia="en-US"/>
        </w:rPr>
        <w:t>AddPhrases</w:t>
      </w:r>
      <w:proofErr w:type="spellEnd"/>
    </w:p>
    <w:p w14:paraId="7F8AAB24" w14:textId="77777777" w:rsidR="00572445" w:rsidRPr="00572445" w:rsidRDefault="00572445" w:rsidP="00572445">
      <w:pPr>
        <w:shd w:val="clear" w:color="auto" w:fill="1E1E1E"/>
        <w:spacing w:after="0" w:line="285" w:lineRule="atLeast"/>
        <w:rPr>
          <w:rFonts w:ascii="Consolas" w:eastAsia="Times New Roman" w:hAnsi="Consolas" w:cs="Times New Roman"/>
          <w:color w:val="D4D4D4"/>
          <w:sz w:val="21"/>
          <w:szCs w:val="21"/>
          <w:lang w:eastAsia="en-US"/>
        </w:rPr>
      </w:pPr>
      <w:r w:rsidRPr="00572445">
        <w:rPr>
          <w:rFonts w:ascii="Consolas" w:eastAsia="Times New Roman" w:hAnsi="Consolas" w:cs="Times New Roman"/>
          <w:color w:val="D4D4D4"/>
          <w:sz w:val="21"/>
          <w:szCs w:val="21"/>
          <w:lang w:eastAsia="en-US"/>
        </w:rPr>
        <w:t>    -</w:t>
      </w:r>
      <w:r w:rsidRPr="00572445">
        <w:rPr>
          <w:rFonts w:ascii="Consolas" w:eastAsia="Times New Roman" w:hAnsi="Consolas" w:cs="Times New Roman"/>
          <w:color w:val="C586C0"/>
          <w:sz w:val="21"/>
          <w:szCs w:val="21"/>
          <w:lang w:eastAsia="en-US"/>
        </w:rPr>
        <w:t>@ ml </w:t>
      </w:r>
      <w:proofErr w:type="spellStart"/>
      <w:r w:rsidRPr="00572445">
        <w:rPr>
          <w:rFonts w:ascii="Consolas" w:eastAsia="Times New Roman" w:hAnsi="Consolas" w:cs="Times New Roman"/>
          <w:color w:val="D4D4D4"/>
          <w:sz w:val="21"/>
          <w:szCs w:val="21"/>
          <w:lang w:eastAsia="en-US"/>
        </w:rPr>
        <w:t>MaxBidProperty</w:t>
      </w:r>
      <w:proofErr w:type="spellEnd"/>
      <w:r w:rsidRPr="00572445">
        <w:rPr>
          <w:rFonts w:ascii="Consolas" w:eastAsia="Times New Roman" w:hAnsi="Consolas" w:cs="Times New Roman"/>
          <w:color w:val="D4D4D4"/>
          <w:sz w:val="21"/>
          <w:szCs w:val="21"/>
          <w:lang w:eastAsia="en-US"/>
        </w:rPr>
        <w:t> </w:t>
      </w:r>
      <w:proofErr w:type="spellStart"/>
      <w:r w:rsidRPr="00572445">
        <w:rPr>
          <w:rFonts w:ascii="Consolas" w:eastAsia="Times New Roman" w:hAnsi="Consolas" w:cs="Times New Roman"/>
          <w:color w:val="D4D4D4"/>
          <w:sz w:val="21"/>
          <w:szCs w:val="21"/>
          <w:lang w:eastAsia="en-US"/>
        </w:rPr>
        <w:t>usesFeature</w:t>
      </w:r>
      <w:proofErr w:type="spellEnd"/>
      <w:r w:rsidRPr="00572445">
        <w:rPr>
          <w:rFonts w:ascii="Consolas" w:eastAsia="Times New Roman" w:hAnsi="Consolas" w:cs="Times New Roman"/>
          <w:color w:val="D4D4D4"/>
          <w:sz w:val="21"/>
          <w:szCs w:val="21"/>
          <w:lang w:eastAsia="en-US"/>
        </w:rPr>
        <w:t> </w:t>
      </w:r>
      <w:proofErr w:type="spellStart"/>
      <w:r w:rsidRPr="00572445">
        <w:rPr>
          <w:rFonts w:ascii="Consolas" w:eastAsia="Times New Roman" w:hAnsi="Consolas" w:cs="Times New Roman"/>
          <w:color w:val="D4D4D4"/>
          <w:sz w:val="21"/>
          <w:szCs w:val="21"/>
          <w:lang w:eastAsia="en-US"/>
        </w:rPr>
        <w:t>MaxBidProperty</w:t>
      </w:r>
      <w:proofErr w:type="spellEnd"/>
    </w:p>
    <w:p w14:paraId="05D48303" w14:textId="77777777" w:rsidR="00572445" w:rsidRPr="00572445" w:rsidRDefault="00572445" w:rsidP="00572445">
      <w:pPr>
        <w:shd w:val="clear" w:color="auto" w:fill="1E1E1E"/>
        <w:spacing w:after="0" w:line="285" w:lineRule="atLeast"/>
        <w:rPr>
          <w:rFonts w:ascii="Consolas" w:eastAsia="Times New Roman" w:hAnsi="Consolas" w:cs="Times New Roman"/>
          <w:color w:val="D4D4D4"/>
          <w:sz w:val="21"/>
          <w:szCs w:val="21"/>
          <w:lang w:eastAsia="en-US"/>
        </w:rPr>
      </w:pPr>
      <w:r w:rsidRPr="00572445">
        <w:rPr>
          <w:rFonts w:ascii="Consolas" w:eastAsia="Times New Roman" w:hAnsi="Consolas" w:cs="Times New Roman"/>
          <w:color w:val="D4D4D4"/>
          <w:sz w:val="21"/>
          <w:szCs w:val="21"/>
          <w:lang w:eastAsia="en-US"/>
        </w:rPr>
        <w:t>        </w:t>
      </w:r>
      <w:r w:rsidRPr="00572445">
        <w:rPr>
          <w:rFonts w:ascii="Consolas" w:eastAsia="Times New Roman" w:hAnsi="Consolas" w:cs="Times New Roman"/>
          <w:b/>
          <w:bCs/>
          <w:color w:val="569CD6"/>
          <w:sz w:val="21"/>
          <w:szCs w:val="21"/>
          <w:lang w:eastAsia="en-US"/>
        </w:rPr>
        <w:t>- </w:t>
      </w:r>
      <w:r w:rsidRPr="00572445">
        <w:rPr>
          <w:rFonts w:ascii="Consolas" w:eastAsia="Times New Roman" w:hAnsi="Consolas" w:cs="Times New Roman"/>
          <w:color w:val="C586C0"/>
          <w:sz w:val="21"/>
          <w:szCs w:val="21"/>
          <w:lang w:eastAsia="en-US"/>
        </w:rPr>
        <w:t>@ number </w:t>
      </w:r>
      <w:proofErr w:type="spellStart"/>
      <w:r w:rsidRPr="00572445">
        <w:rPr>
          <w:rFonts w:ascii="Consolas" w:eastAsia="Times New Roman" w:hAnsi="Consolas" w:cs="Times New Roman"/>
          <w:color w:val="D4D4D4"/>
          <w:sz w:val="21"/>
          <w:szCs w:val="21"/>
          <w:lang w:eastAsia="en-US"/>
        </w:rPr>
        <w:t>number</w:t>
      </w:r>
      <w:proofErr w:type="spellEnd"/>
    </w:p>
    <w:p w14:paraId="6D3A847D" w14:textId="741BF83B" w:rsidR="00AA044A" w:rsidRDefault="00572445" w:rsidP="006720F7">
      <w:r>
        <w:t xml:space="preserve">This defines </w:t>
      </w:r>
      <w:r w:rsidR="008675BD">
        <w:t>the</w:t>
      </w:r>
      <w:r>
        <w:t xml:space="preserve"> </w:t>
      </w:r>
      <w:r>
        <w:rPr>
          <w:i/>
          <w:iCs/>
        </w:rPr>
        <w:t xml:space="preserve">Add() </w:t>
      </w:r>
      <w:r w:rsidR="00083FAB">
        <w:t xml:space="preserve">operation over an optional </w:t>
      </w:r>
      <w:proofErr w:type="spellStart"/>
      <w:r w:rsidR="00083FAB">
        <w:rPr>
          <w:i/>
          <w:iCs/>
        </w:rPr>
        <w:t>MaxBidProperty</w:t>
      </w:r>
      <w:proofErr w:type="spellEnd"/>
      <w:r w:rsidR="00083FAB">
        <w:t xml:space="preserve"> </w:t>
      </w:r>
      <w:r w:rsidR="00AD401D">
        <w:t xml:space="preserve">property </w:t>
      </w:r>
      <w:r w:rsidR="00083FAB">
        <w:t xml:space="preserve">which has an optional </w:t>
      </w:r>
      <w:r w:rsidR="00AD401D">
        <w:t xml:space="preserve">entity </w:t>
      </w:r>
      <w:r w:rsidR="00AD401D">
        <w:rPr>
          <w:i/>
          <w:iCs/>
        </w:rPr>
        <w:t xml:space="preserve">number. </w:t>
      </w:r>
      <w:r w:rsidR="005B5E26">
        <w:t xml:space="preserve">It would be nice if we could just reuse the hierarchical </w:t>
      </w:r>
      <w:r w:rsidR="4F640D7A">
        <w:t>entity</w:t>
      </w:r>
      <w:r w:rsidR="00EB7C59">
        <w:t xml:space="preserve"> for </w:t>
      </w:r>
      <w:proofErr w:type="spellStart"/>
      <w:r w:rsidR="00EB7C59">
        <w:rPr>
          <w:i/>
          <w:iCs/>
        </w:rPr>
        <w:t>MaxBidProperty</w:t>
      </w:r>
      <w:proofErr w:type="spellEnd"/>
      <w:r w:rsidR="00EB7C59">
        <w:t xml:space="preserve">, but LUIS does not let us do that directly. </w:t>
      </w:r>
      <w:r w:rsidR="005052C3">
        <w:t xml:space="preserve">It would have been ideal to just say </w:t>
      </w:r>
      <w:r w:rsidR="001D3947" w:rsidRPr="006720F7">
        <w:rPr>
          <w:rStyle w:val="Code"/>
        </w:rPr>
        <w:t xml:space="preserve">- @ </w:t>
      </w:r>
      <w:proofErr w:type="spellStart"/>
      <w:r w:rsidR="008675BD" w:rsidRPr="006720F7">
        <w:rPr>
          <w:rStyle w:val="Code"/>
        </w:rPr>
        <w:t>MaxBidProperty</w:t>
      </w:r>
      <w:proofErr w:type="spellEnd"/>
      <w:r w:rsidR="006720F7">
        <w:t xml:space="preserve"> i.e</w:t>
      </w:r>
      <w:r w:rsidR="76A435B6">
        <w:t>.,</w:t>
      </w:r>
      <w:r w:rsidR="006720F7">
        <w:t xml:space="preserve"> </w:t>
      </w:r>
      <w:r w:rsidR="007925C6">
        <w:t xml:space="preserve">a child named </w:t>
      </w:r>
      <w:proofErr w:type="spellStart"/>
      <w:r w:rsidR="007925C6">
        <w:rPr>
          <w:i/>
          <w:iCs/>
        </w:rPr>
        <w:t>MaxBidProperty</w:t>
      </w:r>
      <w:proofErr w:type="spellEnd"/>
      <w:r w:rsidR="007925C6">
        <w:rPr>
          <w:i/>
          <w:iCs/>
        </w:rPr>
        <w:t xml:space="preserve"> </w:t>
      </w:r>
      <w:r w:rsidR="007925C6">
        <w:t xml:space="preserve">that has a type </w:t>
      </w:r>
      <w:r w:rsidR="00AA044A">
        <w:t xml:space="preserve">corresponding to the </w:t>
      </w:r>
      <w:proofErr w:type="spellStart"/>
      <w:r w:rsidR="00AA044A">
        <w:rPr>
          <w:i/>
          <w:iCs/>
        </w:rPr>
        <w:t>MaxBidProperty</w:t>
      </w:r>
      <w:proofErr w:type="spellEnd"/>
      <w:r w:rsidR="00AA044A">
        <w:rPr>
          <w:i/>
          <w:iCs/>
        </w:rPr>
        <w:t xml:space="preserve"> </w:t>
      </w:r>
      <w:r w:rsidR="00AA044A">
        <w:t xml:space="preserve">hierarchical entity. </w:t>
      </w:r>
      <w:r w:rsidR="00970F76">
        <w:t>Instead,</w:t>
      </w:r>
      <w:r w:rsidR="00AA044A">
        <w:t xml:space="preserve"> </w:t>
      </w:r>
      <w:r w:rsidR="00A56BFD">
        <w:t xml:space="preserve">the definition of the </w:t>
      </w:r>
      <w:proofErr w:type="spellStart"/>
      <w:r w:rsidR="00A56BFD">
        <w:rPr>
          <w:i/>
          <w:iCs/>
        </w:rPr>
        <w:t>MaxBidProperty</w:t>
      </w:r>
      <w:proofErr w:type="spellEnd"/>
      <w:r w:rsidR="00A56BFD">
        <w:rPr>
          <w:i/>
          <w:iCs/>
        </w:rPr>
        <w:t xml:space="preserve"> </w:t>
      </w:r>
      <w:r w:rsidR="00A56BFD">
        <w:t xml:space="preserve">hierarchical entity is </w:t>
      </w:r>
      <w:r w:rsidR="00970F76">
        <w:t>defined with the same names</w:t>
      </w:r>
      <w:r w:rsidR="00EF1F7A">
        <w:t xml:space="preserve"> as the </w:t>
      </w:r>
      <w:proofErr w:type="spellStart"/>
      <w:r w:rsidR="00EF1F7A">
        <w:rPr>
          <w:i/>
          <w:iCs/>
        </w:rPr>
        <w:t>MaxBidProperty</w:t>
      </w:r>
      <w:proofErr w:type="spellEnd"/>
      <w:r w:rsidR="00EF1F7A">
        <w:rPr>
          <w:i/>
          <w:iCs/>
        </w:rPr>
        <w:t xml:space="preserve"> </w:t>
      </w:r>
      <w:r w:rsidR="00C37FE3">
        <w:t>hierarchical entity</w:t>
      </w:r>
      <w:r w:rsidR="00970F76">
        <w:t xml:space="preserve"> and </w:t>
      </w:r>
      <w:proofErr w:type="spellStart"/>
      <w:r w:rsidR="006126F6" w:rsidRPr="26E0BB96">
        <w:rPr>
          <w:i/>
          <w:iCs/>
        </w:rPr>
        <w:t>use</w:t>
      </w:r>
      <w:r w:rsidR="64F25434" w:rsidRPr="26E0BB96">
        <w:rPr>
          <w:i/>
          <w:iCs/>
        </w:rPr>
        <w:t>s</w:t>
      </w:r>
      <w:r w:rsidR="006126F6" w:rsidRPr="26E0BB96">
        <w:rPr>
          <w:i/>
          <w:iCs/>
        </w:rPr>
        <w:t>Feature</w:t>
      </w:r>
      <w:proofErr w:type="spellEnd"/>
      <w:r w:rsidR="006126F6">
        <w:rPr>
          <w:i/>
          <w:iCs/>
        </w:rPr>
        <w:t xml:space="preserve"> </w:t>
      </w:r>
      <w:r w:rsidR="00C37FE3">
        <w:t>allows the operation hierarchical entity to</w:t>
      </w:r>
      <w:r w:rsidR="006126F6">
        <w:t xml:space="preserve"> benefit from the labels</w:t>
      </w:r>
      <w:r w:rsidR="00EA00B6">
        <w:t xml:space="preserve"> we did for the </w:t>
      </w:r>
      <w:r w:rsidR="00C37FE3">
        <w:t xml:space="preserve">standalone </w:t>
      </w:r>
      <w:proofErr w:type="spellStart"/>
      <w:r w:rsidR="00C37FE3">
        <w:rPr>
          <w:i/>
          <w:iCs/>
        </w:rPr>
        <w:t>MaxBidProperty</w:t>
      </w:r>
      <w:proofErr w:type="spellEnd"/>
      <w:r w:rsidR="00C37FE3">
        <w:rPr>
          <w:i/>
          <w:iCs/>
        </w:rPr>
        <w:t>.</w:t>
      </w:r>
      <w:r w:rsidR="00C37FE3">
        <w:t xml:space="preserve"> </w:t>
      </w:r>
    </w:p>
    <w:p w14:paraId="3FD9F277" w14:textId="77777777" w:rsidR="00436030" w:rsidRDefault="00436030" w:rsidP="00436030">
      <w:r>
        <w:t xml:space="preserve">The whole operation uses a set of </w:t>
      </w:r>
      <w:proofErr w:type="spellStart"/>
      <w:r>
        <w:rPr>
          <w:i/>
          <w:iCs/>
        </w:rPr>
        <w:t>AddPhrases</w:t>
      </w:r>
      <w:proofErr w:type="spellEnd"/>
      <w:r>
        <w:t xml:space="preserve"> to help learn from fewer examples which are defined in </w:t>
      </w:r>
      <w:r>
        <w:rPr>
          <w:i/>
          <w:iCs/>
        </w:rPr>
        <w:t xml:space="preserve">tutorial-form-phrases.en-us.lu </w:t>
      </w:r>
      <w:r>
        <w:t>like this:</w:t>
      </w:r>
    </w:p>
    <w:p w14:paraId="27379EC4" w14:textId="77777777" w:rsidR="00436030" w:rsidRPr="00FD7837" w:rsidRDefault="00436030" w:rsidP="00436030">
      <w:pPr>
        <w:shd w:val="clear" w:color="auto" w:fill="1E1E1E"/>
        <w:spacing w:after="0" w:line="285" w:lineRule="atLeast"/>
        <w:rPr>
          <w:rFonts w:ascii="Consolas" w:eastAsia="Times New Roman" w:hAnsi="Consolas" w:cs="Times New Roman"/>
          <w:color w:val="D4D4D4"/>
          <w:sz w:val="21"/>
          <w:szCs w:val="21"/>
          <w:lang w:eastAsia="en-US"/>
        </w:rPr>
      </w:pPr>
      <w:r w:rsidRPr="00FD7837">
        <w:rPr>
          <w:rFonts w:ascii="Consolas" w:eastAsia="Times New Roman" w:hAnsi="Consolas" w:cs="Times New Roman"/>
          <w:color w:val="C586C0"/>
          <w:sz w:val="21"/>
          <w:szCs w:val="21"/>
          <w:lang w:eastAsia="en-US"/>
        </w:rPr>
        <w:t>@ </w:t>
      </w:r>
      <w:proofErr w:type="spellStart"/>
      <w:r w:rsidRPr="00FD7837">
        <w:rPr>
          <w:rFonts w:ascii="Consolas" w:eastAsia="Times New Roman" w:hAnsi="Consolas" w:cs="Times New Roman"/>
          <w:color w:val="C586C0"/>
          <w:sz w:val="21"/>
          <w:szCs w:val="21"/>
          <w:lang w:eastAsia="en-US"/>
        </w:rPr>
        <w:t>phraselist</w:t>
      </w:r>
      <w:proofErr w:type="spellEnd"/>
      <w:r w:rsidRPr="00FD7837">
        <w:rPr>
          <w:rFonts w:ascii="Consolas" w:eastAsia="Times New Roman" w:hAnsi="Consolas" w:cs="Times New Roman"/>
          <w:color w:val="C586C0"/>
          <w:sz w:val="21"/>
          <w:szCs w:val="21"/>
          <w:lang w:eastAsia="en-US"/>
        </w:rPr>
        <w:t> </w:t>
      </w:r>
      <w:proofErr w:type="spellStart"/>
      <w:r w:rsidRPr="00FD7837">
        <w:rPr>
          <w:rFonts w:ascii="Consolas" w:eastAsia="Times New Roman" w:hAnsi="Consolas" w:cs="Times New Roman"/>
          <w:color w:val="D4D4D4"/>
          <w:sz w:val="21"/>
          <w:szCs w:val="21"/>
          <w:lang w:eastAsia="en-US"/>
        </w:rPr>
        <w:t>AddPhrases</w:t>
      </w:r>
      <w:proofErr w:type="spellEnd"/>
      <w:r w:rsidRPr="00FD7837">
        <w:rPr>
          <w:rFonts w:ascii="Consolas" w:eastAsia="Times New Roman" w:hAnsi="Consolas" w:cs="Times New Roman"/>
          <w:color w:val="D4D4D4"/>
          <w:sz w:val="21"/>
          <w:szCs w:val="21"/>
          <w:lang w:eastAsia="en-US"/>
        </w:rPr>
        <w:t>(interchangeable)=</w:t>
      </w:r>
    </w:p>
    <w:p w14:paraId="1BD28F62" w14:textId="77777777" w:rsidR="00436030" w:rsidRPr="00FD7837" w:rsidRDefault="00436030" w:rsidP="00436030">
      <w:pPr>
        <w:shd w:val="clear" w:color="auto" w:fill="1E1E1E"/>
        <w:spacing w:after="0" w:line="285" w:lineRule="atLeast"/>
        <w:rPr>
          <w:rFonts w:ascii="Consolas" w:eastAsia="Times New Roman" w:hAnsi="Consolas" w:cs="Times New Roman"/>
          <w:color w:val="D4D4D4"/>
          <w:sz w:val="21"/>
          <w:szCs w:val="21"/>
          <w:lang w:eastAsia="en-US"/>
        </w:rPr>
      </w:pPr>
      <w:r w:rsidRPr="00FD7837">
        <w:rPr>
          <w:rFonts w:ascii="Consolas" w:eastAsia="Times New Roman" w:hAnsi="Consolas" w:cs="Times New Roman"/>
          <w:color w:val="D4D4D4"/>
          <w:sz w:val="21"/>
          <w:szCs w:val="21"/>
          <w:lang w:eastAsia="en-US"/>
        </w:rPr>
        <w:t>    </w:t>
      </w:r>
      <w:r w:rsidRPr="00FD7837">
        <w:rPr>
          <w:rFonts w:ascii="Consolas" w:eastAsia="Times New Roman" w:hAnsi="Consolas" w:cs="Times New Roman"/>
          <w:b/>
          <w:bCs/>
          <w:color w:val="569CD6"/>
          <w:sz w:val="21"/>
          <w:szCs w:val="21"/>
          <w:lang w:eastAsia="en-US"/>
        </w:rPr>
        <w:t>- </w:t>
      </w:r>
      <w:r w:rsidRPr="00FD7837">
        <w:rPr>
          <w:rFonts w:ascii="Consolas" w:eastAsia="Times New Roman" w:hAnsi="Consolas" w:cs="Times New Roman"/>
          <w:color w:val="D4D4D4"/>
          <w:sz w:val="21"/>
          <w:szCs w:val="21"/>
          <w:lang w:eastAsia="en-US"/>
        </w:rPr>
        <w:t>add, set, with, is, are, of</w:t>
      </w:r>
    </w:p>
    <w:p w14:paraId="0657185E" w14:textId="77777777" w:rsidR="00436030" w:rsidRDefault="00436030" w:rsidP="006720F7"/>
    <w:p w14:paraId="19523FB8" w14:textId="3783C427" w:rsidR="00AA044A" w:rsidRDefault="007A3E52" w:rsidP="006720F7">
      <w:r>
        <w:t xml:space="preserve">One thing to be aware of is that </w:t>
      </w:r>
      <w:r w:rsidR="008E61F7">
        <w:t>operation</w:t>
      </w:r>
      <w:r w:rsidR="00963736">
        <w:t>s span multiple properties</w:t>
      </w:r>
      <w:r w:rsidR="47F8ABF2">
        <w:t>,</w:t>
      </w:r>
      <w:r w:rsidR="00963736">
        <w:t xml:space="preserve"> and the operation hierarchies are </w:t>
      </w:r>
      <w:r w:rsidR="00C01C4B">
        <w:t xml:space="preserve">distributed across </w:t>
      </w:r>
      <w:r w:rsidR="00963736">
        <w:t>per-</w:t>
      </w:r>
      <w:r w:rsidR="00C01C4B">
        <w:t xml:space="preserve">property files. For </w:t>
      </w:r>
      <w:r w:rsidR="00963736">
        <w:t>example,</w:t>
      </w:r>
      <w:r w:rsidR="00C01C4B">
        <w:t xml:space="preserve"> if you look in </w:t>
      </w:r>
      <w:r w:rsidR="00CA38F1">
        <w:rPr>
          <w:i/>
          <w:iCs/>
        </w:rPr>
        <w:t xml:space="preserve">MinBid/tutorial-MinBid-number.en-us.lu </w:t>
      </w:r>
      <w:r w:rsidR="00CA38F1">
        <w:t>you will see this definition.</w:t>
      </w:r>
    </w:p>
    <w:p w14:paraId="2B55B374" w14:textId="77777777" w:rsidR="008E61F7" w:rsidRPr="008E61F7" w:rsidRDefault="008E61F7" w:rsidP="008E61F7">
      <w:pPr>
        <w:shd w:val="clear" w:color="auto" w:fill="1E1E1E"/>
        <w:spacing w:after="0" w:line="285" w:lineRule="atLeast"/>
        <w:rPr>
          <w:rFonts w:ascii="Consolas" w:eastAsia="Times New Roman" w:hAnsi="Consolas" w:cs="Times New Roman"/>
          <w:color w:val="D4D4D4"/>
          <w:sz w:val="21"/>
          <w:szCs w:val="21"/>
          <w:lang w:eastAsia="en-US"/>
        </w:rPr>
      </w:pPr>
      <w:r w:rsidRPr="008E61F7">
        <w:rPr>
          <w:rFonts w:ascii="Consolas" w:eastAsia="Times New Roman" w:hAnsi="Consolas" w:cs="Times New Roman"/>
          <w:color w:val="C586C0"/>
          <w:sz w:val="21"/>
          <w:szCs w:val="21"/>
          <w:lang w:eastAsia="en-US"/>
        </w:rPr>
        <w:t>@ ml </w:t>
      </w:r>
      <w:r w:rsidRPr="008E61F7">
        <w:rPr>
          <w:rFonts w:ascii="Consolas" w:eastAsia="Times New Roman" w:hAnsi="Consolas" w:cs="Times New Roman"/>
          <w:color w:val="D4D4D4"/>
          <w:sz w:val="21"/>
          <w:szCs w:val="21"/>
          <w:lang w:eastAsia="en-US"/>
        </w:rPr>
        <w:t>Add() </w:t>
      </w:r>
      <w:proofErr w:type="spellStart"/>
      <w:r w:rsidRPr="008E61F7">
        <w:rPr>
          <w:rFonts w:ascii="Consolas" w:eastAsia="Times New Roman" w:hAnsi="Consolas" w:cs="Times New Roman"/>
          <w:color w:val="D4D4D4"/>
          <w:sz w:val="21"/>
          <w:szCs w:val="21"/>
          <w:lang w:eastAsia="en-US"/>
        </w:rPr>
        <w:t>usesFeature</w:t>
      </w:r>
      <w:proofErr w:type="spellEnd"/>
      <w:r w:rsidRPr="008E61F7">
        <w:rPr>
          <w:rFonts w:ascii="Consolas" w:eastAsia="Times New Roman" w:hAnsi="Consolas" w:cs="Times New Roman"/>
          <w:color w:val="D4D4D4"/>
          <w:sz w:val="21"/>
          <w:szCs w:val="21"/>
          <w:lang w:eastAsia="en-US"/>
        </w:rPr>
        <w:t> </w:t>
      </w:r>
      <w:proofErr w:type="spellStart"/>
      <w:r w:rsidRPr="008E61F7">
        <w:rPr>
          <w:rFonts w:ascii="Consolas" w:eastAsia="Times New Roman" w:hAnsi="Consolas" w:cs="Times New Roman"/>
          <w:color w:val="D4D4D4"/>
          <w:sz w:val="21"/>
          <w:szCs w:val="21"/>
          <w:lang w:eastAsia="en-US"/>
        </w:rPr>
        <w:t>AddPhrases</w:t>
      </w:r>
      <w:proofErr w:type="spellEnd"/>
    </w:p>
    <w:p w14:paraId="11D2326C" w14:textId="77777777" w:rsidR="008E61F7" w:rsidRPr="008E61F7" w:rsidRDefault="008E61F7" w:rsidP="008E61F7">
      <w:pPr>
        <w:shd w:val="clear" w:color="auto" w:fill="1E1E1E"/>
        <w:spacing w:after="0" w:line="285" w:lineRule="atLeast"/>
        <w:rPr>
          <w:rFonts w:ascii="Consolas" w:eastAsia="Times New Roman" w:hAnsi="Consolas" w:cs="Times New Roman"/>
          <w:color w:val="D4D4D4"/>
          <w:sz w:val="21"/>
          <w:szCs w:val="21"/>
          <w:lang w:eastAsia="en-US"/>
        </w:rPr>
      </w:pPr>
      <w:r w:rsidRPr="008E61F7">
        <w:rPr>
          <w:rFonts w:ascii="Consolas" w:eastAsia="Times New Roman" w:hAnsi="Consolas" w:cs="Times New Roman"/>
          <w:color w:val="D4D4D4"/>
          <w:sz w:val="21"/>
          <w:szCs w:val="21"/>
          <w:lang w:eastAsia="en-US"/>
        </w:rPr>
        <w:t>    -</w:t>
      </w:r>
      <w:r w:rsidRPr="008E61F7">
        <w:rPr>
          <w:rFonts w:ascii="Consolas" w:eastAsia="Times New Roman" w:hAnsi="Consolas" w:cs="Times New Roman"/>
          <w:color w:val="C586C0"/>
          <w:sz w:val="21"/>
          <w:szCs w:val="21"/>
          <w:lang w:eastAsia="en-US"/>
        </w:rPr>
        <w:t>@ ml </w:t>
      </w:r>
      <w:proofErr w:type="spellStart"/>
      <w:r w:rsidRPr="008E61F7">
        <w:rPr>
          <w:rFonts w:ascii="Consolas" w:eastAsia="Times New Roman" w:hAnsi="Consolas" w:cs="Times New Roman"/>
          <w:color w:val="D4D4D4"/>
          <w:sz w:val="21"/>
          <w:szCs w:val="21"/>
          <w:lang w:eastAsia="en-US"/>
        </w:rPr>
        <w:t>MinBidProperty</w:t>
      </w:r>
      <w:proofErr w:type="spellEnd"/>
      <w:r w:rsidRPr="008E61F7">
        <w:rPr>
          <w:rFonts w:ascii="Consolas" w:eastAsia="Times New Roman" w:hAnsi="Consolas" w:cs="Times New Roman"/>
          <w:color w:val="D4D4D4"/>
          <w:sz w:val="21"/>
          <w:szCs w:val="21"/>
          <w:lang w:eastAsia="en-US"/>
        </w:rPr>
        <w:t> </w:t>
      </w:r>
      <w:proofErr w:type="spellStart"/>
      <w:r w:rsidRPr="008E61F7">
        <w:rPr>
          <w:rFonts w:ascii="Consolas" w:eastAsia="Times New Roman" w:hAnsi="Consolas" w:cs="Times New Roman"/>
          <w:color w:val="D4D4D4"/>
          <w:sz w:val="21"/>
          <w:szCs w:val="21"/>
          <w:lang w:eastAsia="en-US"/>
        </w:rPr>
        <w:t>usesFeature</w:t>
      </w:r>
      <w:proofErr w:type="spellEnd"/>
      <w:r w:rsidRPr="008E61F7">
        <w:rPr>
          <w:rFonts w:ascii="Consolas" w:eastAsia="Times New Roman" w:hAnsi="Consolas" w:cs="Times New Roman"/>
          <w:color w:val="D4D4D4"/>
          <w:sz w:val="21"/>
          <w:szCs w:val="21"/>
          <w:lang w:eastAsia="en-US"/>
        </w:rPr>
        <w:t> </w:t>
      </w:r>
      <w:proofErr w:type="spellStart"/>
      <w:r w:rsidRPr="008E61F7">
        <w:rPr>
          <w:rFonts w:ascii="Consolas" w:eastAsia="Times New Roman" w:hAnsi="Consolas" w:cs="Times New Roman"/>
          <w:color w:val="D4D4D4"/>
          <w:sz w:val="21"/>
          <w:szCs w:val="21"/>
          <w:lang w:eastAsia="en-US"/>
        </w:rPr>
        <w:t>MinBidProperty</w:t>
      </w:r>
      <w:proofErr w:type="spellEnd"/>
    </w:p>
    <w:p w14:paraId="47E52570" w14:textId="77777777" w:rsidR="008E61F7" w:rsidRPr="008E61F7" w:rsidRDefault="008E61F7" w:rsidP="008E61F7">
      <w:pPr>
        <w:shd w:val="clear" w:color="auto" w:fill="1E1E1E"/>
        <w:spacing w:after="0" w:line="285" w:lineRule="atLeast"/>
        <w:rPr>
          <w:rFonts w:ascii="Consolas" w:eastAsia="Times New Roman" w:hAnsi="Consolas" w:cs="Times New Roman"/>
          <w:color w:val="D4D4D4"/>
          <w:sz w:val="21"/>
          <w:szCs w:val="21"/>
          <w:lang w:eastAsia="en-US"/>
        </w:rPr>
      </w:pPr>
      <w:r w:rsidRPr="008E61F7">
        <w:rPr>
          <w:rFonts w:ascii="Consolas" w:eastAsia="Times New Roman" w:hAnsi="Consolas" w:cs="Times New Roman"/>
          <w:color w:val="D4D4D4"/>
          <w:sz w:val="21"/>
          <w:szCs w:val="21"/>
          <w:lang w:eastAsia="en-US"/>
        </w:rPr>
        <w:t>        </w:t>
      </w:r>
      <w:r w:rsidRPr="008E61F7">
        <w:rPr>
          <w:rFonts w:ascii="Consolas" w:eastAsia="Times New Roman" w:hAnsi="Consolas" w:cs="Times New Roman"/>
          <w:b/>
          <w:bCs/>
          <w:color w:val="569CD6"/>
          <w:sz w:val="21"/>
          <w:szCs w:val="21"/>
          <w:lang w:eastAsia="en-US"/>
        </w:rPr>
        <w:t>- </w:t>
      </w:r>
      <w:r w:rsidRPr="008E61F7">
        <w:rPr>
          <w:rFonts w:ascii="Consolas" w:eastAsia="Times New Roman" w:hAnsi="Consolas" w:cs="Times New Roman"/>
          <w:color w:val="C586C0"/>
          <w:sz w:val="21"/>
          <w:szCs w:val="21"/>
          <w:lang w:eastAsia="en-US"/>
        </w:rPr>
        <w:t>@ number </w:t>
      </w:r>
      <w:proofErr w:type="spellStart"/>
      <w:r w:rsidRPr="008E61F7">
        <w:rPr>
          <w:rFonts w:ascii="Consolas" w:eastAsia="Times New Roman" w:hAnsi="Consolas" w:cs="Times New Roman"/>
          <w:color w:val="D4D4D4"/>
          <w:sz w:val="21"/>
          <w:szCs w:val="21"/>
          <w:lang w:eastAsia="en-US"/>
        </w:rPr>
        <w:t>number</w:t>
      </w:r>
      <w:proofErr w:type="spellEnd"/>
    </w:p>
    <w:p w14:paraId="3720C035" w14:textId="759EB0DC" w:rsidR="008E61F7" w:rsidRPr="00CA38F1" w:rsidRDefault="00963736" w:rsidP="006720F7">
      <w:r>
        <w:t xml:space="preserve">LUIS ends up putting </w:t>
      </w:r>
      <w:r w:rsidR="5B53D82A">
        <w:t>all</w:t>
      </w:r>
      <w:r w:rsidR="00EA7B6B">
        <w:t xml:space="preserve"> the definitions together into a single definition, i.e.</w:t>
      </w:r>
    </w:p>
    <w:p w14:paraId="086A5B88" w14:textId="77777777" w:rsidR="00EA7B6B" w:rsidRPr="00572445" w:rsidRDefault="00EA7B6B" w:rsidP="00EA7B6B">
      <w:pPr>
        <w:shd w:val="clear" w:color="auto" w:fill="1E1E1E"/>
        <w:spacing w:after="0" w:line="285" w:lineRule="atLeast"/>
        <w:rPr>
          <w:rFonts w:ascii="Consolas" w:eastAsia="Times New Roman" w:hAnsi="Consolas" w:cs="Times New Roman"/>
          <w:color w:val="D4D4D4"/>
          <w:sz w:val="21"/>
          <w:szCs w:val="21"/>
          <w:lang w:eastAsia="en-US"/>
        </w:rPr>
      </w:pPr>
      <w:r w:rsidRPr="00572445">
        <w:rPr>
          <w:rFonts w:ascii="Consolas" w:eastAsia="Times New Roman" w:hAnsi="Consolas" w:cs="Times New Roman"/>
          <w:color w:val="C586C0"/>
          <w:sz w:val="21"/>
          <w:szCs w:val="21"/>
          <w:lang w:eastAsia="en-US"/>
        </w:rPr>
        <w:t>@ ml </w:t>
      </w:r>
      <w:r w:rsidRPr="00572445">
        <w:rPr>
          <w:rFonts w:ascii="Consolas" w:eastAsia="Times New Roman" w:hAnsi="Consolas" w:cs="Times New Roman"/>
          <w:color w:val="D4D4D4"/>
          <w:sz w:val="21"/>
          <w:szCs w:val="21"/>
          <w:lang w:eastAsia="en-US"/>
        </w:rPr>
        <w:t>Add() </w:t>
      </w:r>
      <w:proofErr w:type="spellStart"/>
      <w:r w:rsidRPr="00572445">
        <w:rPr>
          <w:rFonts w:ascii="Consolas" w:eastAsia="Times New Roman" w:hAnsi="Consolas" w:cs="Times New Roman"/>
          <w:color w:val="D4D4D4"/>
          <w:sz w:val="21"/>
          <w:szCs w:val="21"/>
          <w:lang w:eastAsia="en-US"/>
        </w:rPr>
        <w:t>usesFeature</w:t>
      </w:r>
      <w:proofErr w:type="spellEnd"/>
      <w:r w:rsidRPr="00572445">
        <w:rPr>
          <w:rFonts w:ascii="Consolas" w:eastAsia="Times New Roman" w:hAnsi="Consolas" w:cs="Times New Roman"/>
          <w:color w:val="D4D4D4"/>
          <w:sz w:val="21"/>
          <w:szCs w:val="21"/>
          <w:lang w:eastAsia="en-US"/>
        </w:rPr>
        <w:t> </w:t>
      </w:r>
      <w:proofErr w:type="spellStart"/>
      <w:r w:rsidRPr="00572445">
        <w:rPr>
          <w:rFonts w:ascii="Consolas" w:eastAsia="Times New Roman" w:hAnsi="Consolas" w:cs="Times New Roman"/>
          <w:color w:val="D4D4D4"/>
          <w:sz w:val="21"/>
          <w:szCs w:val="21"/>
          <w:lang w:eastAsia="en-US"/>
        </w:rPr>
        <w:t>AddPhrases</w:t>
      </w:r>
      <w:proofErr w:type="spellEnd"/>
    </w:p>
    <w:p w14:paraId="73462647" w14:textId="77777777" w:rsidR="00EA7B6B" w:rsidRPr="00572445" w:rsidRDefault="00EA7B6B" w:rsidP="00EA7B6B">
      <w:pPr>
        <w:shd w:val="clear" w:color="auto" w:fill="1E1E1E"/>
        <w:spacing w:after="0" w:line="285" w:lineRule="atLeast"/>
        <w:rPr>
          <w:rFonts w:ascii="Consolas" w:eastAsia="Times New Roman" w:hAnsi="Consolas" w:cs="Times New Roman"/>
          <w:color w:val="D4D4D4"/>
          <w:sz w:val="21"/>
          <w:szCs w:val="21"/>
          <w:lang w:eastAsia="en-US"/>
        </w:rPr>
      </w:pPr>
      <w:r w:rsidRPr="00572445">
        <w:rPr>
          <w:rFonts w:ascii="Consolas" w:eastAsia="Times New Roman" w:hAnsi="Consolas" w:cs="Times New Roman"/>
          <w:color w:val="D4D4D4"/>
          <w:sz w:val="21"/>
          <w:szCs w:val="21"/>
          <w:lang w:eastAsia="en-US"/>
        </w:rPr>
        <w:t>    -</w:t>
      </w:r>
      <w:r w:rsidRPr="00572445">
        <w:rPr>
          <w:rFonts w:ascii="Consolas" w:eastAsia="Times New Roman" w:hAnsi="Consolas" w:cs="Times New Roman"/>
          <w:color w:val="C586C0"/>
          <w:sz w:val="21"/>
          <w:szCs w:val="21"/>
          <w:lang w:eastAsia="en-US"/>
        </w:rPr>
        <w:t>@ ml </w:t>
      </w:r>
      <w:proofErr w:type="spellStart"/>
      <w:r w:rsidRPr="00572445">
        <w:rPr>
          <w:rFonts w:ascii="Consolas" w:eastAsia="Times New Roman" w:hAnsi="Consolas" w:cs="Times New Roman"/>
          <w:color w:val="D4D4D4"/>
          <w:sz w:val="21"/>
          <w:szCs w:val="21"/>
          <w:lang w:eastAsia="en-US"/>
        </w:rPr>
        <w:t>MaxBidProperty</w:t>
      </w:r>
      <w:proofErr w:type="spellEnd"/>
      <w:r w:rsidRPr="00572445">
        <w:rPr>
          <w:rFonts w:ascii="Consolas" w:eastAsia="Times New Roman" w:hAnsi="Consolas" w:cs="Times New Roman"/>
          <w:color w:val="D4D4D4"/>
          <w:sz w:val="21"/>
          <w:szCs w:val="21"/>
          <w:lang w:eastAsia="en-US"/>
        </w:rPr>
        <w:t> </w:t>
      </w:r>
      <w:proofErr w:type="spellStart"/>
      <w:r w:rsidRPr="00572445">
        <w:rPr>
          <w:rFonts w:ascii="Consolas" w:eastAsia="Times New Roman" w:hAnsi="Consolas" w:cs="Times New Roman"/>
          <w:color w:val="D4D4D4"/>
          <w:sz w:val="21"/>
          <w:szCs w:val="21"/>
          <w:lang w:eastAsia="en-US"/>
        </w:rPr>
        <w:t>usesFeature</w:t>
      </w:r>
      <w:proofErr w:type="spellEnd"/>
      <w:r w:rsidRPr="00572445">
        <w:rPr>
          <w:rFonts w:ascii="Consolas" w:eastAsia="Times New Roman" w:hAnsi="Consolas" w:cs="Times New Roman"/>
          <w:color w:val="D4D4D4"/>
          <w:sz w:val="21"/>
          <w:szCs w:val="21"/>
          <w:lang w:eastAsia="en-US"/>
        </w:rPr>
        <w:t> </w:t>
      </w:r>
      <w:proofErr w:type="spellStart"/>
      <w:r w:rsidRPr="00572445">
        <w:rPr>
          <w:rFonts w:ascii="Consolas" w:eastAsia="Times New Roman" w:hAnsi="Consolas" w:cs="Times New Roman"/>
          <w:color w:val="D4D4D4"/>
          <w:sz w:val="21"/>
          <w:szCs w:val="21"/>
          <w:lang w:eastAsia="en-US"/>
        </w:rPr>
        <w:t>MaxBidProperty</w:t>
      </w:r>
      <w:proofErr w:type="spellEnd"/>
    </w:p>
    <w:p w14:paraId="653762A2" w14:textId="77777777" w:rsidR="00EA7B6B" w:rsidRPr="00572445" w:rsidRDefault="00EA7B6B" w:rsidP="00EA7B6B">
      <w:pPr>
        <w:shd w:val="clear" w:color="auto" w:fill="1E1E1E"/>
        <w:spacing w:after="0" w:line="285" w:lineRule="atLeast"/>
        <w:rPr>
          <w:rFonts w:ascii="Consolas" w:eastAsia="Times New Roman" w:hAnsi="Consolas" w:cs="Times New Roman"/>
          <w:color w:val="D4D4D4"/>
          <w:sz w:val="21"/>
          <w:szCs w:val="21"/>
          <w:lang w:eastAsia="en-US"/>
        </w:rPr>
      </w:pPr>
      <w:r w:rsidRPr="00572445">
        <w:rPr>
          <w:rFonts w:ascii="Consolas" w:eastAsia="Times New Roman" w:hAnsi="Consolas" w:cs="Times New Roman"/>
          <w:color w:val="D4D4D4"/>
          <w:sz w:val="21"/>
          <w:szCs w:val="21"/>
          <w:lang w:eastAsia="en-US"/>
        </w:rPr>
        <w:t>        </w:t>
      </w:r>
      <w:r w:rsidRPr="00572445">
        <w:rPr>
          <w:rFonts w:ascii="Consolas" w:eastAsia="Times New Roman" w:hAnsi="Consolas" w:cs="Times New Roman"/>
          <w:b/>
          <w:bCs/>
          <w:color w:val="569CD6"/>
          <w:sz w:val="21"/>
          <w:szCs w:val="21"/>
          <w:lang w:eastAsia="en-US"/>
        </w:rPr>
        <w:t>- </w:t>
      </w:r>
      <w:r w:rsidRPr="00572445">
        <w:rPr>
          <w:rFonts w:ascii="Consolas" w:eastAsia="Times New Roman" w:hAnsi="Consolas" w:cs="Times New Roman"/>
          <w:color w:val="C586C0"/>
          <w:sz w:val="21"/>
          <w:szCs w:val="21"/>
          <w:lang w:eastAsia="en-US"/>
        </w:rPr>
        <w:t>@ number </w:t>
      </w:r>
      <w:proofErr w:type="spellStart"/>
      <w:r w:rsidRPr="00572445">
        <w:rPr>
          <w:rFonts w:ascii="Consolas" w:eastAsia="Times New Roman" w:hAnsi="Consolas" w:cs="Times New Roman"/>
          <w:color w:val="D4D4D4"/>
          <w:sz w:val="21"/>
          <w:szCs w:val="21"/>
          <w:lang w:eastAsia="en-US"/>
        </w:rPr>
        <w:t>number</w:t>
      </w:r>
      <w:proofErr w:type="spellEnd"/>
    </w:p>
    <w:p w14:paraId="3A8DCC32" w14:textId="77777777" w:rsidR="00334C12" w:rsidRPr="008E61F7" w:rsidRDefault="00334C12" w:rsidP="00334C12">
      <w:pPr>
        <w:shd w:val="clear" w:color="auto" w:fill="1E1E1E"/>
        <w:spacing w:after="0" w:line="285" w:lineRule="atLeast"/>
        <w:rPr>
          <w:rFonts w:ascii="Consolas" w:eastAsia="Times New Roman" w:hAnsi="Consolas" w:cs="Times New Roman"/>
          <w:color w:val="D4D4D4"/>
          <w:sz w:val="21"/>
          <w:szCs w:val="21"/>
          <w:lang w:eastAsia="en-US"/>
        </w:rPr>
      </w:pPr>
      <w:r w:rsidRPr="008E61F7">
        <w:rPr>
          <w:rFonts w:ascii="Consolas" w:eastAsia="Times New Roman" w:hAnsi="Consolas" w:cs="Times New Roman"/>
          <w:color w:val="D4D4D4"/>
          <w:sz w:val="21"/>
          <w:szCs w:val="21"/>
          <w:lang w:eastAsia="en-US"/>
        </w:rPr>
        <w:t>    -</w:t>
      </w:r>
      <w:r w:rsidRPr="008E61F7">
        <w:rPr>
          <w:rFonts w:ascii="Consolas" w:eastAsia="Times New Roman" w:hAnsi="Consolas" w:cs="Times New Roman"/>
          <w:color w:val="C586C0"/>
          <w:sz w:val="21"/>
          <w:szCs w:val="21"/>
          <w:lang w:eastAsia="en-US"/>
        </w:rPr>
        <w:t>@ ml </w:t>
      </w:r>
      <w:proofErr w:type="spellStart"/>
      <w:r w:rsidRPr="008E61F7">
        <w:rPr>
          <w:rFonts w:ascii="Consolas" w:eastAsia="Times New Roman" w:hAnsi="Consolas" w:cs="Times New Roman"/>
          <w:color w:val="D4D4D4"/>
          <w:sz w:val="21"/>
          <w:szCs w:val="21"/>
          <w:lang w:eastAsia="en-US"/>
        </w:rPr>
        <w:t>MinBidProperty</w:t>
      </w:r>
      <w:proofErr w:type="spellEnd"/>
      <w:r w:rsidRPr="008E61F7">
        <w:rPr>
          <w:rFonts w:ascii="Consolas" w:eastAsia="Times New Roman" w:hAnsi="Consolas" w:cs="Times New Roman"/>
          <w:color w:val="D4D4D4"/>
          <w:sz w:val="21"/>
          <w:szCs w:val="21"/>
          <w:lang w:eastAsia="en-US"/>
        </w:rPr>
        <w:t> </w:t>
      </w:r>
      <w:proofErr w:type="spellStart"/>
      <w:r w:rsidRPr="008E61F7">
        <w:rPr>
          <w:rFonts w:ascii="Consolas" w:eastAsia="Times New Roman" w:hAnsi="Consolas" w:cs="Times New Roman"/>
          <w:color w:val="D4D4D4"/>
          <w:sz w:val="21"/>
          <w:szCs w:val="21"/>
          <w:lang w:eastAsia="en-US"/>
        </w:rPr>
        <w:t>usesFeature</w:t>
      </w:r>
      <w:proofErr w:type="spellEnd"/>
      <w:r w:rsidRPr="008E61F7">
        <w:rPr>
          <w:rFonts w:ascii="Consolas" w:eastAsia="Times New Roman" w:hAnsi="Consolas" w:cs="Times New Roman"/>
          <w:color w:val="D4D4D4"/>
          <w:sz w:val="21"/>
          <w:szCs w:val="21"/>
          <w:lang w:eastAsia="en-US"/>
        </w:rPr>
        <w:t> </w:t>
      </w:r>
      <w:proofErr w:type="spellStart"/>
      <w:r w:rsidRPr="008E61F7">
        <w:rPr>
          <w:rFonts w:ascii="Consolas" w:eastAsia="Times New Roman" w:hAnsi="Consolas" w:cs="Times New Roman"/>
          <w:color w:val="D4D4D4"/>
          <w:sz w:val="21"/>
          <w:szCs w:val="21"/>
          <w:lang w:eastAsia="en-US"/>
        </w:rPr>
        <w:t>MinBidProperty</w:t>
      </w:r>
      <w:proofErr w:type="spellEnd"/>
    </w:p>
    <w:p w14:paraId="6CDF6DA2" w14:textId="77777777" w:rsidR="00334C12" w:rsidRPr="008E61F7" w:rsidRDefault="00334C12" w:rsidP="00334C12">
      <w:pPr>
        <w:shd w:val="clear" w:color="auto" w:fill="1E1E1E"/>
        <w:spacing w:after="0" w:line="285" w:lineRule="atLeast"/>
        <w:rPr>
          <w:rFonts w:ascii="Consolas" w:eastAsia="Times New Roman" w:hAnsi="Consolas" w:cs="Times New Roman"/>
          <w:color w:val="D4D4D4"/>
          <w:sz w:val="21"/>
          <w:szCs w:val="21"/>
          <w:lang w:eastAsia="en-US"/>
        </w:rPr>
      </w:pPr>
      <w:r w:rsidRPr="008E61F7">
        <w:rPr>
          <w:rFonts w:ascii="Consolas" w:eastAsia="Times New Roman" w:hAnsi="Consolas" w:cs="Times New Roman"/>
          <w:color w:val="D4D4D4"/>
          <w:sz w:val="21"/>
          <w:szCs w:val="21"/>
          <w:lang w:eastAsia="en-US"/>
        </w:rPr>
        <w:t>        </w:t>
      </w:r>
      <w:r w:rsidRPr="008E61F7">
        <w:rPr>
          <w:rFonts w:ascii="Consolas" w:eastAsia="Times New Roman" w:hAnsi="Consolas" w:cs="Times New Roman"/>
          <w:b/>
          <w:bCs/>
          <w:color w:val="569CD6"/>
          <w:sz w:val="21"/>
          <w:szCs w:val="21"/>
          <w:lang w:eastAsia="en-US"/>
        </w:rPr>
        <w:t>- </w:t>
      </w:r>
      <w:r w:rsidRPr="008E61F7">
        <w:rPr>
          <w:rFonts w:ascii="Consolas" w:eastAsia="Times New Roman" w:hAnsi="Consolas" w:cs="Times New Roman"/>
          <w:color w:val="C586C0"/>
          <w:sz w:val="21"/>
          <w:szCs w:val="21"/>
          <w:lang w:eastAsia="en-US"/>
        </w:rPr>
        <w:t>@ number </w:t>
      </w:r>
      <w:proofErr w:type="spellStart"/>
      <w:r w:rsidRPr="008E61F7">
        <w:rPr>
          <w:rFonts w:ascii="Consolas" w:eastAsia="Times New Roman" w:hAnsi="Consolas" w:cs="Times New Roman"/>
          <w:color w:val="D4D4D4"/>
          <w:sz w:val="21"/>
          <w:szCs w:val="21"/>
          <w:lang w:eastAsia="en-US"/>
        </w:rPr>
        <w:t>number</w:t>
      </w:r>
      <w:proofErr w:type="spellEnd"/>
    </w:p>
    <w:p w14:paraId="6AB18D5F" w14:textId="48CFC41F" w:rsidR="00436030" w:rsidRDefault="00B63057" w:rsidP="006720F7">
      <w:r>
        <w:lastRenderedPageBreak/>
        <w:t xml:space="preserve">This allows an operation </w:t>
      </w:r>
      <w:r w:rsidR="00DE7CCA">
        <w:t xml:space="preserve">to be </w:t>
      </w:r>
      <w:r>
        <w:t>over multiple properties like “</w:t>
      </w:r>
      <w:r w:rsidR="00436030">
        <w:t xml:space="preserve">add a min bid of 3 and a max bid of 5”. </w:t>
      </w:r>
    </w:p>
    <w:p w14:paraId="318B0940" w14:textId="0FAE4CF5" w:rsidR="002559F9" w:rsidRDefault="002559F9" w:rsidP="006720F7">
      <w:r>
        <w:t xml:space="preserve">Depending on the underlying entity you might see other definitions. </w:t>
      </w:r>
      <w:r w:rsidR="003104AE">
        <w:t>For</w:t>
      </w:r>
      <w:r>
        <w:t xml:space="preserve"> </w:t>
      </w:r>
      <w:proofErr w:type="spellStart"/>
      <w:r w:rsidR="00B1677D">
        <w:t>enum</w:t>
      </w:r>
      <w:proofErr w:type="spellEnd"/>
      <w:r w:rsidR="00B1677D">
        <w:t xml:space="preserve"> properties like suit you will see the entity defined like this:</w:t>
      </w:r>
    </w:p>
    <w:p w14:paraId="6ED81560"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6A9955"/>
          <w:sz w:val="21"/>
          <w:szCs w:val="21"/>
          <w:lang w:eastAsia="en-US"/>
        </w:rPr>
        <w:t>&gt; List entity for Suit </w:t>
      </w:r>
      <w:proofErr w:type="spellStart"/>
      <w:r w:rsidRPr="00B1677D">
        <w:rPr>
          <w:rFonts w:ascii="Consolas" w:eastAsia="Times New Roman" w:hAnsi="Consolas" w:cs="Times New Roman"/>
          <w:color w:val="6A9955"/>
          <w:sz w:val="21"/>
          <w:szCs w:val="21"/>
          <w:lang w:eastAsia="en-US"/>
        </w:rPr>
        <w:t>enum</w:t>
      </w:r>
      <w:proofErr w:type="spellEnd"/>
      <w:r w:rsidRPr="00B1677D">
        <w:rPr>
          <w:rFonts w:ascii="Consolas" w:eastAsia="Times New Roman" w:hAnsi="Consolas" w:cs="Times New Roman"/>
          <w:color w:val="6A9955"/>
          <w:sz w:val="21"/>
          <w:szCs w:val="21"/>
          <w:lang w:eastAsia="en-US"/>
        </w:rPr>
        <w:t> values</w:t>
      </w:r>
    </w:p>
    <w:p w14:paraId="72B90952" w14:textId="09017356"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320B6563">
        <w:rPr>
          <w:rFonts w:ascii="Consolas" w:eastAsia="Times New Roman" w:hAnsi="Consolas" w:cs="Times New Roman"/>
          <w:color w:val="C586C0"/>
          <w:sz w:val="21"/>
          <w:szCs w:val="21"/>
          <w:lang w:eastAsia="en-US"/>
        </w:rPr>
        <w:t>@ list </w:t>
      </w:r>
      <w:proofErr w:type="spellStart"/>
      <w:r w:rsidRPr="320B6563">
        <w:rPr>
          <w:rFonts w:ascii="Consolas" w:eastAsia="Times New Roman" w:hAnsi="Consolas" w:cs="Times New Roman"/>
          <w:color w:val="D4D4D4"/>
          <w:sz w:val="21"/>
          <w:szCs w:val="21"/>
          <w:lang w:eastAsia="en-US"/>
        </w:rPr>
        <w:t>Suit</w:t>
      </w:r>
      <w:r w:rsidR="496B6547" w:rsidRPr="320B6563">
        <w:rPr>
          <w:rFonts w:ascii="Consolas" w:eastAsia="Times New Roman" w:hAnsi="Consolas" w:cs="Times New Roman"/>
          <w:color w:val="D4D4D4"/>
          <w:sz w:val="21"/>
          <w:szCs w:val="21"/>
          <w:lang w:eastAsia="en-US"/>
        </w:rPr>
        <w:t>Value</w:t>
      </w:r>
      <w:proofErr w:type="spellEnd"/>
      <w:r w:rsidR="496B6547" w:rsidRPr="320B6563">
        <w:rPr>
          <w:rFonts w:ascii="Consolas" w:eastAsia="Times New Roman" w:hAnsi="Consolas" w:cs="Times New Roman"/>
          <w:color w:val="D4D4D4"/>
          <w:sz w:val="21"/>
          <w:szCs w:val="21"/>
          <w:lang w:eastAsia="en-US"/>
        </w:rPr>
        <w:t xml:space="preserve"> </w:t>
      </w:r>
      <w:r w:rsidRPr="320B6563">
        <w:rPr>
          <w:rFonts w:ascii="Consolas" w:eastAsia="Times New Roman" w:hAnsi="Consolas" w:cs="Times New Roman"/>
          <w:color w:val="D4D4D4"/>
          <w:sz w:val="21"/>
          <w:szCs w:val="21"/>
          <w:lang w:eastAsia="en-US"/>
        </w:rPr>
        <w:t>=</w:t>
      </w:r>
    </w:p>
    <w:p w14:paraId="3FA77BF6"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clubs:</w:t>
      </w:r>
    </w:p>
    <w:p w14:paraId="174B58DF"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clubs</w:t>
      </w:r>
    </w:p>
    <w:p w14:paraId="409D27F2"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hearts:</w:t>
      </w:r>
    </w:p>
    <w:p w14:paraId="68124CF2"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hearts</w:t>
      </w:r>
    </w:p>
    <w:p w14:paraId="211EDE8C"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diamonds:</w:t>
      </w:r>
    </w:p>
    <w:p w14:paraId="384C5349"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diamonds</w:t>
      </w:r>
    </w:p>
    <w:p w14:paraId="6323FAB9"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spades:</w:t>
      </w:r>
    </w:p>
    <w:p w14:paraId="765677ED"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spades</w:t>
      </w:r>
    </w:p>
    <w:p w14:paraId="6E43AE70"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proofErr w:type="spellStart"/>
      <w:r w:rsidRPr="00B1677D">
        <w:rPr>
          <w:rFonts w:ascii="Consolas" w:eastAsia="Times New Roman" w:hAnsi="Consolas" w:cs="Times New Roman"/>
          <w:color w:val="D4D4D4"/>
          <w:sz w:val="21"/>
          <w:szCs w:val="21"/>
          <w:lang w:eastAsia="en-US"/>
        </w:rPr>
        <w:t>NoTrump</w:t>
      </w:r>
      <w:proofErr w:type="spellEnd"/>
      <w:r w:rsidRPr="00B1677D">
        <w:rPr>
          <w:rFonts w:ascii="Consolas" w:eastAsia="Times New Roman" w:hAnsi="Consolas" w:cs="Times New Roman"/>
          <w:color w:val="D4D4D4"/>
          <w:sz w:val="21"/>
          <w:szCs w:val="21"/>
          <w:lang w:eastAsia="en-US"/>
        </w:rPr>
        <w:t>:</w:t>
      </w:r>
    </w:p>
    <w:p w14:paraId="3587FBE5"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no</w:t>
      </w:r>
    </w:p>
    <w:p w14:paraId="3CD747C0"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trump</w:t>
      </w:r>
    </w:p>
    <w:p w14:paraId="29E85623" w14:textId="77777777" w:rsidR="00B1677D" w:rsidRPr="00B1677D" w:rsidRDefault="00B1677D" w:rsidP="00B1677D">
      <w:pPr>
        <w:shd w:val="clear" w:color="auto" w:fill="1E1E1E"/>
        <w:spacing w:after="0" w:line="285" w:lineRule="atLeast"/>
        <w:rPr>
          <w:rFonts w:ascii="Consolas" w:eastAsia="Times New Roman" w:hAnsi="Consolas" w:cs="Times New Roman"/>
          <w:color w:val="D4D4D4"/>
          <w:sz w:val="21"/>
          <w:szCs w:val="21"/>
          <w:lang w:eastAsia="en-US"/>
        </w:rPr>
      </w:pPr>
      <w:r w:rsidRPr="00B1677D">
        <w:rPr>
          <w:rFonts w:ascii="Consolas" w:eastAsia="Times New Roman" w:hAnsi="Consolas" w:cs="Times New Roman"/>
          <w:color w:val="D4D4D4"/>
          <w:sz w:val="21"/>
          <w:szCs w:val="21"/>
          <w:lang w:eastAsia="en-US"/>
        </w:rPr>
        <w:t>        </w:t>
      </w:r>
      <w:r w:rsidRPr="00B1677D">
        <w:rPr>
          <w:rFonts w:ascii="Consolas" w:eastAsia="Times New Roman" w:hAnsi="Consolas" w:cs="Times New Roman"/>
          <w:b/>
          <w:bCs/>
          <w:color w:val="569CD6"/>
          <w:sz w:val="21"/>
          <w:szCs w:val="21"/>
          <w:lang w:eastAsia="en-US"/>
        </w:rPr>
        <w:t>- </w:t>
      </w:r>
      <w:r w:rsidRPr="00B1677D">
        <w:rPr>
          <w:rFonts w:ascii="Consolas" w:eastAsia="Times New Roman" w:hAnsi="Consolas" w:cs="Times New Roman"/>
          <w:color w:val="D4D4D4"/>
          <w:sz w:val="21"/>
          <w:szCs w:val="21"/>
          <w:lang w:eastAsia="en-US"/>
        </w:rPr>
        <w:t>no trump</w:t>
      </w:r>
    </w:p>
    <w:p w14:paraId="3385C048" w14:textId="4E0BD427" w:rsidR="00B1677D" w:rsidRPr="003827CD" w:rsidRDefault="00B1677D" w:rsidP="006720F7">
      <w:r>
        <w:t xml:space="preserve">This defines a </w:t>
      </w:r>
      <w:proofErr w:type="gramStart"/>
      <w:r>
        <w:t>list</w:t>
      </w:r>
      <w:proofErr w:type="gramEnd"/>
      <w:r>
        <w:t xml:space="preserve"> entity </w:t>
      </w:r>
      <w:proofErr w:type="spellStart"/>
      <w:r w:rsidRPr="320B6563">
        <w:rPr>
          <w:i/>
          <w:iCs/>
        </w:rPr>
        <w:t>Suit</w:t>
      </w:r>
      <w:r w:rsidR="69185A2F" w:rsidRPr="320B6563">
        <w:rPr>
          <w:i/>
          <w:iCs/>
        </w:rPr>
        <w:t>Value</w:t>
      </w:r>
      <w:proofErr w:type="spellEnd"/>
      <w:r w:rsidR="00266E16" w:rsidRPr="320B6563">
        <w:rPr>
          <w:i/>
          <w:iCs/>
        </w:rPr>
        <w:t xml:space="preserve"> </w:t>
      </w:r>
      <w:r w:rsidR="00266E16">
        <w:t xml:space="preserve">which ends with the </w:t>
      </w:r>
      <w:r w:rsidR="74A3FC2F">
        <w:t>Value s</w:t>
      </w:r>
      <w:r w:rsidR="00266E16">
        <w:t xml:space="preserve">uffix to tell you the role it plays in form dialogs. </w:t>
      </w:r>
      <w:r w:rsidR="0054162D">
        <w:t>The list resolutions all come directly from the schema and the phrases are automatically generated</w:t>
      </w:r>
      <w:r w:rsidR="0040370A">
        <w:t xml:space="preserve"> by breaking up the resolution. In this case you probably want to remove “no” and “trump”</w:t>
      </w:r>
      <w:r w:rsidR="003827CD">
        <w:t xml:space="preserve"> since they </w:t>
      </w:r>
      <w:r w:rsidR="003104AE">
        <w:t>do not</w:t>
      </w:r>
      <w:r w:rsidR="003827CD">
        <w:t xml:space="preserve"> really mean the </w:t>
      </w:r>
      <w:proofErr w:type="spellStart"/>
      <w:r w:rsidR="003827CD" w:rsidRPr="320B6563">
        <w:rPr>
          <w:i/>
          <w:iCs/>
        </w:rPr>
        <w:t>NoTrump</w:t>
      </w:r>
      <w:proofErr w:type="spellEnd"/>
      <w:r w:rsidR="003827CD" w:rsidRPr="320B6563">
        <w:rPr>
          <w:i/>
          <w:iCs/>
        </w:rPr>
        <w:t xml:space="preserve"> </w:t>
      </w:r>
      <w:r w:rsidR="003827CD">
        <w:t xml:space="preserve">concept. If you add or remove </w:t>
      </w:r>
      <w:proofErr w:type="spellStart"/>
      <w:r w:rsidR="003827CD">
        <w:t>enum</w:t>
      </w:r>
      <w:proofErr w:type="spellEnd"/>
      <w:r w:rsidR="003827CD">
        <w:t xml:space="preserve"> elements in your schema </w:t>
      </w:r>
      <w:r w:rsidR="003104AE">
        <w:t>and regenerate, t</w:t>
      </w:r>
      <w:r w:rsidR="003827CD">
        <w:t xml:space="preserve">his will get updated, but it will not overwrite any </w:t>
      </w:r>
      <w:r w:rsidR="003104AE">
        <w:t>changes</w:t>
      </w:r>
      <w:r w:rsidR="003827CD">
        <w:t xml:space="preserve"> you make. </w:t>
      </w:r>
    </w:p>
    <w:p w14:paraId="55ABA82C" w14:textId="2F719C68" w:rsidR="00655769" w:rsidRDefault="00870A34" w:rsidP="00870A34">
      <w:pPr>
        <w:pStyle w:val="Heading2"/>
      </w:pPr>
      <w:r>
        <w:t>Labeling</w:t>
      </w:r>
    </w:p>
    <w:p w14:paraId="0BD31B3F" w14:textId="0D3650A1" w:rsidR="00E26A3E" w:rsidRDefault="00E62526" w:rsidP="00E62526">
      <w:r>
        <w:t xml:space="preserve">The rest of the file consists of labeled </w:t>
      </w:r>
      <w:r w:rsidR="00171900">
        <w:t xml:space="preserve">utterances. They are generated from </w:t>
      </w:r>
      <w:r w:rsidR="00C40207">
        <w:t>templated utterances</w:t>
      </w:r>
      <w:r w:rsidR="00171900">
        <w:t xml:space="preserve"> and depending on your domain th</w:t>
      </w:r>
      <w:r w:rsidR="00C40207">
        <w:t xml:space="preserve">e examples may or may not be </w:t>
      </w:r>
      <w:r w:rsidR="0058555E">
        <w:t xml:space="preserve">good examples. </w:t>
      </w:r>
      <w:r w:rsidR="001D2718">
        <w:t xml:space="preserve">The details of your file may also change as we improve the underlying templated utterances. </w:t>
      </w:r>
      <w:r w:rsidR="00BF350B">
        <w:t xml:space="preserve">The label section starts with </w:t>
      </w:r>
      <w:r w:rsidR="321CEC43">
        <w:t>a</w:t>
      </w:r>
      <w:r w:rsidR="00BF350B">
        <w:t xml:space="preserve"> single intent corresponding to your form. </w:t>
      </w:r>
    </w:p>
    <w:p w14:paraId="1989178C" w14:textId="6560BC65" w:rsidR="001F3517" w:rsidRPr="001F3517" w:rsidRDefault="001F3517" w:rsidP="001F3517">
      <w:pPr>
        <w:shd w:val="clear" w:color="auto" w:fill="1E1E1E"/>
        <w:spacing w:after="0" w:line="285" w:lineRule="atLeast"/>
        <w:rPr>
          <w:rFonts w:ascii="Consolas" w:eastAsia="Times New Roman" w:hAnsi="Consolas" w:cs="Times New Roman"/>
          <w:color w:val="D4D4D4"/>
          <w:sz w:val="21"/>
          <w:szCs w:val="21"/>
          <w:lang w:eastAsia="en-US"/>
        </w:rPr>
      </w:pPr>
      <w:r w:rsidRPr="001F3517">
        <w:rPr>
          <w:rFonts w:ascii="Consolas" w:eastAsia="Times New Roman" w:hAnsi="Consolas" w:cs="Times New Roman"/>
          <w:color w:val="6A9955"/>
          <w:sz w:val="21"/>
          <w:szCs w:val="21"/>
          <w:lang w:eastAsia="en-US"/>
        </w:rPr>
        <w:t>&gt; Add examples </w:t>
      </w:r>
      <w:r w:rsidR="66A9D804" w:rsidRPr="26E0BB96">
        <w:rPr>
          <w:rFonts w:ascii="Consolas" w:eastAsia="Times New Roman" w:hAnsi="Consolas" w:cs="Times New Roman"/>
          <w:color w:val="6A9955"/>
          <w:sz w:val="21"/>
          <w:szCs w:val="21"/>
          <w:lang w:eastAsia="en-US"/>
        </w:rPr>
        <w:t>of</w:t>
      </w:r>
      <w:r w:rsidRPr="001F3517">
        <w:rPr>
          <w:rFonts w:ascii="Consolas" w:eastAsia="Times New Roman" w:hAnsi="Consolas" w:cs="Times New Roman"/>
          <w:color w:val="6A9955"/>
          <w:sz w:val="21"/>
          <w:szCs w:val="21"/>
          <w:lang w:eastAsia="en-US"/>
        </w:rPr>
        <w:t> operations on the 'MaxBid' property to the intent 'tutorial'.</w:t>
      </w:r>
    </w:p>
    <w:p w14:paraId="3B591387" w14:textId="77777777" w:rsidR="001F3517" w:rsidRPr="001F3517" w:rsidRDefault="001F3517" w:rsidP="001F3517">
      <w:pPr>
        <w:shd w:val="clear" w:color="auto" w:fill="1E1E1E"/>
        <w:spacing w:after="0" w:line="285" w:lineRule="atLeast"/>
        <w:rPr>
          <w:rFonts w:ascii="Consolas" w:eastAsia="Times New Roman" w:hAnsi="Consolas" w:cs="Times New Roman"/>
          <w:color w:val="D4D4D4"/>
          <w:sz w:val="21"/>
          <w:szCs w:val="21"/>
          <w:lang w:eastAsia="en-US"/>
        </w:rPr>
      </w:pPr>
      <w:r w:rsidRPr="001F3517">
        <w:rPr>
          <w:rFonts w:ascii="Consolas" w:eastAsia="Times New Roman" w:hAnsi="Consolas" w:cs="Times New Roman"/>
          <w:b/>
          <w:bCs/>
          <w:color w:val="569CD6"/>
          <w:sz w:val="21"/>
          <w:szCs w:val="21"/>
          <w:lang w:eastAsia="en-US"/>
        </w:rPr>
        <w:t># tutorial</w:t>
      </w:r>
    </w:p>
    <w:p w14:paraId="5AF85426" w14:textId="5AE21EF5" w:rsidR="004736FD" w:rsidRDefault="00BF350B" w:rsidP="00E62526">
      <w:r>
        <w:t>The generated model only has two intents—one for your whole form</w:t>
      </w:r>
      <w:r w:rsidR="001F3517">
        <w:t xml:space="preserve"> i.e</w:t>
      </w:r>
      <w:r w:rsidR="1A484F9D">
        <w:t>.,</w:t>
      </w:r>
      <w:r w:rsidR="001F3517">
        <w:t xml:space="preserve"> </w:t>
      </w:r>
      <w:r w:rsidR="001F3517">
        <w:rPr>
          <w:i/>
          <w:iCs/>
        </w:rPr>
        <w:t xml:space="preserve">tutorial </w:t>
      </w:r>
      <w:r w:rsidR="001F3517">
        <w:t xml:space="preserve">in this case </w:t>
      </w:r>
      <w:r>
        <w:t xml:space="preserve">and the </w:t>
      </w:r>
      <w:proofErr w:type="gramStart"/>
      <w:r>
        <w:rPr>
          <w:i/>
          <w:iCs/>
        </w:rPr>
        <w:t xml:space="preserve">none </w:t>
      </w:r>
      <w:r>
        <w:t>intent</w:t>
      </w:r>
      <w:proofErr w:type="gramEnd"/>
      <w:r>
        <w:t xml:space="preserve">. The reason is that intents are modeled using </w:t>
      </w:r>
      <w:r w:rsidR="004736FD">
        <w:t xml:space="preserve">operation hierarchical entities as described above. </w:t>
      </w:r>
    </w:p>
    <w:p w14:paraId="658980C7" w14:textId="3E1BD394" w:rsidR="00C709DE" w:rsidRDefault="004736FD" w:rsidP="00E62526">
      <w:r>
        <w:t xml:space="preserve">The first section has </w:t>
      </w:r>
      <w:r w:rsidR="0273B2F7">
        <w:t>labelled</w:t>
      </w:r>
      <w:r w:rsidR="00C709DE">
        <w:t xml:space="preserve"> examples for entities without any property or operator information.</w:t>
      </w:r>
    </w:p>
    <w:p w14:paraId="3E70A567" w14:textId="77777777" w:rsidR="00B514F2" w:rsidRPr="00B514F2" w:rsidRDefault="00B514F2" w:rsidP="00B514F2">
      <w:pPr>
        <w:shd w:val="clear" w:color="auto" w:fill="1E1E1E"/>
        <w:spacing w:after="0" w:line="285" w:lineRule="atLeast"/>
        <w:rPr>
          <w:rFonts w:ascii="Consolas" w:eastAsia="Times New Roman" w:hAnsi="Consolas" w:cs="Times New Roman"/>
          <w:color w:val="D4D4D4"/>
          <w:sz w:val="21"/>
          <w:szCs w:val="21"/>
          <w:lang w:eastAsia="en-US"/>
        </w:rPr>
      </w:pPr>
      <w:r w:rsidRPr="00B514F2">
        <w:rPr>
          <w:rFonts w:ascii="Consolas" w:eastAsia="Times New Roman" w:hAnsi="Consolas" w:cs="Times New Roman"/>
          <w:color w:val="6A9955"/>
          <w:sz w:val="21"/>
          <w:szCs w:val="21"/>
          <w:lang w:eastAsia="en-US"/>
        </w:rPr>
        <w:t>&gt;&gt; entity: Standalone entities that </w:t>
      </w:r>
      <w:proofErr w:type="gramStart"/>
      <w:r w:rsidRPr="00B514F2">
        <w:rPr>
          <w:rFonts w:ascii="Consolas" w:eastAsia="Times New Roman" w:hAnsi="Consolas" w:cs="Times New Roman"/>
          <w:color w:val="6A9955"/>
          <w:sz w:val="21"/>
          <w:szCs w:val="21"/>
          <w:lang w:eastAsia="en-US"/>
        </w:rPr>
        <w:t>map to</w:t>
      </w:r>
      <w:proofErr w:type="gramEnd"/>
      <w:r w:rsidRPr="00B514F2">
        <w:rPr>
          <w:rFonts w:ascii="Consolas" w:eastAsia="Times New Roman" w:hAnsi="Consolas" w:cs="Times New Roman"/>
          <w:color w:val="6A9955"/>
          <w:sz w:val="21"/>
          <w:szCs w:val="21"/>
          <w:lang w:eastAsia="en-US"/>
        </w:rPr>
        <w:t> multiple </w:t>
      </w:r>
      <w:proofErr w:type="gramStart"/>
      <w:r w:rsidRPr="00B514F2">
        <w:rPr>
          <w:rFonts w:ascii="Consolas" w:eastAsia="Times New Roman" w:hAnsi="Consolas" w:cs="Times New Roman"/>
          <w:color w:val="6A9955"/>
          <w:sz w:val="21"/>
          <w:szCs w:val="21"/>
          <w:lang w:eastAsia="en-US"/>
        </w:rPr>
        <w:t>properties</w:t>
      </w:r>
      <w:proofErr w:type="gramEnd"/>
    </w:p>
    <w:p w14:paraId="57E9DFAF" w14:textId="308909EF" w:rsidR="007A60E0" w:rsidRDefault="00B514F2" w:rsidP="00E62526">
      <w:r>
        <w:t xml:space="preserve">In this case the section is empty because </w:t>
      </w:r>
      <w:r>
        <w:rPr>
          <w:i/>
          <w:iCs/>
        </w:rPr>
        <w:t xml:space="preserve">number </w:t>
      </w:r>
      <w:r>
        <w:t xml:space="preserve">is a prebuilt entity that requires no training examples. </w:t>
      </w:r>
      <w:r w:rsidR="00F1699F">
        <w:t xml:space="preserve">This section will also be empty if the underlying entity is only used in one property—in that case the property is implicit </w:t>
      </w:r>
      <w:r w:rsidR="007A60E0">
        <w:t xml:space="preserve">in the kind of entity value. </w:t>
      </w:r>
    </w:p>
    <w:p w14:paraId="58CDB660" w14:textId="01197097" w:rsidR="007A60E0" w:rsidRDefault="00DB5C82" w:rsidP="00E62526">
      <w:r>
        <w:t xml:space="preserve">The next section has examples labeled </w:t>
      </w:r>
      <w:r w:rsidR="6A9F1650">
        <w:t>with</w:t>
      </w:r>
      <w:r>
        <w:t xml:space="preserve"> property and entity.</w:t>
      </w:r>
    </w:p>
    <w:p w14:paraId="44050D6B" w14:textId="77777777" w:rsidR="00DB5C82" w:rsidRPr="00DB5C82" w:rsidRDefault="00DB5C82" w:rsidP="00DB5C82">
      <w:pPr>
        <w:shd w:val="clear" w:color="auto" w:fill="1E1E1E"/>
        <w:spacing w:after="0" w:line="285" w:lineRule="atLeast"/>
        <w:rPr>
          <w:rFonts w:ascii="Consolas" w:eastAsia="Times New Roman" w:hAnsi="Consolas" w:cs="Times New Roman"/>
          <w:color w:val="D4D4D4"/>
          <w:sz w:val="21"/>
          <w:szCs w:val="21"/>
          <w:lang w:eastAsia="en-US"/>
        </w:rPr>
      </w:pPr>
      <w:r w:rsidRPr="00DB5C82">
        <w:rPr>
          <w:rFonts w:ascii="Consolas" w:eastAsia="Times New Roman" w:hAnsi="Consolas" w:cs="Times New Roman"/>
          <w:color w:val="6A9955"/>
          <w:sz w:val="21"/>
          <w:szCs w:val="21"/>
          <w:lang w:eastAsia="en-US"/>
        </w:rPr>
        <w:t>&gt;&gt; entity: Standalone </w:t>
      </w:r>
      <w:proofErr w:type="spellStart"/>
      <w:r w:rsidRPr="00DB5C82">
        <w:rPr>
          <w:rFonts w:ascii="Consolas" w:eastAsia="Times New Roman" w:hAnsi="Consolas" w:cs="Times New Roman"/>
          <w:color w:val="6A9955"/>
          <w:sz w:val="21"/>
          <w:szCs w:val="21"/>
          <w:lang w:eastAsia="en-US"/>
        </w:rPr>
        <w:t>MaxBidProperty</w:t>
      </w:r>
      <w:proofErr w:type="spellEnd"/>
      <w:r w:rsidRPr="00DB5C82">
        <w:rPr>
          <w:rFonts w:ascii="Consolas" w:eastAsia="Times New Roman" w:hAnsi="Consolas" w:cs="Times New Roman"/>
          <w:color w:val="6A9955"/>
          <w:sz w:val="21"/>
          <w:szCs w:val="21"/>
          <w:lang w:eastAsia="en-US"/>
        </w:rPr>
        <w:t> with number</w:t>
      </w:r>
    </w:p>
    <w:p w14:paraId="10E090A0" w14:textId="77777777" w:rsidR="00DB5C82" w:rsidRPr="00DB5C82" w:rsidRDefault="00DB5C82" w:rsidP="00DB5C82">
      <w:pPr>
        <w:shd w:val="clear" w:color="auto" w:fill="1E1E1E"/>
        <w:spacing w:after="0" w:line="285" w:lineRule="atLeast"/>
        <w:rPr>
          <w:rFonts w:ascii="Consolas" w:eastAsia="Times New Roman" w:hAnsi="Consolas" w:cs="Times New Roman"/>
          <w:color w:val="D4D4D4"/>
          <w:sz w:val="21"/>
          <w:szCs w:val="21"/>
          <w:lang w:eastAsia="en-US"/>
        </w:rPr>
      </w:pPr>
      <w:r w:rsidRPr="00DB5C82">
        <w:rPr>
          <w:rFonts w:ascii="Consolas" w:eastAsia="Times New Roman" w:hAnsi="Consolas" w:cs="Times New Roman"/>
          <w:b/>
          <w:bCs/>
          <w:color w:val="569CD6"/>
          <w:sz w:val="21"/>
          <w:szCs w:val="21"/>
          <w:lang w:eastAsia="en-US"/>
        </w:rPr>
        <w:t>- </w:t>
      </w:r>
      <w:r w:rsidRPr="00DB5C82">
        <w:rPr>
          <w:rFonts w:ascii="Consolas" w:eastAsia="Times New Roman" w:hAnsi="Consolas" w:cs="Times New Roman"/>
          <w:color w:val="D4D4D4"/>
          <w:sz w:val="21"/>
          <w:szCs w:val="21"/>
          <w:lang w:eastAsia="en-US"/>
        </w:rPr>
        <w:t>{</w:t>
      </w:r>
      <w:r w:rsidRPr="00DB5C82">
        <w:rPr>
          <w:rFonts w:ascii="Consolas" w:eastAsia="Times New Roman" w:hAnsi="Consolas" w:cs="Times New Roman"/>
          <w:color w:val="C586C0"/>
          <w:sz w:val="21"/>
          <w:szCs w:val="21"/>
          <w:lang w:eastAsia="en-US"/>
        </w:rPr>
        <w:t>@MaxBidProperty</w:t>
      </w:r>
      <w:r w:rsidRPr="00DB5C82">
        <w:rPr>
          <w:rFonts w:ascii="Consolas" w:eastAsia="Times New Roman" w:hAnsi="Consolas" w:cs="Times New Roman"/>
          <w:color w:val="D4D4D4"/>
          <w:sz w:val="21"/>
          <w:szCs w:val="21"/>
          <w:lang w:eastAsia="en-US"/>
        </w:rPr>
        <w:t>={</w:t>
      </w:r>
      <w:r w:rsidRPr="00DB5C82">
        <w:rPr>
          <w:rFonts w:ascii="Consolas" w:eastAsia="Times New Roman" w:hAnsi="Consolas" w:cs="Times New Roman"/>
          <w:color w:val="C586C0"/>
          <w:sz w:val="21"/>
          <w:szCs w:val="21"/>
          <w:lang w:eastAsia="en-US"/>
        </w:rPr>
        <w:t>@number=1</w:t>
      </w:r>
      <w:r w:rsidRPr="00DB5C82">
        <w:rPr>
          <w:rFonts w:ascii="Consolas" w:eastAsia="Times New Roman" w:hAnsi="Consolas" w:cs="Times New Roman"/>
          <w:color w:val="D4D4D4"/>
          <w:sz w:val="21"/>
          <w:szCs w:val="21"/>
          <w:lang w:eastAsia="en-US"/>
        </w:rPr>
        <w:t>} max}</w:t>
      </w:r>
    </w:p>
    <w:p w14:paraId="1218F9EF" w14:textId="77777777" w:rsidR="00DB5C82" w:rsidRPr="00DB5C82" w:rsidRDefault="00DB5C82" w:rsidP="00DB5C82">
      <w:pPr>
        <w:shd w:val="clear" w:color="auto" w:fill="1E1E1E"/>
        <w:spacing w:after="0" w:line="285" w:lineRule="atLeast"/>
        <w:rPr>
          <w:rFonts w:ascii="Consolas" w:eastAsia="Times New Roman" w:hAnsi="Consolas" w:cs="Times New Roman"/>
          <w:color w:val="D4D4D4"/>
          <w:sz w:val="21"/>
          <w:szCs w:val="21"/>
          <w:lang w:eastAsia="en-US"/>
        </w:rPr>
      </w:pPr>
      <w:r w:rsidRPr="00DB5C82">
        <w:rPr>
          <w:rFonts w:ascii="Consolas" w:eastAsia="Times New Roman" w:hAnsi="Consolas" w:cs="Times New Roman"/>
          <w:b/>
          <w:bCs/>
          <w:color w:val="569CD6"/>
          <w:sz w:val="21"/>
          <w:szCs w:val="21"/>
          <w:lang w:eastAsia="en-US"/>
        </w:rPr>
        <w:lastRenderedPageBreak/>
        <w:t>- </w:t>
      </w:r>
      <w:r w:rsidRPr="00DB5C82">
        <w:rPr>
          <w:rFonts w:ascii="Consolas" w:eastAsia="Times New Roman" w:hAnsi="Consolas" w:cs="Times New Roman"/>
          <w:color w:val="D4D4D4"/>
          <w:sz w:val="21"/>
          <w:szCs w:val="21"/>
          <w:lang w:eastAsia="en-US"/>
        </w:rPr>
        <w:t>{</w:t>
      </w:r>
      <w:r w:rsidRPr="00DB5C82">
        <w:rPr>
          <w:rFonts w:ascii="Consolas" w:eastAsia="Times New Roman" w:hAnsi="Consolas" w:cs="Times New Roman"/>
          <w:color w:val="C586C0"/>
          <w:sz w:val="21"/>
          <w:szCs w:val="21"/>
          <w:lang w:eastAsia="en-US"/>
        </w:rPr>
        <w:t>@MaxBidProperty</w:t>
      </w:r>
      <w:r w:rsidRPr="00DB5C82">
        <w:rPr>
          <w:rFonts w:ascii="Consolas" w:eastAsia="Times New Roman" w:hAnsi="Consolas" w:cs="Times New Roman"/>
          <w:color w:val="D4D4D4"/>
          <w:sz w:val="21"/>
          <w:szCs w:val="21"/>
          <w:lang w:eastAsia="en-US"/>
        </w:rPr>
        <w:t>={</w:t>
      </w:r>
      <w:r w:rsidRPr="00DB5C82">
        <w:rPr>
          <w:rFonts w:ascii="Consolas" w:eastAsia="Times New Roman" w:hAnsi="Consolas" w:cs="Times New Roman"/>
          <w:color w:val="C586C0"/>
          <w:sz w:val="21"/>
          <w:szCs w:val="21"/>
          <w:lang w:eastAsia="en-US"/>
        </w:rPr>
        <w:t>@number=1</w:t>
      </w:r>
      <w:r w:rsidRPr="00DB5C82">
        <w:rPr>
          <w:rFonts w:ascii="Consolas" w:eastAsia="Times New Roman" w:hAnsi="Consolas" w:cs="Times New Roman"/>
          <w:color w:val="D4D4D4"/>
          <w:sz w:val="21"/>
          <w:szCs w:val="21"/>
          <w:lang w:eastAsia="en-US"/>
        </w:rPr>
        <w:t>} max bid}</w:t>
      </w:r>
    </w:p>
    <w:p w14:paraId="6338F4F4" w14:textId="77777777" w:rsidR="00DB5C82" w:rsidRPr="00DB5C82" w:rsidRDefault="00DB5C82" w:rsidP="00DB5C82">
      <w:pPr>
        <w:shd w:val="clear" w:color="auto" w:fill="1E1E1E"/>
        <w:spacing w:after="0" w:line="285" w:lineRule="atLeast"/>
        <w:rPr>
          <w:rFonts w:ascii="Consolas" w:eastAsia="Times New Roman" w:hAnsi="Consolas" w:cs="Times New Roman"/>
          <w:color w:val="D4D4D4"/>
          <w:sz w:val="21"/>
          <w:szCs w:val="21"/>
          <w:lang w:eastAsia="en-US"/>
        </w:rPr>
      </w:pPr>
      <w:r w:rsidRPr="00DB5C82">
        <w:rPr>
          <w:rFonts w:ascii="Consolas" w:eastAsia="Times New Roman" w:hAnsi="Consolas" w:cs="Times New Roman"/>
          <w:b/>
          <w:bCs/>
          <w:color w:val="569CD6"/>
          <w:sz w:val="21"/>
          <w:szCs w:val="21"/>
          <w:lang w:eastAsia="en-US"/>
        </w:rPr>
        <w:t>- </w:t>
      </w:r>
      <w:r w:rsidRPr="00DB5C82">
        <w:rPr>
          <w:rFonts w:ascii="Consolas" w:eastAsia="Times New Roman" w:hAnsi="Consolas" w:cs="Times New Roman"/>
          <w:color w:val="D4D4D4"/>
          <w:sz w:val="21"/>
          <w:szCs w:val="21"/>
          <w:lang w:eastAsia="en-US"/>
        </w:rPr>
        <w:t>{</w:t>
      </w:r>
      <w:r w:rsidRPr="00DB5C82">
        <w:rPr>
          <w:rFonts w:ascii="Consolas" w:eastAsia="Times New Roman" w:hAnsi="Consolas" w:cs="Times New Roman"/>
          <w:color w:val="C586C0"/>
          <w:sz w:val="21"/>
          <w:szCs w:val="21"/>
          <w:lang w:eastAsia="en-US"/>
        </w:rPr>
        <w:t>@MaxBidProperty</w:t>
      </w:r>
      <w:r w:rsidRPr="00DB5C82">
        <w:rPr>
          <w:rFonts w:ascii="Consolas" w:eastAsia="Times New Roman" w:hAnsi="Consolas" w:cs="Times New Roman"/>
          <w:color w:val="D4D4D4"/>
          <w:sz w:val="21"/>
          <w:szCs w:val="21"/>
          <w:lang w:eastAsia="en-US"/>
        </w:rPr>
        <w:t>={</w:t>
      </w:r>
      <w:r w:rsidRPr="00DB5C82">
        <w:rPr>
          <w:rFonts w:ascii="Consolas" w:eastAsia="Times New Roman" w:hAnsi="Consolas" w:cs="Times New Roman"/>
          <w:color w:val="C586C0"/>
          <w:sz w:val="21"/>
          <w:szCs w:val="21"/>
          <w:lang w:eastAsia="en-US"/>
        </w:rPr>
        <w:t>@number=32.4</w:t>
      </w:r>
      <w:r w:rsidRPr="00DB5C82">
        <w:rPr>
          <w:rFonts w:ascii="Consolas" w:eastAsia="Times New Roman" w:hAnsi="Consolas" w:cs="Times New Roman"/>
          <w:color w:val="D4D4D4"/>
          <w:sz w:val="21"/>
          <w:szCs w:val="21"/>
          <w:lang w:eastAsia="en-US"/>
        </w:rPr>
        <w:t>} max}</w:t>
      </w:r>
    </w:p>
    <w:p w14:paraId="1E4E81E9" w14:textId="4D02BB75" w:rsidR="00DB5C82" w:rsidRDefault="00DB5C82" w:rsidP="00E62526">
      <w:r>
        <w:t>You can see</w:t>
      </w:r>
      <w:r w:rsidR="00BB0C27">
        <w:t xml:space="preserve"> the phrases that mean the </w:t>
      </w:r>
      <w:proofErr w:type="spellStart"/>
      <w:r w:rsidR="00BB0C27">
        <w:rPr>
          <w:i/>
          <w:iCs/>
        </w:rPr>
        <w:t>MaxBid</w:t>
      </w:r>
      <w:proofErr w:type="spellEnd"/>
      <w:r w:rsidR="00BB0C27">
        <w:t xml:space="preserve"> property i.e</w:t>
      </w:r>
      <w:r w:rsidR="620A00CF">
        <w:t>.,</w:t>
      </w:r>
      <w:r w:rsidR="00BB0C27">
        <w:t xml:space="preserve"> “max” and “max bid” being labeled as part of a </w:t>
      </w:r>
      <w:proofErr w:type="spellStart"/>
      <w:r w:rsidR="00BB0C27">
        <w:rPr>
          <w:i/>
          <w:iCs/>
        </w:rPr>
        <w:t>MaxBidProperty</w:t>
      </w:r>
      <w:proofErr w:type="spellEnd"/>
      <w:r w:rsidR="00BB0C27">
        <w:rPr>
          <w:i/>
          <w:iCs/>
        </w:rPr>
        <w:t xml:space="preserve"> </w:t>
      </w:r>
      <w:r w:rsidR="00BB0C27">
        <w:t xml:space="preserve">hierarchical entity. You can also see </w:t>
      </w:r>
      <w:r w:rsidR="004369CA">
        <w:t xml:space="preserve">some generic numbers like “1” and “32.4”. For </w:t>
      </w:r>
      <w:r w:rsidR="00107682">
        <w:t>bids</w:t>
      </w:r>
      <w:r w:rsidR="004369CA">
        <w:t>, 32.4 is clearly not a meaningful example</w:t>
      </w:r>
      <w:r w:rsidR="000D3D37">
        <w:t xml:space="preserve">, but it is OK in this case because </w:t>
      </w:r>
      <w:proofErr w:type="spellStart"/>
      <w:r w:rsidR="000D3D37">
        <w:rPr>
          <w:i/>
          <w:iCs/>
        </w:rPr>
        <w:t>MaxBidProperty.number</w:t>
      </w:r>
      <w:proofErr w:type="spellEnd"/>
      <w:r w:rsidR="00D1203D">
        <w:t xml:space="preserve"> </w:t>
      </w:r>
      <w:r w:rsidR="00EB3E25">
        <w:t xml:space="preserve">can lean on the presence of the prebuilt </w:t>
      </w:r>
      <w:r w:rsidR="00EB3E25">
        <w:rPr>
          <w:i/>
          <w:iCs/>
        </w:rPr>
        <w:t>number</w:t>
      </w:r>
      <w:r w:rsidR="00B302A0">
        <w:rPr>
          <w:i/>
          <w:iCs/>
        </w:rPr>
        <w:t xml:space="preserve"> </w:t>
      </w:r>
      <w:r w:rsidR="00B302A0">
        <w:t xml:space="preserve">to learn that the actual number </w:t>
      </w:r>
      <w:r w:rsidR="001D2718">
        <w:t>does not</w:t>
      </w:r>
      <w:r w:rsidR="00B302A0">
        <w:t xml:space="preserve"> matter.</w:t>
      </w:r>
    </w:p>
    <w:p w14:paraId="3294FA4E" w14:textId="4BF126EF" w:rsidR="001D2718" w:rsidRDefault="001D2718" w:rsidP="00E62526">
      <w:r>
        <w:t xml:space="preserve">The next section has utterances that just </w:t>
      </w:r>
      <w:r w:rsidR="28F46941">
        <w:t>show</w:t>
      </w:r>
      <w:r>
        <w:t xml:space="preserve"> phrases that mean a particular property even without an entity.</w:t>
      </w:r>
    </w:p>
    <w:p w14:paraId="64633B59" w14:textId="77777777" w:rsidR="001D2718" w:rsidRPr="001D2718" w:rsidRDefault="001D2718" w:rsidP="001D2718">
      <w:pPr>
        <w:shd w:val="clear" w:color="auto" w:fill="1E1E1E"/>
        <w:spacing w:after="0" w:line="285" w:lineRule="atLeast"/>
        <w:rPr>
          <w:rFonts w:ascii="Consolas" w:eastAsia="Times New Roman" w:hAnsi="Consolas" w:cs="Times New Roman"/>
          <w:color w:val="D4D4D4"/>
          <w:sz w:val="21"/>
          <w:szCs w:val="21"/>
          <w:lang w:eastAsia="en-US"/>
        </w:rPr>
      </w:pPr>
      <w:r w:rsidRPr="001D2718">
        <w:rPr>
          <w:rFonts w:ascii="Consolas" w:eastAsia="Times New Roman" w:hAnsi="Consolas" w:cs="Times New Roman"/>
          <w:color w:val="6A9955"/>
          <w:sz w:val="21"/>
          <w:szCs w:val="21"/>
          <w:lang w:eastAsia="en-US"/>
        </w:rPr>
        <w:t>&gt;&gt; property: Standalone </w:t>
      </w:r>
      <w:proofErr w:type="spellStart"/>
      <w:r w:rsidRPr="001D2718">
        <w:rPr>
          <w:rFonts w:ascii="Consolas" w:eastAsia="Times New Roman" w:hAnsi="Consolas" w:cs="Times New Roman"/>
          <w:color w:val="6A9955"/>
          <w:sz w:val="21"/>
          <w:szCs w:val="21"/>
          <w:lang w:eastAsia="en-US"/>
        </w:rPr>
        <w:t>MaxBidProperty</w:t>
      </w:r>
      <w:proofErr w:type="spellEnd"/>
      <w:r w:rsidRPr="001D2718">
        <w:rPr>
          <w:rFonts w:ascii="Consolas" w:eastAsia="Times New Roman" w:hAnsi="Consolas" w:cs="Times New Roman"/>
          <w:color w:val="6A9955"/>
          <w:sz w:val="21"/>
          <w:szCs w:val="21"/>
          <w:lang w:eastAsia="en-US"/>
        </w:rPr>
        <w:t> name</w:t>
      </w:r>
    </w:p>
    <w:p w14:paraId="4DE8BFEA" w14:textId="77777777" w:rsidR="001D2718" w:rsidRPr="001D2718" w:rsidRDefault="001D2718" w:rsidP="001D2718">
      <w:pPr>
        <w:shd w:val="clear" w:color="auto" w:fill="1E1E1E"/>
        <w:spacing w:after="0" w:line="285" w:lineRule="atLeast"/>
        <w:rPr>
          <w:rFonts w:ascii="Consolas" w:eastAsia="Times New Roman" w:hAnsi="Consolas" w:cs="Times New Roman"/>
          <w:color w:val="D4D4D4"/>
          <w:sz w:val="21"/>
          <w:szCs w:val="21"/>
          <w:lang w:eastAsia="en-US"/>
        </w:rPr>
      </w:pPr>
      <w:r w:rsidRPr="001D2718">
        <w:rPr>
          <w:rFonts w:ascii="Consolas" w:eastAsia="Times New Roman" w:hAnsi="Consolas" w:cs="Times New Roman"/>
          <w:b/>
          <w:bCs/>
          <w:color w:val="569CD6"/>
          <w:sz w:val="21"/>
          <w:szCs w:val="21"/>
          <w:lang w:eastAsia="en-US"/>
        </w:rPr>
        <w:t>- </w:t>
      </w:r>
      <w:r w:rsidRPr="001D2718">
        <w:rPr>
          <w:rFonts w:ascii="Consolas" w:eastAsia="Times New Roman" w:hAnsi="Consolas" w:cs="Times New Roman"/>
          <w:color w:val="D4D4D4"/>
          <w:sz w:val="21"/>
          <w:szCs w:val="21"/>
          <w:lang w:eastAsia="en-US"/>
        </w:rPr>
        <w:t>{</w:t>
      </w:r>
      <w:r w:rsidRPr="001D2718">
        <w:rPr>
          <w:rFonts w:ascii="Consolas" w:eastAsia="Times New Roman" w:hAnsi="Consolas" w:cs="Times New Roman"/>
          <w:color w:val="C586C0"/>
          <w:sz w:val="21"/>
          <w:szCs w:val="21"/>
          <w:lang w:eastAsia="en-US"/>
        </w:rPr>
        <w:t>@MaxBidProperty=max</w:t>
      </w:r>
      <w:r w:rsidRPr="001D2718">
        <w:rPr>
          <w:rFonts w:ascii="Consolas" w:eastAsia="Times New Roman" w:hAnsi="Consolas" w:cs="Times New Roman"/>
          <w:color w:val="D4D4D4"/>
          <w:sz w:val="21"/>
          <w:szCs w:val="21"/>
          <w:lang w:eastAsia="en-US"/>
        </w:rPr>
        <w:t>}</w:t>
      </w:r>
    </w:p>
    <w:p w14:paraId="75175423" w14:textId="77777777" w:rsidR="001D2718" w:rsidRPr="001D2718" w:rsidRDefault="001D2718" w:rsidP="001D2718">
      <w:pPr>
        <w:shd w:val="clear" w:color="auto" w:fill="1E1E1E"/>
        <w:spacing w:after="0" w:line="285" w:lineRule="atLeast"/>
        <w:rPr>
          <w:rFonts w:ascii="Consolas" w:eastAsia="Times New Roman" w:hAnsi="Consolas" w:cs="Times New Roman"/>
          <w:color w:val="D4D4D4"/>
          <w:sz w:val="21"/>
          <w:szCs w:val="21"/>
          <w:lang w:eastAsia="en-US"/>
        </w:rPr>
      </w:pPr>
      <w:r w:rsidRPr="001D2718">
        <w:rPr>
          <w:rFonts w:ascii="Consolas" w:eastAsia="Times New Roman" w:hAnsi="Consolas" w:cs="Times New Roman"/>
          <w:b/>
          <w:bCs/>
          <w:color w:val="569CD6"/>
          <w:sz w:val="21"/>
          <w:szCs w:val="21"/>
          <w:lang w:eastAsia="en-US"/>
        </w:rPr>
        <w:t>- </w:t>
      </w:r>
      <w:r w:rsidRPr="001D2718">
        <w:rPr>
          <w:rFonts w:ascii="Consolas" w:eastAsia="Times New Roman" w:hAnsi="Consolas" w:cs="Times New Roman"/>
          <w:color w:val="D4D4D4"/>
          <w:sz w:val="21"/>
          <w:szCs w:val="21"/>
          <w:lang w:eastAsia="en-US"/>
        </w:rPr>
        <w:t>{</w:t>
      </w:r>
      <w:r w:rsidRPr="001D2718">
        <w:rPr>
          <w:rFonts w:ascii="Consolas" w:eastAsia="Times New Roman" w:hAnsi="Consolas" w:cs="Times New Roman"/>
          <w:color w:val="C586C0"/>
          <w:sz w:val="21"/>
          <w:szCs w:val="21"/>
          <w:lang w:eastAsia="en-US"/>
        </w:rPr>
        <w:t>@MaxBidProperty=max</w:t>
      </w:r>
      <w:r w:rsidRPr="001D2718">
        <w:rPr>
          <w:rFonts w:ascii="Consolas" w:eastAsia="Times New Roman" w:hAnsi="Consolas" w:cs="Times New Roman"/>
          <w:color w:val="D4D4D4"/>
          <w:sz w:val="21"/>
          <w:szCs w:val="21"/>
          <w:lang w:eastAsia="en-US"/>
        </w:rPr>
        <w:t> bid}</w:t>
      </w:r>
    </w:p>
    <w:p w14:paraId="08DEDD30" w14:textId="7EA37BC4" w:rsidR="001D2718" w:rsidRDefault="001D2718" w:rsidP="00E62526"/>
    <w:p w14:paraId="60D01D64" w14:textId="5C3D6667" w:rsidR="005846C0" w:rsidRDefault="005846C0" w:rsidP="00E62526">
      <w:r>
        <w:t xml:space="preserve">The next section has examples of </w:t>
      </w:r>
      <w:r w:rsidR="50869115">
        <w:t>operations</w:t>
      </w:r>
      <w:r>
        <w:t xml:space="preserve">, </w:t>
      </w:r>
      <w:r w:rsidR="009C468E">
        <w:t>properties,</w:t>
      </w:r>
      <w:r>
        <w:t xml:space="preserve"> and entities together.</w:t>
      </w:r>
    </w:p>
    <w:p w14:paraId="4084C079" w14:textId="77777777" w:rsidR="003510FA" w:rsidRPr="003510FA" w:rsidRDefault="003510FA" w:rsidP="003510FA">
      <w:pPr>
        <w:shd w:val="clear" w:color="auto" w:fill="1E1E1E"/>
        <w:spacing w:after="0" w:line="285" w:lineRule="atLeast"/>
        <w:rPr>
          <w:rFonts w:ascii="Consolas" w:eastAsia="Times New Roman" w:hAnsi="Consolas" w:cs="Times New Roman"/>
          <w:color w:val="D4D4D4"/>
          <w:sz w:val="21"/>
          <w:szCs w:val="21"/>
          <w:lang w:eastAsia="en-US"/>
        </w:rPr>
      </w:pPr>
      <w:r w:rsidRPr="003510FA">
        <w:rPr>
          <w:rFonts w:ascii="Consolas" w:eastAsia="Times New Roman" w:hAnsi="Consolas" w:cs="Times New Roman"/>
          <w:color w:val="6A9955"/>
          <w:sz w:val="21"/>
          <w:szCs w:val="21"/>
          <w:lang w:eastAsia="en-US"/>
        </w:rPr>
        <w:t>&gt; Add() examples for </w:t>
      </w:r>
      <w:proofErr w:type="spellStart"/>
      <w:r w:rsidRPr="003510FA">
        <w:rPr>
          <w:rFonts w:ascii="Consolas" w:eastAsia="Times New Roman" w:hAnsi="Consolas" w:cs="Times New Roman"/>
          <w:color w:val="6A9955"/>
          <w:sz w:val="21"/>
          <w:szCs w:val="21"/>
          <w:lang w:eastAsia="en-US"/>
        </w:rPr>
        <w:t>MaxBidProperty</w:t>
      </w:r>
      <w:proofErr w:type="spellEnd"/>
      <w:r w:rsidRPr="003510FA">
        <w:rPr>
          <w:rFonts w:ascii="Consolas" w:eastAsia="Times New Roman" w:hAnsi="Consolas" w:cs="Times New Roman"/>
          <w:color w:val="6A9955"/>
          <w:sz w:val="21"/>
          <w:szCs w:val="21"/>
          <w:lang w:eastAsia="en-US"/>
        </w:rPr>
        <w:t> and </w:t>
      </w:r>
      <w:proofErr w:type="gramStart"/>
      <w:r w:rsidRPr="003510FA">
        <w:rPr>
          <w:rFonts w:ascii="Consolas" w:eastAsia="Times New Roman" w:hAnsi="Consolas" w:cs="Times New Roman"/>
          <w:color w:val="6A9955"/>
          <w:sz w:val="21"/>
          <w:szCs w:val="21"/>
          <w:lang w:eastAsia="en-US"/>
        </w:rPr>
        <w:t>number</w:t>
      </w:r>
      <w:proofErr w:type="gramEnd"/>
    </w:p>
    <w:p w14:paraId="3FD8CBC2" w14:textId="77777777" w:rsidR="003510FA" w:rsidRPr="003510FA" w:rsidRDefault="003510FA" w:rsidP="003510FA">
      <w:pPr>
        <w:shd w:val="clear" w:color="auto" w:fill="1E1E1E"/>
        <w:spacing w:after="0" w:line="285" w:lineRule="atLeast"/>
        <w:rPr>
          <w:rFonts w:ascii="Consolas" w:eastAsia="Times New Roman" w:hAnsi="Consolas" w:cs="Times New Roman"/>
          <w:color w:val="D4D4D4"/>
          <w:sz w:val="21"/>
          <w:szCs w:val="21"/>
          <w:lang w:eastAsia="en-US"/>
        </w:rPr>
      </w:pPr>
      <w:r w:rsidRPr="003510FA">
        <w:rPr>
          <w:rFonts w:ascii="Consolas" w:eastAsia="Times New Roman" w:hAnsi="Consolas" w:cs="Times New Roman"/>
          <w:b/>
          <w:bCs/>
          <w:color w:val="569CD6"/>
          <w:sz w:val="21"/>
          <w:szCs w:val="21"/>
          <w:lang w:eastAsia="en-US"/>
        </w:rPr>
        <w:t>- </w:t>
      </w:r>
      <w:r w:rsidRPr="003510FA">
        <w:rPr>
          <w:rFonts w:ascii="Consolas" w:eastAsia="Times New Roman" w:hAnsi="Consolas" w:cs="Times New Roman"/>
          <w:color w:val="D4D4D4"/>
          <w:sz w:val="21"/>
          <w:szCs w:val="21"/>
          <w:lang w:eastAsia="en-US"/>
        </w:rPr>
        <w:t>{</w:t>
      </w:r>
      <w:r w:rsidRPr="003510FA">
        <w:rPr>
          <w:rFonts w:ascii="Consolas" w:eastAsia="Times New Roman" w:hAnsi="Consolas" w:cs="Times New Roman"/>
          <w:color w:val="C586C0"/>
          <w:sz w:val="21"/>
          <w:szCs w:val="21"/>
          <w:lang w:eastAsia="en-US"/>
        </w:rPr>
        <w:t>@Add</w:t>
      </w:r>
      <w:r w:rsidRPr="003510FA">
        <w:rPr>
          <w:rFonts w:ascii="Consolas" w:eastAsia="Times New Roman" w:hAnsi="Consolas" w:cs="Times New Roman"/>
          <w:color w:val="D4D4D4"/>
          <w:sz w:val="21"/>
          <w:szCs w:val="21"/>
          <w:lang w:eastAsia="en-US"/>
        </w:rPr>
        <w:t>()=add {</w:t>
      </w:r>
      <w:r w:rsidRPr="003510FA">
        <w:rPr>
          <w:rFonts w:ascii="Consolas" w:eastAsia="Times New Roman" w:hAnsi="Consolas" w:cs="Times New Roman"/>
          <w:color w:val="C586C0"/>
          <w:sz w:val="21"/>
          <w:szCs w:val="21"/>
          <w:lang w:eastAsia="en-US"/>
        </w:rPr>
        <w:t>@MaxBidProperty</w:t>
      </w:r>
      <w:r w:rsidRPr="003510FA">
        <w:rPr>
          <w:rFonts w:ascii="Consolas" w:eastAsia="Times New Roman" w:hAnsi="Consolas" w:cs="Times New Roman"/>
          <w:color w:val="D4D4D4"/>
          <w:sz w:val="21"/>
          <w:szCs w:val="21"/>
          <w:lang w:eastAsia="en-US"/>
        </w:rPr>
        <w:t>={</w:t>
      </w:r>
      <w:r w:rsidRPr="003510FA">
        <w:rPr>
          <w:rFonts w:ascii="Consolas" w:eastAsia="Times New Roman" w:hAnsi="Consolas" w:cs="Times New Roman"/>
          <w:color w:val="C586C0"/>
          <w:sz w:val="21"/>
          <w:szCs w:val="21"/>
          <w:lang w:eastAsia="en-US"/>
        </w:rPr>
        <w:t>@number=215</w:t>
      </w:r>
      <w:r w:rsidRPr="003510FA">
        <w:rPr>
          <w:rFonts w:ascii="Consolas" w:eastAsia="Times New Roman" w:hAnsi="Consolas" w:cs="Times New Roman"/>
          <w:color w:val="D4D4D4"/>
          <w:sz w:val="21"/>
          <w:szCs w:val="21"/>
          <w:lang w:eastAsia="en-US"/>
        </w:rPr>
        <w:t>} max bid}}</w:t>
      </w:r>
    </w:p>
    <w:p w14:paraId="772DA594" w14:textId="77777777" w:rsidR="003510FA" w:rsidRPr="003510FA" w:rsidRDefault="003510FA" w:rsidP="003510FA">
      <w:pPr>
        <w:shd w:val="clear" w:color="auto" w:fill="1E1E1E"/>
        <w:spacing w:after="0" w:line="285" w:lineRule="atLeast"/>
        <w:rPr>
          <w:rFonts w:ascii="Consolas" w:eastAsia="Times New Roman" w:hAnsi="Consolas" w:cs="Times New Roman"/>
          <w:color w:val="D4D4D4"/>
          <w:sz w:val="21"/>
          <w:szCs w:val="21"/>
          <w:lang w:eastAsia="en-US"/>
        </w:rPr>
      </w:pPr>
      <w:r w:rsidRPr="003510FA">
        <w:rPr>
          <w:rFonts w:ascii="Consolas" w:eastAsia="Times New Roman" w:hAnsi="Consolas" w:cs="Times New Roman"/>
          <w:b/>
          <w:bCs/>
          <w:color w:val="569CD6"/>
          <w:sz w:val="21"/>
          <w:szCs w:val="21"/>
          <w:lang w:eastAsia="en-US"/>
        </w:rPr>
        <w:t>- </w:t>
      </w:r>
      <w:r w:rsidRPr="003510FA">
        <w:rPr>
          <w:rFonts w:ascii="Consolas" w:eastAsia="Times New Roman" w:hAnsi="Consolas" w:cs="Times New Roman"/>
          <w:color w:val="D4D4D4"/>
          <w:sz w:val="21"/>
          <w:szCs w:val="21"/>
          <w:lang w:eastAsia="en-US"/>
        </w:rPr>
        <w:t>{</w:t>
      </w:r>
      <w:r w:rsidRPr="003510FA">
        <w:rPr>
          <w:rFonts w:ascii="Consolas" w:eastAsia="Times New Roman" w:hAnsi="Consolas" w:cs="Times New Roman"/>
          <w:color w:val="C586C0"/>
          <w:sz w:val="21"/>
          <w:szCs w:val="21"/>
          <w:lang w:eastAsia="en-US"/>
        </w:rPr>
        <w:t>@Add</w:t>
      </w:r>
      <w:r w:rsidRPr="003510FA">
        <w:rPr>
          <w:rFonts w:ascii="Consolas" w:eastAsia="Times New Roman" w:hAnsi="Consolas" w:cs="Times New Roman"/>
          <w:color w:val="D4D4D4"/>
          <w:sz w:val="21"/>
          <w:szCs w:val="21"/>
          <w:lang w:eastAsia="en-US"/>
        </w:rPr>
        <w:t>()=add {</w:t>
      </w:r>
      <w:r w:rsidRPr="003510FA">
        <w:rPr>
          <w:rFonts w:ascii="Consolas" w:eastAsia="Times New Roman" w:hAnsi="Consolas" w:cs="Times New Roman"/>
          <w:color w:val="C586C0"/>
          <w:sz w:val="21"/>
          <w:szCs w:val="21"/>
          <w:lang w:eastAsia="en-US"/>
        </w:rPr>
        <w:t>@MaxBidProperty</w:t>
      </w:r>
      <w:r w:rsidRPr="003510FA">
        <w:rPr>
          <w:rFonts w:ascii="Consolas" w:eastAsia="Times New Roman" w:hAnsi="Consolas" w:cs="Times New Roman"/>
          <w:color w:val="D4D4D4"/>
          <w:sz w:val="21"/>
          <w:szCs w:val="21"/>
          <w:lang w:eastAsia="en-US"/>
        </w:rPr>
        <w:t>={</w:t>
      </w:r>
      <w:r w:rsidRPr="003510FA">
        <w:rPr>
          <w:rFonts w:ascii="Consolas" w:eastAsia="Times New Roman" w:hAnsi="Consolas" w:cs="Times New Roman"/>
          <w:color w:val="C586C0"/>
          <w:sz w:val="21"/>
          <w:szCs w:val="21"/>
          <w:lang w:eastAsia="en-US"/>
        </w:rPr>
        <w:t>@number=1000</w:t>
      </w:r>
      <w:r w:rsidRPr="003510FA">
        <w:rPr>
          <w:rFonts w:ascii="Consolas" w:eastAsia="Times New Roman" w:hAnsi="Consolas" w:cs="Times New Roman"/>
          <w:color w:val="D4D4D4"/>
          <w:sz w:val="21"/>
          <w:szCs w:val="21"/>
          <w:lang w:eastAsia="en-US"/>
        </w:rPr>
        <w:t>} max}}</w:t>
      </w:r>
    </w:p>
    <w:p w14:paraId="2D361FDE" w14:textId="77777777" w:rsidR="003510FA" w:rsidRPr="003510FA" w:rsidRDefault="003510FA" w:rsidP="003510FA">
      <w:pPr>
        <w:shd w:val="clear" w:color="auto" w:fill="1E1E1E"/>
        <w:spacing w:after="0" w:line="285" w:lineRule="atLeast"/>
        <w:rPr>
          <w:rFonts w:ascii="Consolas" w:eastAsia="Times New Roman" w:hAnsi="Consolas" w:cs="Times New Roman"/>
          <w:color w:val="D4D4D4"/>
          <w:sz w:val="21"/>
          <w:szCs w:val="21"/>
          <w:lang w:eastAsia="en-US"/>
        </w:rPr>
      </w:pPr>
      <w:r w:rsidRPr="003510FA">
        <w:rPr>
          <w:rFonts w:ascii="Consolas" w:eastAsia="Times New Roman" w:hAnsi="Consolas" w:cs="Times New Roman"/>
          <w:b/>
          <w:bCs/>
          <w:color w:val="569CD6"/>
          <w:sz w:val="21"/>
          <w:szCs w:val="21"/>
          <w:lang w:eastAsia="en-US"/>
        </w:rPr>
        <w:t>- </w:t>
      </w:r>
      <w:r w:rsidRPr="003510FA">
        <w:rPr>
          <w:rFonts w:ascii="Consolas" w:eastAsia="Times New Roman" w:hAnsi="Consolas" w:cs="Times New Roman"/>
          <w:color w:val="D4D4D4"/>
          <w:sz w:val="21"/>
          <w:szCs w:val="21"/>
          <w:lang w:eastAsia="en-US"/>
        </w:rPr>
        <w:t>{</w:t>
      </w:r>
      <w:r w:rsidRPr="003510FA">
        <w:rPr>
          <w:rFonts w:ascii="Consolas" w:eastAsia="Times New Roman" w:hAnsi="Consolas" w:cs="Times New Roman"/>
          <w:color w:val="C586C0"/>
          <w:sz w:val="21"/>
          <w:szCs w:val="21"/>
          <w:lang w:eastAsia="en-US"/>
        </w:rPr>
        <w:t>@Add</w:t>
      </w:r>
      <w:r w:rsidRPr="003510FA">
        <w:rPr>
          <w:rFonts w:ascii="Consolas" w:eastAsia="Times New Roman" w:hAnsi="Consolas" w:cs="Times New Roman"/>
          <w:color w:val="D4D4D4"/>
          <w:sz w:val="21"/>
          <w:szCs w:val="21"/>
          <w:lang w:eastAsia="en-US"/>
        </w:rPr>
        <w:t>()={</w:t>
      </w:r>
      <w:r w:rsidRPr="003510FA">
        <w:rPr>
          <w:rFonts w:ascii="Consolas" w:eastAsia="Times New Roman" w:hAnsi="Consolas" w:cs="Times New Roman"/>
          <w:color w:val="C586C0"/>
          <w:sz w:val="21"/>
          <w:szCs w:val="21"/>
          <w:lang w:eastAsia="en-US"/>
        </w:rPr>
        <w:t>@MaxBidProperty=max</w:t>
      </w:r>
      <w:r w:rsidRPr="003510FA">
        <w:rPr>
          <w:rFonts w:ascii="Consolas" w:eastAsia="Times New Roman" w:hAnsi="Consolas" w:cs="Times New Roman"/>
          <w:color w:val="D4D4D4"/>
          <w:sz w:val="21"/>
          <w:szCs w:val="21"/>
          <w:lang w:eastAsia="en-US"/>
        </w:rPr>
        <w:t> bid is {</w:t>
      </w:r>
      <w:r w:rsidRPr="003510FA">
        <w:rPr>
          <w:rFonts w:ascii="Consolas" w:eastAsia="Times New Roman" w:hAnsi="Consolas" w:cs="Times New Roman"/>
          <w:color w:val="C586C0"/>
          <w:sz w:val="21"/>
          <w:szCs w:val="21"/>
          <w:lang w:eastAsia="en-US"/>
        </w:rPr>
        <w:t>@number=99</w:t>
      </w:r>
      <w:r w:rsidRPr="003510FA">
        <w:rPr>
          <w:rFonts w:ascii="Consolas" w:eastAsia="Times New Roman" w:hAnsi="Consolas" w:cs="Times New Roman"/>
          <w:color w:val="D4D4D4"/>
          <w:sz w:val="21"/>
          <w:szCs w:val="21"/>
          <w:lang w:eastAsia="en-US"/>
        </w:rPr>
        <w:t>}}}</w:t>
      </w:r>
    </w:p>
    <w:p w14:paraId="1071604B" w14:textId="77777777" w:rsidR="003510FA" w:rsidRPr="003510FA" w:rsidRDefault="003510FA" w:rsidP="003510FA">
      <w:pPr>
        <w:shd w:val="clear" w:color="auto" w:fill="1E1E1E"/>
        <w:spacing w:after="0" w:line="285" w:lineRule="atLeast"/>
        <w:rPr>
          <w:rFonts w:ascii="Consolas" w:eastAsia="Times New Roman" w:hAnsi="Consolas" w:cs="Times New Roman"/>
          <w:color w:val="D4D4D4"/>
          <w:sz w:val="21"/>
          <w:szCs w:val="21"/>
          <w:lang w:eastAsia="en-US"/>
        </w:rPr>
      </w:pPr>
      <w:r w:rsidRPr="003510FA">
        <w:rPr>
          <w:rFonts w:ascii="Consolas" w:eastAsia="Times New Roman" w:hAnsi="Consolas" w:cs="Times New Roman"/>
          <w:b/>
          <w:bCs/>
          <w:color w:val="569CD6"/>
          <w:sz w:val="21"/>
          <w:szCs w:val="21"/>
          <w:lang w:eastAsia="en-US"/>
        </w:rPr>
        <w:t>- </w:t>
      </w:r>
      <w:r w:rsidRPr="003510FA">
        <w:rPr>
          <w:rFonts w:ascii="Consolas" w:eastAsia="Times New Roman" w:hAnsi="Consolas" w:cs="Times New Roman"/>
          <w:color w:val="D4D4D4"/>
          <w:sz w:val="21"/>
          <w:szCs w:val="21"/>
          <w:lang w:eastAsia="en-US"/>
        </w:rPr>
        <w:t>{</w:t>
      </w:r>
      <w:r w:rsidRPr="003510FA">
        <w:rPr>
          <w:rFonts w:ascii="Consolas" w:eastAsia="Times New Roman" w:hAnsi="Consolas" w:cs="Times New Roman"/>
          <w:color w:val="C586C0"/>
          <w:sz w:val="21"/>
          <w:szCs w:val="21"/>
          <w:lang w:eastAsia="en-US"/>
        </w:rPr>
        <w:t>@Add</w:t>
      </w:r>
      <w:r w:rsidRPr="003510FA">
        <w:rPr>
          <w:rFonts w:ascii="Consolas" w:eastAsia="Times New Roman" w:hAnsi="Consolas" w:cs="Times New Roman"/>
          <w:color w:val="D4D4D4"/>
          <w:sz w:val="21"/>
          <w:szCs w:val="21"/>
          <w:lang w:eastAsia="en-US"/>
        </w:rPr>
        <w:t>()={</w:t>
      </w:r>
      <w:r w:rsidRPr="003510FA">
        <w:rPr>
          <w:rFonts w:ascii="Consolas" w:eastAsia="Times New Roman" w:hAnsi="Consolas" w:cs="Times New Roman"/>
          <w:color w:val="C586C0"/>
          <w:sz w:val="21"/>
          <w:szCs w:val="21"/>
          <w:lang w:eastAsia="en-US"/>
        </w:rPr>
        <w:t>@MaxBidProperty=max</w:t>
      </w:r>
      <w:r w:rsidRPr="003510FA">
        <w:rPr>
          <w:rFonts w:ascii="Consolas" w:eastAsia="Times New Roman" w:hAnsi="Consolas" w:cs="Times New Roman"/>
          <w:color w:val="D4D4D4"/>
          <w:sz w:val="21"/>
          <w:szCs w:val="21"/>
          <w:lang w:eastAsia="en-US"/>
        </w:rPr>
        <w:t> bid is {</w:t>
      </w:r>
      <w:r w:rsidRPr="003510FA">
        <w:rPr>
          <w:rFonts w:ascii="Consolas" w:eastAsia="Times New Roman" w:hAnsi="Consolas" w:cs="Times New Roman"/>
          <w:color w:val="C586C0"/>
          <w:sz w:val="21"/>
          <w:szCs w:val="21"/>
          <w:lang w:eastAsia="en-US"/>
        </w:rPr>
        <w:t>@number=1000</w:t>
      </w:r>
      <w:r w:rsidRPr="003510FA">
        <w:rPr>
          <w:rFonts w:ascii="Consolas" w:eastAsia="Times New Roman" w:hAnsi="Consolas" w:cs="Times New Roman"/>
          <w:color w:val="D4D4D4"/>
          <w:sz w:val="21"/>
          <w:szCs w:val="21"/>
          <w:lang w:eastAsia="en-US"/>
        </w:rPr>
        <w:t>}}}</w:t>
      </w:r>
    </w:p>
    <w:p w14:paraId="1F86B46E" w14:textId="77777777" w:rsidR="003510FA" w:rsidRPr="00B302A0" w:rsidRDefault="003510FA" w:rsidP="00E62526"/>
    <w:p w14:paraId="64421123" w14:textId="77777777" w:rsidR="005D2F05" w:rsidRDefault="005D2F05" w:rsidP="00E62526">
      <w:r>
        <w:t xml:space="preserve">If you have an </w:t>
      </w:r>
      <w:proofErr w:type="gramStart"/>
      <w:r>
        <w:t>array</w:t>
      </w:r>
      <w:proofErr w:type="gramEnd"/>
      <w:r>
        <w:t xml:space="preserve"> property you will also see a section that shows multiple values like this.</w:t>
      </w:r>
    </w:p>
    <w:p w14:paraId="61FA683C" w14:textId="77777777" w:rsidR="00C900D4" w:rsidRPr="00C900D4" w:rsidRDefault="00C900D4" w:rsidP="00C900D4">
      <w:pPr>
        <w:shd w:val="clear" w:color="auto" w:fill="1E1E1E"/>
        <w:spacing w:after="0" w:line="285" w:lineRule="atLeast"/>
        <w:rPr>
          <w:rFonts w:ascii="Consolas" w:eastAsia="Times New Roman" w:hAnsi="Consolas" w:cs="Times New Roman"/>
          <w:color w:val="D4D4D4"/>
          <w:sz w:val="21"/>
          <w:szCs w:val="21"/>
          <w:lang w:eastAsia="en-US"/>
        </w:rPr>
      </w:pPr>
      <w:r w:rsidRPr="00C900D4">
        <w:rPr>
          <w:rFonts w:ascii="Consolas" w:eastAsia="Times New Roman" w:hAnsi="Consolas" w:cs="Times New Roman"/>
          <w:color w:val="6A9955"/>
          <w:sz w:val="21"/>
          <w:szCs w:val="21"/>
          <w:lang w:eastAsia="en-US"/>
        </w:rPr>
        <w:t>&gt; Add() examples with multiple </w:t>
      </w:r>
      <w:proofErr w:type="gramStart"/>
      <w:r w:rsidRPr="00C900D4">
        <w:rPr>
          <w:rFonts w:ascii="Consolas" w:eastAsia="Times New Roman" w:hAnsi="Consolas" w:cs="Times New Roman"/>
          <w:color w:val="6A9955"/>
          <w:sz w:val="21"/>
          <w:szCs w:val="21"/>
          <w:lang w:eastAsia="en-US"/>
        </w:rPr>
        <w:t>number</w:t>
      </w:r>
      <w:proofErr w:type="gramEnd"/>
    </w:p>
    <w:p w14:paraId="5E7DA601" w14:textId="77777777" w:rsidR="00C900D4" w:rsidRPr="00C900D4" w:rsidRDefault="00C900D4" w:rsidP="00C900D4">
      <w:pPr>
        <w:shd w:val="clear" w:color="auto" w:fill="1E1E1E"/>
        <w:spacing w:after="0" w:line="285" w:lineRule="atLeast"/>
        <w:rPr>
          <w:rFonts w:ascii="Consolas" w:eastAsia="Times New Roman" w:hAnsi="Consolas" w:cs="Times New Roman"/>
          <w:color w:val="D4D4D4"/>
          <w:sz w:val="21"/>
          <w:szCs w:val="21"/>
          <w:lang w:eastAsia="en-US"/>
        </w:rPr>
      </w:pPr>
      <w:r w:rsidRPr="00C900D4">
        <w:rPr>
          <w:rFonts w:ascii="Consolas" w:eastAsia="Times New Roman" w:hAnsi="Consolas" w:cs="Times New Roman"/>
          <w:b/>
          <w:bCs/>
          <w:color w:val="569CD6"/>
          <w:sz w:val="21"/>
          <w:szCs w:val="21"/>
          <w:lang w:eastAsia="en-US"/>
        </w:rPr>
        <w:t>- </w:t>
      </w:r>
      <w:r w:rsidRPr="00C900D4">
        <w:rPr>
          <w:rFonts w:ascii="Consolas" w:eastAsia="Times New Roman" w:hAnsi="Consolas" w:cs="Times New Roman"/>
          <w:color w:val="D4D4D4"/>
          <w:sz w:val="21"/>
          <w:szCs w:val="21"/>
          <w:lang w:eastAsia="en-US"/>
        </w:rPr>
        <w:t>{</w:t>
      </w:r>
      <w:r w:rsidRPr="00C900D4">
        <w:rPr>
          <w:rFonts w:ascii="Consolas" w:eastAsia="Times New Roman" w:hAnsi="Consolas" w:cs="Times New Roman"/>
          <w:color w:val="C586C0"/>
          <w:sz w:val="21"/>
          <w:szCs w:val="21"/>
          <w:lang w:eastAsia="en-US"/>
        </w:rPr>
        <w:t>@Add</w:t>
      </w:r>
      <w:r w:rsidRPr="00C900D4">
        <w:rPr>
          <w:rFonts w:ascii="Consolas" w:eastAsia="Times New Roman" w:hAnsi="Consolas" w:cs="Times New Roman"/>
          <w:color w:val="D4D4D4"/>
          <w:sz w:val="21"/>
          <w:szCs w:val="21"/>
          <w:lang w:eastAsia="en-US"/>
        </w:rPr>
        <w:t>()={</w:t>
      </w:r>
      <w:r w:rsidRPr="00C900D4">
        <w:rPr>
          <w:rFonts w:ascii="Consolas" w:eastAsia="Times New Roman" w:hAnsi="Consolas" w:cs="Times New Roman"/>
          <w:color w:val="C586C0"/>
          <w:sz w:val="21"/>
          <w:szCs w:val="21"/>
          <w:lang w:eastAsia="en-US"/>
        </w:rPr>
        <w:t>@MaxBidProperty=max</w:t>
      </w:r>
      <w:r w:rsidRPr="00C900D4">
        <w:rPr>
          <w:rFonts w:ascii="Consolas" w:eastAsia="Times New Roman" w:hAnsi="Consolas" w:cs="Times New Roman"/>
          <w:color w:val="D4D4D4"/>
          <w:sz w:val="21"/>
          <w:szCs w:val="21"/>
          <w:lang w:eastAsia="en-US"/>
        </w:rPr>
        <w:t> bid </w:t>
      </w:r>
      <w:proofErr w:type="gramStart"/>
      <w:r w:rsidRPr="00C900D4">
        <w:rPr>
          <w:rFonts w:ascii="Consolas" w:eastAsia="Times New Roman" w:hAnsi="Consolas" w:cs="Times New Roman"/>
          <w:color w:val="D4D4D4"/>
          <w:sz w:val="21"/>
          <w:szCs w:val="21"/>
          <w:lang w:eastAsia="en-US"/>
        </w:rPr>
        <w:t>are</w:t>
      </w:r>
      <w:proofErr w:type="gramEnd"/>
      <w:r w:rsidRPr="00C900D4">
        <w:rPr>
          <w:rFonts w:ascii="Consolas" w:eastAsia="Times New Roman" w:hAnsi="Consolas" w:cs="Times New Roman"/>
          <w:color w:val="D4D4D4"/>
          <w:sz w:val="21"/>
          <w:szCs w:val="21"/>
          <w:lang w:eastAsia="en-US"/>
        </w:rPr>
        <w:t> {</w:t>
      </w:r>
      <w:r w:rsidRPr="00C900D4">
        <w:rPr>
          <w:rFonts w:ascii="Consolas" w:eastAsia="Times New Roman" w:hAnsi="Consolas" w:cs="Times New Roman"/>
          <w:color w:val="C586C0"/>
          <w:sz w:val="21"/>
          <w:szCs w:val="21"/>
          <w:lang w:eastAsia="en-US"/>
        </w:rPr>
        <w:t>@number=99</w:t>
      </w:r>
      <w:r w:rsidRPr="00C900D4">
        <w:rPr>
          <w:rFonts w:ascii="Consolas" w:eastAsia="Times New Roman" w:hAnsi="Consolas" w:cs="Times New Roman"/>
          <w:color w:val="D4D4D4"/>
          <w:sz w:val="21"/>
          <w:szCs w:val="21"/>
          <w:lang w:eastAsia="en-US"/>
        </w:rPr>
        <w:t>}}}</w:t>
      </w:r>
    </w:p>
    <w:p w14:paraId="1556625C" w14:textId="77777777" w:rsidR="00C900D4" w:rsidRPr="00C900D4" w:rsidRDefault="00C900D4" w:rsidP="00C900D4">
      <w:pPr>
        <w:shd w:val="clear" w:color="auto" w:fill="1E1E1E"/>
        <w:spacing w:after="0" w:line="285" w:lineRule="atLeast"/>
        <w:rPr>
          <w:rFonts w:ascii="Consolas" w:eastAsia="Times New Roman" w:hAnsi="Consolas" w:cs="Times New Roman"/>
          <w:color w:val="D4D4D4"/>
          <w:sz w:val="21"/>
          <w:szCs w:val="21"/>
          <w:lang w:eastAsia="en-US"/>
        </w:rPr>
      </w:pPr>
      <w:r w:rsidRPr="00C900D4">
        <w:rPr>
          <w:rFonts w:ascii="Consolas" w:eastAsia="Times New Roman" w:hAnsi="Consolas" w:cs="Times New Roman"/>
          <w:b/>
          <w:bCs/>
          <w:color w:val="569CD6"/>
          <w:sz w:val="21"/>
          <w:szCs w:val="21"/>
          <w:lang w:eastAsia="en-US"/>
        </w:rPr>
        <w:t>- </w:t>
      </w:r>
      <w:r w:rsidRPr="00C900D4">
        <w:rPr>
          <w:rFonts w:ascii="Consolas" w:eastAsia="Times New Roman" w:hAnsi="Consolas" w:cs="Times New Roman"/>
          <w:color w:val="D4D4D4"/>
          <w:sz w:val="21"/>
          <w:szCs w:val="21"/>
          <w:lang w:eastAsia="en-US"/>
        </w:rPr>
        <w:t>{</w:t>
      </w:r>
      <w:r w:rsidRPr="00C900D4">
        <w:rPr>
          <w:rFonts w:ascii="Consolas" w:eastAsia="Times New Roman" w:hAnsi="Consolas" w:cs="Times New Roman"/>
          <w:color w:val="C586C0"/>
          <w:sz w:val="21"/>
          <w:szCs w:val="21"/>
          <w:lang w:eastAsia="en-US"/>
        </w:rPr>
        <w:t>@Add</w:t>
      </w:r>
      <w:r w:rsidRPr="00C900D4">
        <w:rPr>
          <w:rFonts w:ascii="Consolas" w:eastAsia="Times New Roman" w:hAnsi="Consolas" w:cs="Times New Roman"/>
          <w:color w:val="D4D4D4"/>
          <w:sz w:val="21"/>
          <w:szCs w:val="21"/>
          <w:lang w:eastAsia="en-US"/>
        </w:rPr>
        <w:t>()={</w:t>
      </w:r>
      <w:r w:rsidRPr="00C900D4">
        <w:rPr>
          <w:rFonts w:ascii="Consolas" w:eastAsia="Times New Roman" w:hAnsi="Consolas" w:cs="Times New Roman"/>
          <w:color w:val="C586C0"/>
          <w:sz w:val="21"/>
          <w:szCs w:val="21"/>
          <w:lang w:eastAsia="en-US"/>
        </w:rPr>
        <w:t>@MaxBidProperty=max</w:t>
      </w:r>
      <w:r w:rsidRPr="00C900D4">
        <w:rPr>
          <w:rFonts w:ascii="Consolas" w:eastAsia="Times New Roman" w:hAnsi="Consolas" w:cs="Times New Roman"/>
          <w:color w:val="D4D4D4"/>
          <w:sz w:val="21"/>
          <w:szCs w:val="21"/>
          <w:lang w:eastAsia="en-US"/>
        </w:rPr>
        <w:t> </w:t>
      </w:r>
      <w:proofErr w:type="gramStart"/>
      <w:r w:rsidRPr="00C900D4">
        <w:rPr>
          <w:rFonts w:ascii="Consolas" w:eastAsia="Times New Roman" w:hAnsi="Consolas" w:cs="Times New Roman"/>
          <w:color w:val="D4D4D4"/>
          <w:sz w:val="21"/>
          <w:szCs w:val="21"/>
          <w:lang w:eastAsia="en-US"/>
        </w:rPr>
        <w:t>are</w:t>
      </w:r>
      <w:proofErr w:type="gramEnd"/>
      <w:r w:rsidRPr="00C900D4">
        <w:rPr>
          <w:rFonts w:ascii="Consolas" w:eastAsia="Times New Roman" w:hAnsi="Consolas" w:cs="Times New Roman"/>
          <w:color w:val="D4D4D4"/>
          <w:sz w:val="21"/>
          <w:szCs w:val="21"/>
          <w:lang w:eastAsia="en-US"/>
        </w:rPr>
        <w:t> {</w:t>
      </w:r>
      <w:r w:rsidRPr="00C900D4">
        <w:rPr>
          <w:rFonts w:ascii="Consolas" w:eastAsia="Times New Roman" w:hAnsi="Consolas" w:cs="Times New Roman"/>
          <w:color w:val="C586C0"/>
          <w:sz w:val="21"/>
          <w:szCs w:val="21"/>
          <w:lang w:eastAsia="en-US"/>
        </w:rPr>
        <w:t>@number=1</w:t>
      </w:r>
      <w:r w:rsidRPr="00C900D4">
        <w:rPr>
          <w:rFonts w:ascii="Consolas" w:eastAsia="Times New Roman" w:hAnsi="Consolas" w:cs="Times New Roman"/>
          <w:color w:val="D4D4D4"/>
          <w:sz w:val="21"/>
          <w:szCs w:val="21"/>
          <w:lang w:eastAsia="en-US"/>
        </w:rPr>
        <w:t>}}}</w:t>
      </w:r>
    </w:p>
    <w:p w14:paraId="0A01A92A" w14:textId="77777777" w:rsidR="00C900D4" w:rsidRPr="00C900D4" w:rsidRDefault="00C900D4" w:rsidP="00C900D4">
      <w:pPr>
        <w:shd w:val="clear" w:color="auto" w:fill="1E1E1E"/>
        <w:spacing w:after="0" w:line="285" w:lineRule="atLeast"/>
        <w:rPr>
          <w:rFonts w:ascii="Consolas" w:eastAsia="Times New Roman" w:hAnsi="Consolas" w:cs="Times New Roman"/>
          <w:color w:val="D4D4D4"/>
          <w:sz w:val="21"/>
          <w:szCs w:val="21"/>
          <w:lang w:eastAsia="en-US"/>
        </w:rPr>
      </w:pPr>
      <w:r w:rsidRPr="00C900D4">
        <w:rPr>
          <w:rFonts w:ascii="Consolas" w:eastAsia="Times New Roman" w:hAnsi="Consolas" w:cs="Times New Roman"/>
          <w:b/>
          <w:bCs/>
          <w:color w:val="569CD6"/>
          <w:sz w:val="21"/>
          <w:szCs w:val="21"/>
          <w:lang w:eastAsia="en-US"/>
        </w:rPr>
        <w:t>- </w:t>
      </w:r>
      <w:r w:rsidRPr="00C900D4">
        <w:rPr>
          <w:rFonts w:ascii="Consolas" w:eastAsia="Times New Roman" w:hAnsi="Consolas" w:cs="Times New Roman"/>
          <w:color w:val="D4D4D4"/>
          <w:sz w:val="21"/>
          <w:szCs w:val="21"/>
          <w:lang w:eastAsia="en-US"/>
        </w:rPr>
        <w:t>{</w:t>
      </w:r>
      <w:r w:rsidRPr="00C900D4">
        <w:rPr>
          <w:rFonts w:ascii="Consolas" w:eastAsia="Times New Roman" w:hAnsi="Consolas" w:cs="Times New Roman"/>
          <w:color w:val="C586C0"/>
          <w:sz w:val="21"/>
          <w:szCs w:val="21"/>
          <w:lang w:eastAsia="en-US"/>
        </w:rPr>
        <w:t>@Add</w:t>
      </w:r>
      <w:r w:rsidRPr="00C900D4">
        <w:rPr>
          <w:rFonts w:ascii="Consolas" w:eastAsia="Times New Roman" w:hAnsi="Consolas" w:cs="Times New Roman"/>
          <w:color w:val="D4D4D4"/>
          <w:sz w:val="21"/>
          <w:szCs w:val="21"/>
          <w:lang w:eastAsia="en-US"/>
        </w:rPr>
        <w:t>()={</w:t>
      </w:r>
      <w:r w:rsidRPr="00C900D4">
        <w:rPr>
          <w:rFonts w:ascii="Consolas" w:eastAsia="Times New Roman" w:hAnsi="Consolas" w:cs="Times New Roman"/>
          <w:color w:val="C586C0"/>
          <w:sz w:val="21"/>
          <w:szCs w:val="21"/>
          <w:lang w:eastAsia="en-US"/>
        </w:rPr>
        <w:t>@MaxBidProperty=max</w:t>
      </w:r>
      <w:r w:rsidRPr="00C900D4">
        <w:rPr>
          <w:rFonts w:ascii="Consolas" w:eastAsia="Times New Roman" w:hAnsi="Consolas" w:cs="Times New Roman"/>
          <w:color w:val="D4D4D4"/>
          <w:sz w:val="21"/>
          <w:szCs w:val="21"/>
          <w:lang w:eastAsia="en-US"/>
        </w:rPr>
        <w:t> bid </w:t>
      </w:r>
      <w:proofErr w:type="gramStart"/>
      <w:r w:rsidRPr="00C900D4">
        <w:rPr>
          <w:rFonts w:ascii="Consolas" w:eastAsia="Times New Roman" w:hAnsi="Consolas" w:cs="Times New Roman"/>
          <w:color w:val="D4D4D4"/>
          <w:sz w:val="21"/>
          <w:szCs w:val="21"/>
          <w:lang w:eastAsia="en-US"/>
        </w:rPr>
        <w:t>are</w:t>
      </w:r>
      <w:proofErr w:type="gramEnd"/>
      <w:r w:rsidRPr="00C900D4">
        <w:rPr>
          <w:rFonts w:ascii="Consolas" w:eastAsia="Times New Roman" w:hAnsi="Consolas" w:cs="Times New Roman"/>
          <w:color w:val="D4D4D4"/>
          <w:sz w:val="21"/>
          <w:szCs w:val="21"/>
          <w:lang w:eastAsia="en-US"/>
        </w:rPr>
        <w:t> {</w:t>
      </w:r>
      <w:r w:rsidRPr="00C900D4">
        <w:rPr>
          <w:rFonts w:ascii="Consolas" w:eastAsia="Times New Roman" w:hAnsi="Consolas" w:cs="Times New Roman"/>
          <w:color w:val="C586C0"/>
          <w:sz w:val="21"/>
          <w:szCs w:val="21"/>
          <w:lang w:eastAsia="en-US"/>
        </w:rPr>
        <w:t>@number=1</w:t>
      </w:r>
      <w:r w:rsidRPr="00C900D4">
        <w:rPr>
          <w:rFonts w:ascii="Consolas" w:eastAsia="Times New Roman" w:hAnsi="Consolas" w:cs="Times New Roman"/>
          <w:color w:val="D4D4D4"/>
          <w:sz w:val="21"/>
          <w:szCs w:val="21"/>
          <w:lang w:eastAsia="en-US"/>
        </w:rPr>
        <w:t>}}}</w:t>
      </w:r>
    </w:p>
    <w:p w14:paraId="7CC36168" w14:textId="77777777" w:rsidR="00C900D4" w:rsidRPr="00C900D4" w:rsidRDefault="00C900D4" w:rsidP="00C900D4">
      <w:pPr>
        <w:shd w:val="clear" w:color="auto" w:fill="1E1E1E"/>
        <w:spacing w:after="0" w:line="285" w:lineRule="atLeast"/>
        <w:rPr>
          <w:rFonts w:ascii="Consolas" w:eastAsia="Times New Roman" w:hAnsi="Consolas" w:cs="Times New Roman"/>
          <w:color w:val="D4D4D4"/>
          <w:sz w:val="21"/>
          <w:szCs w:val="21"/>
          <w:lang w:eastAsia="en-US"/>
        </w:rPr>
      </w:pPr>
      <w:r w:rsidRPr="00C900D4">
        <w:rPr>
          <w:rFonts w:ascii="Consolas" w:eastAsia="Times New Roman" w:hAnsi="Consolas" w:cs="Times New Roman"/>
          <w:b/>
          <w:bCs/>
          <w:color w:val="569CD6"/>
          <w:sz w:val="21"/>
          <w:szCs w:val="21"/>
          <w:lang w:eastAsia="en-US"/>
        </w:rPr>
        <w:t>- </w:t>
      </w:r>
      <w:r w:rsidRPr="00C900D4">
        <w:rPr>
          <w:rFonts w:ascii="Consolas" w:eastAsia="Times New Roman" w:hAnsi="Consolas" w:cs="Times New Roman"/>
          <w:color w:val="D4D4D4"/>
          <w:sz w:val="21"/>
          <w:szCs w:val="21"/>
          <w:lang w:eastAsia="en-US"/>
        </w:rPr>
        <w:t>{</w:t>
      </w:r>
      <w:r w:rsidRPr="00C900D4">
        <w:rPr>
          <w:rFonts w:ascii="Consolas" w:eastAsia="Times New Roman" w:hAnsi="Consolas" w:cs="Times New Roman"/>
          <w:color w:val="C586C0"/>
          <w:sz w:val="21"/>
          <w:szCs w:val="21"/>
          <w:lang w:eastAsia="en-US"/>
        </w:rPr>
        <w:t>@Add</w:t>
      </w:r>
      <w:r w:rsidRPr="00C900D4">
        <w:rPr>
          <w:rFonts w:ascii="Consolas" w:eastAsia="Times New Roman" w:hAnsi="Consolas" w:cs="Times New Roman"/>
          <w:color w:val="D4D4D4"/>
          <w:sz w:val="21"/>
          <w:szCs w:val="21"/>
          <w:lang w:eastAsia="en-US"/>
        </w:rPr>
        <w:t>()=add {</w:t>
      </w:r>
      <w:r w:rsidRPr="00C900D4">
        <w:rPr>
          <w:rFonts w:ascii="Consolas" w:eastAsia="Times New Roman" w:hAnsi="Consolas" w:cs="Times New Roman"/>
          <w:color w:val="C586C0"/>
          <w:sz w:val="21"/>
          <w:szCs w:val="21"/>
          <w:lang w:eastAsia="en-US"/>
        </w:rPr>
        <w:t>@MaxBidProperty</w:t>
      </w:r>
      <w:r w:rsidRPr="00C900D4">
        <w:rPr>
          <w:rFonts w:ascii="Consolas" w:eastAsia="Times New Roman" w:hAnsi="Consolas" w:cs="Times New Roman"/>
          <w:color w:val="D4D4D4"/>
          <w:sz w:val="21"/>
          <w:szCs w:val="21"/>
          <w:lang w:eastAsia="en-US"/>
        </w:rPr>
        <w:t>={</w:t>
      </w:r>
      <w:r w:rsidRPr="00C900D4">
        <w:rPr>
          <w:rFonts w:ascii="Consolas" w:eastAsia="Times New Roman" w:hAnsi="Consolas" w:cs="Times New Roman"/>
          <w:color w:val="C586C0"/>
          <w:sz w:val="21"/>
          <w:szCs w:val="21"/>
          <w:lang w:eastAsia="en-US"/>
        </w:rPr>
        <w:t>@number=215</w:t>
      </w:r>
      <w:r w:rsidRPr="00C900D4">
        <w:rPr>
          <w:rFonts w:ascii="Consolas" w:eastAsia="Times New Roman" w:hAnsi="Consolas" w:cs="Times New Roman"/>
          <w:color w:val="D4D4D4"/>
          <w:sz w:val="21"/>
          <w:szCs w:val="21"/>
          <w:lang w:eastAsia="en-US"/>
        </w:rPr>
        <w:t>} and {</w:t>
      </w:r>
      <w:r w:rsidRPr="00C900D4">
        <w:rPr>
          <w:rFonts w:ascii="Consolas" w:eastAsia="Times New Roman" w:hAnsi="Consolas" w:cs="Times New Roman"/>
          <w:color w:val="C586C0"/>
          <w:sz w:val="21"/>
          <w:szCs w:val="21"/>
          <w:lang w:eastAsia="en-US"/>
        </w:rPr>
        <w:t>@number=32.4</w:t>
      </w:r>
      <w:r w:rsidRPr="00C900D4">
        <w:rPr>
          <w:rFonts w:ascii="Consolas" w:eastAsia="Times New Roman" w:hAnsi="Consolas" w:cs="Times New Roman"/>
          <w:color w:val="D4D4D4"/>
          <w:sz w:val="21"/>
          <w:szCs w:val="21"/>
          <w:lang w:eastAsia="en-US"/>
        </w:rPr>
        <w:t>} max}</w:t>
      </w:r>
    </w:p>
    <w:p w14:paraId="78058F24" w14:textId="531D564D" w:rsidR="008B7CDC" w:rsidRDefault="008B7CDC" w:rsidP="00E62526"/>
    <w:p w14:paraId="2784AD81" w14:textId="4CD879B4" w:rsidR="00C900D4" w:rsidRDefault="00C900D4" w:rsidP="00E62526">
      <w:r>
        <w:t xml:space="preserve">The rest of the file </w:t>
      </w:r>
      <w:r w:rsidR="0893DB67">
        <w:t>has</w:t>
      </w:r>
      <w:r>
        <w:t xml:space="preserve"> other </w:t>
      </w:r>
      <w:r w:rsidR="00904E9F">
        <w:t>labe</w:t>
      </w:r>
      <w:r w:rsidR="46DB4175">
        <w:t>l</w:t>
      </w:r>
      <w:r w:rsidR="00904E9F">
        <w:t xml:space="preserve">led examples </w:t>
      </w:r>
      <w:r w:rsidR="2A73C8D2">
        <w:t>of</w:t>
      </w:r>
      <w:r w:rsidR="00904E9F">
        <w:t xml:space="preserve"> all the other operations. </w:t>
      </w:r>
      <w:r w:rsidR="00F717BE">
        <w:t>Including some examples of just operation and property.</w:t>
      </w:r>
    </w:p>
    <w:p w14:paraId="261E2368" w14:textId="77777777" w:rsidR="00F717BE" w:rsidRPr="00F717BE" w:rsidRDefault="00F717BE" w:rsidP="00F717BE">
      <w:pPr>
        <w:shd w:val="clear" w:color="auto" w:fill="1E1E1E"/>
        <w:spacing w:after="0" w:line="285" w:lineRule="atLeast"/>
        <w:rPr>
          <w:rFonts w:ascii="Consolas" w:eastAsia="Times New Roman" w:hAnsi="Consolas" w:cs="Times New Roman"/>
          <w:color w:val="D4D4D4"/>
          <w:sz w:val="21"/>
          <w:szCs w:val="21"/>
          <w:lang w:eastAsia="en-US"/>
        </w:rPr>
      </w:pPr>
      <w:r w:rsidRPr="00F717BE">
        <w:rPr>
          <w:rFonts w:ascii="Consolas" w:eastAsia="Times New Roman" w:hAnsi="Consolas" w:cs="Times New Roman"/>
          <w:color w:val="6A9955"/>
          <w:sz w:val="21"/>
          <w:szCs w:val="21"/>
          <w:lang w:eastAsia="en-US"/>
        </w:rPr>
        <w:t>&gt; Show() examples for </w:t>
      </w:r>
      <w:proofErr w:type="spellStart"/>
      <w:r w:rsidRPr="00F717BE">
        <w:rPr>
          <w:rFonts w:ascii="Consolas" w:eastAsia="Times New Roman" w:hAnsi="Consolas" w:cs="Times New Roman"/>
          <w:color w:val="6A9955"/>
          <w:sz w:val="21"/>
          <w:szCs w:val="21"/>
          <w:lang w:eastAsia="en-US"/>
        </w:rPr>
        <w:t>MaxBidProperty</w:t>
      </w:r>
      <w:proofErr w:type="spellEnd"/>
    </w:p>
    <w:p w14:paraId="6D410234" w14:textId="77777777" w:rsidR="00F717BE" w:rsidRPr="00F717BE" w:rsidRDefault="00F717BE" w:rsidP="00F717BE">
      <w:pPr>
        <w:shd w:val="clear" w:color="auto" w:fill="1E1E1E"/>
        <w:spacing w:after="0" w:line="285" w:lineRule="atLeast"/>
        <w:rPr>
          <w:rFonts w:ascii="Consolas" w:eastAsia="Times New Roman" w:hAnsi="Consolas" w:cs="Times New Roman"/>
          <w:color w:val="D4D4D4"/>
          <w:sz w:val="21"/>
          <w:szCs w:val="21"/>
          <w:lang w:eastAsia="en-US"/>
        </w:rPr>
      </w:pPr>
      <w:r w:rsidRPr="00F717BE">
        <w:rPr>
          <w:rFonts w:ascii="Consolas" w:eastAsia="Times New Roman" w:hAnsi="Consolas" w:cs="Times New Roman"/>
          <w:b/>
          <w:bCs/>
          <w:color w:val="569CD6"/>
          <w:sz w:val="21"/>
          <w:szCs w:val="21"/>
          <w:lang w:eastAsia="en-US"/>
        </w:rPr>
        <w:t>- </w:t>
      </w:r>
      <w:r w:rsidRPr="00F717BE">
        <w:rPr>
          <w:rFonts w:ascii="Consolas" w:eastAsia="Times New Roman" w:hAnsi="Consolas" w:cs="Times New Roman"/>
          <w:color w:val="D4D4D4"/>
          <w:sz w:val="21"/>
          <w:szCs w:val="21"/>
          <w:lang w:eastAsia="en-US"/>
        </w:rPr>
        <w:t>{</w:t>
      </w:r>
      <w:r w:rsidRPr="00F717BE">
        <w:rPr>
          <w:rFonts w:ascii="Consolas" w:eastAsia="Times New Roman" w:hAnsi="Consolas" w:cs="Times New Roman"/>
          <w:color w:val="C586C0"/>
          <w:sz w:val="21"/>
          <w:szCs w:val="21"/>
          <w:lang w:eastAsia="en-US"/>
        </w:rPr>
        <w:t>@Show</w:t>
      </w:r>
      <w:r w:rsidRPr="00F717BE">
        <w:rPr>
          <w:rFonts w:ascii="Consolas" w:eastAsia="Times New Roman" w:hAnsi="Consolas" w:cs="Times New Roman"/>
          <w:color w:val="D4D4D4"/>
          <w:sz w:val="21"/>
          <w:szCs w:val="21"/>
          <w:lang w:eastAsia="en-US"/>
        </w:rPr>
        <w:t>()=show {</w:t>
      </w:r>
      <w:r w:rsidRPr="00F717BE">
        <w:rPr>
          <w:rFonts w:ascii="Consolas" w:eastAsia="Times New Roman" w:hAnsi="Consolas" w:cs="Times New Roman"/>
          <w:color w:val="C586C0"/>
          <w:sz w:val="21"/>
          <w:szCs w:val="21"/>
          <w:lang w:eastAsia="en-US"/>
        </w:rPr>
        <w:t>@MaxBidProperty=max</w:t>
      </w:r>
      <w:r w:rsidRPr="00F717BE">
        <w:rPr>
          <w:rFonts w:ascii="Consolas" w:eastAsia="Times New Roman" w:hAnsi="Consolas" w:cs="Times New Roman"/>
          <w:color w:val="D4D4D4"/>
          <w:sz w:val="21"/>
          <w:szCs w:val="21"/>
          <w:lang w:eastAsia="en-US"/>
        </w:rPr>
        <w:t> bid}}</w:t>
      </w:r>
    </w:p>
    <w:p w14:paraId="71FE7249" w14:textId="77777777" w:rsidR="00F717BE" w:rsidRPr="00F717BE" w:rsidRDefault="00F717BE" w:rsidP="00F717BE">
      <w:pPr>
        <w:shd w:val="clear" w:color="auto" w:fill="1E1E1E"/>
        <w:spacing w:after="0" w:line="285" w:lineRule="atLeast"/>
        <w:rPr>
          <w:rFonts w:ascii="Consolas" w:eastAsia="Times New Roman" w:hAnsi="Consolas" w:cs="Times New Roman"/>
          <w:color w:val="D4D4D4"/>
          <w:sz w:val="21"/>
          <w:szCs w:val="21"/>
          <w:lang w:eastAsia="en-US"/>
        </w:rPr>
      </w:pPr>
      <w:r w:rsidRPr="00F717BE">
        <w:rPr>
          <w:rFonts w:ascii="Consolas" w:eastAsia="Times New Roman" w:hAnsi="Consolas" w:cs="Times New Roman"/>
          <w:b/>
          <w:bCs/>
          <w:color w:val="569CD6"/>
          <w:sz w:val="21"/>
          <w:szCs w:val="21"/>
          <w:lang w:eastAsia="en-US"/>
        </w:rPr>
        <w:t>- </w:t>
      </w:r>
      <w:r w:rsidRPr="00F717BE">
        <w:rPr>
          <w:rFonts w:ascii="Consolas" w:eastAsia="Times New Roman" w:hAnsi="Consolas" w:cs="Times New Roman"/>
          <w:color w:val="D4D4D4"/>
          <w:sz w:val="21"/>
          <w:szCs w:val="21"/>
          <w:lang w:eastAsia="en-US"/>
        </w:rPr>
        <w:t>{</w:t>
      </w:r>
      <w:r w:rsidRPr="00F717BE">
        <w:rPr>
          <w:rFonts w:ascii="Consolas" w:eastAsia="Times New Roman" w:hAnsi="Consolas" w:cs="Times New Roman"/>
          <w:color w:val="C586C0"/>
          <w:sz w:val="21"/>
          <w:szCs w:val="21"/>
          <w:lang w:eastAsia="en-US"/>
        </w:rPr>
        <w:t>@Show</w:t>
      </w:r>
      <w:r w:rsidRPr="00F717BE">
        <w:rPr>
          <w:rFonts w:ascii="Consolas" w:eastAsia="Times New Roman" w:hAnsi="Consolas" w:cs="Times New Roman"/>
          <w:color w:val="D4D4D4"/>
          <w:sz w:val="21"/>
          <w:szCs w:val="21"/>
          <w:lang w:eastAsia="en-US"/>
        </w:rPr>
        <w:t>()=show {</w:t>
      </w:r>
      <w:r w:rsidRPr="00F717BE">
        <w:rPr>
          <w:rFonts w:ascii="Consolas" w:eastAsia="Times New Roman" w:hAnsi="Consolas" w:cs="Times New Roman"/>
          <w:color w:val="C586C0"/>
          <w:sz w:val="21"/>
          <w:szCs w:val="21"/>
          <w:lang w:eastAsia="en-US"/>
        </w:rPr>
        <w:t>@MaxBidProperty=max</w:t>
      </w:r>
      <w:r w:rsidRPr="00F717BE">
        <w:rPr>
          <w:rFonts w:ascii="Consolas" w:eastAsia="Times New Roman" w:hAnsi="Consolas" w:cs="Times New Roman"/>
          <w:color w:val="D4D4D4"/>
          <w:sz w:val="21"/>
          <w:szCs w:val="21"/>
          <w:lang w:eastAsia="en-US"/>
        </w:rPr>
        <w:t>}}</w:t>
      </w:r>
    </w:p>
    <w:p w14:paraId="49733BDA" w14:textId="77777777" w:rsidR="00F717BE" w:rsidRPr="00F717BE" w:rsidRDefault="00F717BE" w:rsidP="00F717BE">
      <w:pPr>
        <w:shd w:val="clear" w:color="auto" w:fill="1E1E1E"/>
        <w:spacing w:after="0" w:line="285" w:lineRule="atLeast"/>
        <w:rPr>
          <w:rFonts w:ascii="Consolas" w:eastAsia="Times New Roman" w:hAnsi="Consolas" w:cs="Times New Roman"/>
          <w:color w:val="D4D4D4"/>
          <w:sz w:val="21"/>
          <w:szCs w:val="21"/>
          <w:lang w:eastAsia="en-US"/>
        </w:rPr>
      </w:pPr>
      <w:r w:rsidRPr="00F717BE">
        <w:rPr>
          <w:rFonts w:ascii="Consolas" w:eastAsia="Times New Roman" w:hAnsi="Consolas" w:cs="Times New Roman"/>
          <w:b/>
          <w:bCs/>
          <w:color w:val="569CD6"/>
          <w:sz w:val="21"/>
          <w:szCs w:val="21"/>
          <w:lang w:eastAsia="en-US"/>
        </w:rPr>
        <w:t>- </w:t>
      </w:r>
      <w:r w:rsidRPr="00F717BE">
        <w:rPr>
          <w:rFonts w:ascii="Consolas" w:eastAsia="Times New Roman" w:hAnsi="Consolas" w:cs="Times New Roman"/>
          <w:color w:val="D4D4D4"/>
          <w:sz w:val="21"/>
          <w:szCs w:val="21"/>
          <w:lang w:eastAsia="en-US"/>
        </w:rPr>
        <w:t>{</w:t>
      </w:r>
      <w:r w:rsidRPr="00F717BE">
        <w:rPr>
          <w:rFonts w:ascii="Consolas" w:eastAsia="Times New Roman" w:hAnsi="Consolas" w:cs="Times New Roman"/>
          <w:color w:val="C586C0"/>
          <w:sz w:val="21"/>
          <w:szCs w:val="21"/>
          <w:lang w:eastAsia="en-US"/>
        </w:rPr>
        <w:t>@Show</w:t>
      </w:r>
      <w:r w:rsidRPr="00F717BE">
        <w:rPr>
          <w:rFonts w:ascii="Consolas" w:eastAsia="Times New Roman" w:hAnsi="Consolas" w:cs="Times New Roman"/>
          <w:color w:val="D4D4D4"/>
          <w:sz w:val="21"/>
          <w:szCs w:val="21"/>
          <w:lang w:eastAsia="en-US"/>
        </w:rPr>
        <w:t>()=value of {</w:t>
      </w:r>
      <w:r w:rsidRPr="00F717BE">
        <w:rPr>
          <w:rFonts w:ascii="Consolas" w:eastAsia="Times New Roman" w:hAnsi="Consolas" w:cs="Times New Roman"/>
          <w:color w:val="C586C0"/>
          <w:sz w:val="21"/>
          <w:szCs w:val="21"/>
          <w:lang w:eastAsia="en-US"/>
        </w:rPr>
        <w:t>@MaxBidProperty=max</w:t>
      </w:r>
      <w:r w:rsidRPr="00F717BE">
        <w:rPr>
          <w:rFonts w:ascii="Consolas" w:eastAsia="Times New Roman" w:hAnsi="Consolas" w:cs="Times New Roman"/>
          <w:color w:val="D4D4D4"/>
          <w:sz w:val="21"/>
          <w:szCs w:val="21"/>
          <w:lang w:eastAsia="en-US"/>
        </w:rPr>
        <w:t>}}</w:t>
      </w:r>
    </w:p>
    <w:p w14:paraId="64CBF23C" w14:textId="77777777" w:rsidR="00F717BE" w:rsidRPr="00F717BE" w:rsidRDefault="00F717BE" w:rsidP="00F717BE">
      <w:pPr>
        <w:shd w:val="clear" w:color="auto" w:fill="1E1E1E"/>
        <w:spacing w:after="0" w:line="285" w:lineRule="atLeast"/>
        <w:rPr>
          <w:rFonts w:ascii="Consolas" w:eastAsia="Times New Roman" w:hAnsi="Consolas" w:cs="Times New Roman"/>
          <w:color w:val="D4D4D4"/>
          <w:sz w:val="21"/>
          <w:szCs w:val="21"/>
          <w:lang w:eastAsia="en-US"/>
        </w:rPr>
      </w:pPr>
      <w:r w:rsidRPr="00F717BE">
        <w:rPr>
          <w:rFonts w:ascii="Consolas" w:eastAsia="Times New Roman" w:hAnsi="Consolas" w:cs="Times New Roman"/>
          <w:b/>
          <w:bCs/>
          <w:color w:val="569CD6"/>
          <w:sz w:val="21"/>
          <w:szCs w:val="21"/>
          <w:lang w:eastAsia="en-US"/>
        </w:rPr>
        <w:t>- </w:t>
      </w:r>
      <w:r w:rsidRPr="00F717BE">
        <w:rPr>
          <w:rFonts w:ascii="Consolas" w:eastAsia="Times New Roman" w:hAnsi="Consolas" w:cs="Times New Roman"/>
          <w:color w:val="D4D4D4"/>
          <w:sz w:val="21"/>
          <w:szCs w:val="21"/>
          <w:lang w:eastAsia="en-US"/>
        </w:rPr>
        <w:t>{</w:t>
      </w:r>
      <w:r w:rsidRPr="00F717BE">
        <w:rPr>
          <w:rFonts w:ascii="Consolas" w:eastAsia="Times New Roman" w:hAnsi="Consolas" w:cs="Times New Roman"/>
          <w:color w:val="C586C0"/>
          <w:sz w:val="21"/>
          <w:szCs w:val="21"/>
          <w:lang w:eastAsia="en-US"/>
        </w:rPr>
        <w:t>@Show</w:t>
      </w:r>
      <w:r w:rsidRPr="00F717BE">
        <w:rPr>
          <w:rFonts w:ascii="Consolas" w:eastAsia="Times New Roman" w:hAnsi="Consolas" w:cs="Times New Roman"/>
          <w:color w:val="D4D4D4"/>
          <w:sz w:val="21"/>
          <w:szCs w:val="21"/>
          <w:lang w:eastAsia="en-US"/>
        </w:rPr>
        <w:t>()=value of {</w:t>
      </w:r>
      <w:r w:rsidRPr="00F717BE">
        <w:rPr>
          <w:rFonts w:ascii="Consolas" w:eastAsia="Times New Roman" w:hAnsi="Consolas" w:cs="Times New Roman"/>
          <w:color w:val="C586C0"/>
          <w:sz w:val="21"/>
          <w:szCs w:val="21"/>
          <w:lang w:eastAsia="en-US"/>
        </w:rPr>
        <w:t>@MaxBidProperty=max</w:t>
      </w:r>
      <w:r w:rsidRPr="00F717BE">
        <w:rPr>
          <w:rFonts w:ascii="Consolas" w:eastAsia="Times New Roman" w:hAnsi="Consolas" w:cs="Times New Roman"/>
          <w:color w:val="D4D4D4"/>
          <w:sz w:val="21"/>
          <w:szCs w:val="21"/>
          <w:lang w:eastAsia="en-US"/>
        </w:rPr>
        <w:t> bid}}</w:t>
      </w:r>
    </w:p>
    <w:p w14:paraId="2D167C2B" w14:textId="71364236" w:rsidR="00F717BE" w:rsidRDefault="00FF1B75" w:rsidP="007E5BC6">
      <w:pPr>
        <w:pStyle w:val="Heading2"/>
      </w:pPr>
      <w:r>
        <w:t>Common LU files</w:t>
      </w:r>
    </w:p>
    <w:p w14:paraId="1C752890" w14:textId="0A0C13C0" w:rsidR="00DD1AED" w:rsidRDefault="00DD1AED" w:rsidP="00DD1AED">
      <w:r>
        <w:t>In addition to the per-property LU files there are also some files to define common building blocks a</w:t>
      </w:r>
      <w:r w:rsidR="00B33EAE">
        <w:t xml:space="preserve">s well as cross-property examples. </w:t>
      </w:r>
      <w:r w:rsidR="002E53BC">
        <w:t>In particular:</w:t>
      </w:r>
    </w:p>
    <w:p w14:paraId="5D34D095" w14:textId="5FCF4FFC" w:rsidR="00FF1B75" w:rsidRDefault="001261BE" w:rsidP="002E53BC">
      <w:pPr>
        <w:pStyle w:val="ListParagraph"/>
        <w:numPr>
          <w:ilvl w:val="0"/>
          <w:numId w:val="28"/>
        </w:numPr>
      </w:pPr>
      <w:r>
        <w:rPr>
          <w:b/>
          <w:bCs/>
        </w:rPr>
        <w:t xml:space="preserve">Tutorial.en-us.lu: </w:t>
      </w:r>
      <w:r>
        <w:t xml:space="preserve">This is the master LU file for a particular language. It includes all the other LU files and defines settings for LUIS. </w:t>
      </w:r>
    </w:p>
    <w:p w14:paraId="0A2DB267" w14:textId="19C60830" w:rsidR="002E53BC" w:rsidRDefault="002E53BC" w:rsidP="002E53BC">
      <w:pPr>
        <w:pStyle w:val="ListParagraph"/>
        <w:numPr>
          <w:ilvl w:val="0"/>
          <w:numId w:val="28"/>
        </w:numPr>
      </w:pPr>
      <w:r>
        <w:rPr>
          <w:b/>
          <w:bCs/>
        </w:rPr>
        <w:lastRenderedPageBreak/>
        <w:t xml:space="preserve">form/tutorial-form-phrases.en-us.lu: </w:t>
      </w:r>
      <w:r w:rsidR="002D2BB8">
        <w:t>Define phrase lists for operations that are used within each property LU file.</w:t>
      </w:r>
    </w:p>
    <w:p w14:paraId="580CF175" w14:textId="2995C2E2" w:rsidR="002D2BB8" w:rsidRDefault="008400A7" w:rsidP="002E53BC">
      <w:pPr>
        <w:pStyle w:val="ListParagraph"/>
        <w:numPr>
          <w:ilvl w:val="0"/>
          <w:numId w:val="28"/>
        </w:numPr>
      </w:pPr>
      <w:r>
        <w:rPr>
          <w:b/>
          <w:bCs/>
        </w:rPr>
        <w:t xml:space="preserve">form/tutorial-form-NoneIntent.en-us.lu: </w:t>
      </w:r>
      <w:r>
        <w:t>Define the “None” intent. The examples here are nonsense</w:t>
      </w:r>
      <w:r w:rsidR="00EB3358">
        <w:t xml:space="preserve"> and you can improve your model by adding things that should not be a part of your form.</w:t>
      </w:r>
    </w:p>
    <w:p w14:paraId="2A329777" w14:textId="44372312" w:rsidR="00EB3358" w:rsidRDefault="00EB3358" w:rsidP="002E53BC">
      <w:pPr>
        <w:pStyle w:val="ListParagraph"/>
        <w:numPr>
          <w:ilvl w:val="0"/>
          <w:numId w:val="28"/>
        </w:numPr>
      </w:pPr>
      <w:r>
        <w:rPr>
          <w:b/>
          <w:bCs/>
        </w:rPr>
        <w:t xml:space="preserve">form/tutorial-form-global.en-us.lu: </w:t>
      </w:r>
      <w:r>
        <w:t xml:space="preserve">This </w:t>
      </w:r>
      <w:r w:rsidR="25FDDCC2">
        <w:t>has</w:t>
      </w:r>
      <w:r>
        <w:t xml:space="preserve"> examples that cross multiple properties. </w:t>
      </w:r>
      <w:r w:rsidR="0019447A">
        <w:t xml:space="preserve">Depending on your schema they may not be </w:t>
      </w:r>
      <w:proofErr w:type="gramStart"/>
      <w:r w:rsidR="0019447A">
        <w:t>particularly good examples</w:t>
      </w:r>
      <w:proofErr w:type="gramEnd"/>
      <w:r w:rsidR="0019447A">
        <w:t xml:space="preserve">. </w:t>
      </w:r>
    </w:p>
    <w:p w14:paraId="648DA176" w14:textId="77777777" w:rsidR="0019447A" w:rsidRPr="0019447A" w:rsidRDefault="0019447A" w:rsidP="0019447A">
      <w:pPr>
        <w:shd w:val="clear" w:color="auto" w:fill="1E1E1E"/>
        <w:spacing w:after="0" w:line="285" w:lineRule="atLeast"/>
        <w:ind w:left="360"/>
        <w:rPr>
          <w:rFonts w:ascii="Consolas" w:eastAsia="Times New Roman" w:hAnsi="Consolas" w:cs="Times New Roman"/>
          <w:color w:val="D4D4D4"/>
          <w:sz w:val="21"/>
          <w:szCs w:val="21"/>
          <w:lang w:eastAsia="en-US"/>
        </w:rPr>
      </w:pPr>
      <w:r w:rsidRPr="0019447A">
        <w:rPr>
          <w:rFonts w:ascii="Consolas" w:eastAsia="Times New Roman" w:hAnsi="Consolas" w:cs="Times New Roman"/>
          <w:color w:val="6A9955"/>
          <w:sz w:val="21"/>
          <w:szCs w:val="21"/>
          <w:lang w:eastAsia="en-US"/>
        </w:rPr>
        <w:t>&gt; Add() examples across </w:t>
      </w:r>
      <w:proofErr w:type="gramStart"/>
      <w:r w:rsidRPr="0019447A">
        <w:rPr>
          <w:rFonts w:ascii="Consolas" w:eastAsia="Times New Roman" w:hAnsi="Consolas" w:cs="Times New Roman"/>
          <w:color w:val="6A9955"/>
          <w:sz w:val="21"/>
          <w:szCs w:val="21"/>
          <w:lang w:eastAsia="en-US"/>
        </w:rPr>
        <w:t>properties</w:t>
      </w:r>
      <w:proofErr w:type="gramEnd"/>
    </w:p>
    <w:p w14:paraId="2878064F" w14:textId="77777777" w:rsidR="0019447A" w:rsidRPr="0019447A" w:rsidRDefault="0019447A" w:rsidP="0019447A">
      <w:pPr>
        <w:shd w:val="clear" w:color="auto" w:fill="1E1E1E"/>
        <w:spacing w:after="0" w:line="285" w:lineRule="atLeast"/>
        <w:ind w:left="360"/>
        <w:rPr>
          <w:rFonts w:ascii="Consolas" w:eastAsia="Times New Roman" w:hAnsi="Consolas" w:cs="Times New Roman"/>
          <w:color w:val="D4D4D4"/>
          <w:sz w:val="21"/>
          <w:szCs w:val="21"/>
          <w:lang w:eastAsia="en-US"/>
        </w:rPr>
      </w:pPr>
      <w:r w:rsidRPr="0019447A">
        <w:rPr>
          <w:rFonts w:ascii="Consolas" w:eastAsia="Times New Roman" w:hAnsi="Consolas" w:cs="Times New Roman"/>
          <w:b/>
          <w:bCs/>
          <w:color w:val="569CD6"/>
          <w:sz w:val="21"/>
          <w:szCs w:val="21"/>
          <w:lang w:eastAsia="en-US"/>
        </w:rPr>
        <w:t>- </w:t>
      </w:r>
      <w:r w:rsidRPr="0019447A">
        <w:rPr>
          <w:rFonts w:ascii="Consolas" w:eastAsia="Times New Roman" w:hAnsi="Consolas" w:cs="Times New Roman"/>
          <w:color w:val="D4D4D4"/>
          <w:sz w:val="21"/>
          <w:szCs w:val="21"/>
          <w:lang w:eastAsia="en-US"/>
        </w:rPr>
        <w:t>{</w:t>
      </w:r>
      <w:r w:rsidRPr="0019447A">
        <w:rPr>
          <w:rFonts w:ascii="Consolas" w:eastAsia="Times New Roman" w:hAnsi="Consolas" w:cs="Times New Roman"/>
          <w:color w:val="C586C0"/>
          <w:sz w:val="21"/>
          <w:szCs w:val="21"/>
          <w:lang w:eastAsia="en-US"/>
        </w:rPr>
        <w:t>@Add</w:t>
      </w:r>
      <w:r w:rsidRPr="0019447A">
        <w:rPr>
          <w:rFonts w:ascii="Consolas" w:eastAsia="Times New Roman" w:hAnsi="Consolas" w:cs="Times New Roman"/>
          <w:color w:val="D4D4D4"/>
          <w:sz w:val="21"/>
          <w:szCs w:val="21"/>
          <w:lang w:eastAsia="en-US"/>
        </w:rPr>
        <w:t>()=add {</w:t>
      </w:r>
      <w:r w:rsidRPr="0019447A">
        <w:rPr>
          <w:rFonts w:ascii="Consolas" w:eastAsia="Times New Roman" w:hAnsi="Consolas" w:cs="Times New Roman"/>
          <w:color w:val="C586C0"/>
          <w:sz w:val="21"/>
          <w:szCs w:val="21"/>
          <w:lang w:eastAsia="en-US"/>
        </w:rPr>
        <w:t>@NameProperty</w:t>
      </w:r>
      <w:r w:rsidRPr="0019447A">
        <w:rPr>
          <w:rFonts w:ascii="Consolas" w:eastAsia="Times New Roman" w:hAnsi="Consolas" w:cs="Times New Roman"/>
          <w:color w:val="D4D4D4"/>
          <w:sz w:val="21"/>
          <w:szCs w:val="21"/>
          <w:lang w:eastAsia="en-US"/>
        </w:rPr>
        <w:t>={</w:t>
      </w:r>
      <w:r w:rsidRPr="0019447A">
        <w:rPr>
          <w:rFonts w:ascii="Consolas" w:eastAsia="Times New Roman" w:hAnsi="Consolas" w:cs="Times New Roman"/>
          <w:color w:val="C586C0"/>
          <w:sz w:val="21"/>
          <w:szCs w:val="21"/>
          <w:lang w:eastAsia="en-US"/>
        </w:rPr>
        <w:t>@personName=Mike</w:t>
      </w:r>
      <w:r w:rsidRPr="0019447A">
        <w:rPr>
          <w:rFonts w:ascii="Consolas" w:eastAsia="Times New Roman" w:hAnsi="Consolas" w:cs="Times New Roman"/>
          <w:color w:val="D4D4D4"/>
          <w:sz w:val="21"/>
          <w:szCs w:val="21"/>
          <w:lang w:eastAsia="en-US"/>
        </w:rPr>
        <w:t> Smith}} and {</w:t>
      </w:r>
      <w:r w:rsidRPr="0019447A">
        <w:rPr>
          <w:rFonts w:ascii="Consolas" w:eastAsia="Times New Roman" w:hAnsi="Consolas" w:cs="Times New Roman"/>
          <w:color w:val="C586C0"/>
          <w:sz w:val="21"/>
          <w:szCs w:val="21"/>
          <w:lang w:eastAsia="en-US"/>
        </w:rPr>
        <w:t>@MinBidProperty</w:t>
      </w:r>
      <w:r w:rsidRPr="0019447A">
        <w:rPr>
          <w:rFonts w:ascii="Consolas" w:eastAsia="Times New Roman" w:hAnsi="Consolas" w:cs="Times New Roman"/>
          <w:color w:val="D4D4D4"/>
          <w:sz w:val="21"/>
          <w:szCs w:val="21"/>
          <w:lang w:eastAsia="en-US"/>
        </w:rPr>
        <w:t>={</w:t>
      </w:r>
      <w:r w:rsidRPr="0019447A">
        <w:rPr>
          <w:rFonts w:ascii="Consolas" w:eastAsia="Times New Roman" w:hAnsi="Consolas" w:cs="Times New Roman"/>
          <w:color w:val="C586C0"/>
          <w:sz w:val="21"/>
          <w:szCs w:val="21"/>
          <w:lang w:eastAsia="en-US"/>
        </w:rPr>
        <w:t>@number=1</w:t>
      </w:r>
      <w:r w:rsidRPr="0019447A">
        <w:rPr>
          <w:rFonts w:ascii="Consolas" w:eastAsia="Times New Roman" w:hAnsi="Consolas" w:cs="Times New Roman"/>
          <w:color w:val="D4D4D4"/>
          <w:sz w:val="21"/>
          <w:szCs w:val="21"/>
          <w:lang w:eastAsia="en-US"/>
        </w:rPr>
        <w:t>} min}}</w:t>
      </w:r>
    </w:p>
    <w:p w14:paraId="1F96C165" w14:textId="77777777" w:rsidR="0019447A" w:rsidRPr="0019447A" w:rsidRDefault="0019447A" w:rsidP="0019447A">
      <w:pPr>
        <w:shd w:val="clear" w:color="auto" w:fill="1E1E1E"/>
        <w:spacing w:after="0" w:line="285" w:lineRule="atLeast"/>
        <w:ind w:left="360"/>
        <w:rPr>
          <w:rFonts w:ascii="Consolas" w:eastAsia="Times New Roman" w:hAnsi="Consolas" w:cs="Times New Roman"/>
          <w:color w:val="D4D4D4"/>
          <w:sz w:val="21"/>
          <w:szCs w:val="21"/>
          <w:lang w:eastAsia="en-US"/>
        </w:rPr>
      </w:pPr>
      <w:r w:rsidRPr="0019447A">
        <w:rPr>
          <w:rFonts w:ascii="Consolas" w:eastAsia="Times New Roman" w:hAnsi="Consolas" w:cs="Times New Roman"/>
          <w:b/>
          <w:bCs/>
          <w:color w:val="569CD6"/>
          <w:sz w:val="21"/>
          <w:szCs w:val="21"/>
          <w:lang w:eastAsia="en-US"/>
        </w:rPr>
        <w:t>- </w:t>
      </w:r>
      <w:r w:rsidRPr="0019447A">
        <w:rPr>
          <w:rFonts w:ascii="Consolas" w:eastAsia="Times New Roman" w:hAnsi="Consolas" w:cs="Times New Roman"/>
          <w:color w:val="D4D4D4"/>
          <w:sz w:val="21"/>
          <w:szCs w:val="21"/>
          <w:lang w:eastAsia="en-US"/>
        </w:rPr>
        <w:t>{</w:t>
      </w:r>
      <w:r w:rsidRPr="0019447A">
        <w:rPr>
          <w:rFonts w:ascii="Consolas" w:eastAsia="Times New Roman" w:hAnsi="Consolas" w:cs="Times New Roman"/>
          <w:color w:val="C586C0"/>
          <w:sz w:val="21"/>
          <w:szCs w:val="21"/>
          <w:lang w:eastAsia="en-US"/>
        </w:rPr>
        <w:t>@Add</w:t>
      </w:r>
      <w:r w:rsidRPr="0019447A">
        <w:rPr>
          <w:rFonts w:ascii="Consolas" w:eastAsia="Times New Roman" w:hAnsi="Consolas" w:cs="Times New Roman"/>
          <w:color w:val="D4D4D4"/>
          <w:sz w:val="21"/>
          <w:szCs w:val="21"/>
          <w:lang w:eastAsia="en-US"/>
        </w:rPr>
        <w:t>()=add {</w:t>
      </w:r>
      <w:r w:rsidRPr="0019447A">
        <w:rPr>
          <w:rFonts w:ascii="Consolas" w:eastAsia="Times New Roman" w:hAnsi="Consolas" w:cs="Times New Roman"/>
          <w:color w:val="C586C0"/>
          <w:sz w:val="21"/>
          <w:szCs w:val="21"/>
          <w:lang w:eastAsia="en-US"/>
        </w:rPr>
        <w:t>@MaxBidProperty</w:t>
      </w:r>
      <w:r w:rsidRPr="0019447A">
        <w:rPr>
          <w:rFonts w:ascii="Consolas" w:eastAsia="Times New Roman" w:hAnsi="Consolas" w:cs="Times New Roman"/>
          <w:color w:val="D4D4D4"/>
          <w:sz w:val="21"/>
          <w:szCs w:val="21"/>
          <w:lang w:eastAsia="en-US"/>
        </w:rPr>
        <w:t>={</w:t>
      </w:r>
      <w:r w:rsidRPr="0019447A">
        <w:rPr>
          <w:rFonts w:ascii="Consolas" w:eastAsia="Times New Roman" w:hAnsi="Consolas" w:cs="Times New Roman"/>
          <w:color w:val="C586C0"/>
          <w:sz w:val="21"/>
          <w:szCs w:val="21"/>
          <w:lang w:eastAsia="en-US"/>
        </w:rPr>
        <w:t>@number=1</w:t>
      </w:r>
      <w:r w:rsidRPr="0019447A">
        <w:rPr>
          <w:rFonts w:ascii="Consolas" w:eastAsia="Times New Roman" w:hAnsi="Consolas" w:cs="Times New Roman"/>
          <w:color w:val="D4D4D4"/>
          <w:sz w:val="21"/>
          <w:szCs w:val="21"/>
          <w:lang w:eastAsia="en-US"/>
        </w:rPr>
        <w:t>} max} and {</w:t>
      </w:r>
      <w:r w:rsidRPr="0019447A">
        <w:rPr>
          <w:rFonts w:ascii="Consolas" w:eastAsia="Times New Roman" w:hAnsi="Consolas" w:cs="Times New Roman"/>
          <w:color w:val="C586C0"/>
          <w:sz w:val="21"/>
          <w:szCs w:val="21"/>
          <w:lang w:eastAsia="en-US"/>
        </w:rPr>
        <w:t>@MaxBidProperty</w:t>
      </w:r>
      <w:r w:rsidRPr="0019447A">
        <w:rPr>
          <w:rFonts w:ascii="Consolas" w:eastAsia="Times New Roman" w:hAnsi="Consolas" w:cs="Times New Roman"/>
          <w:color w:val="D4D4D4"/>
          <w:sz w:val="21"/>
          <w:szCs w:val="21"/>
          <w:lang w:eastAsia="en-US"/>
        </w:rPr>
        <w:t>={</w:t>
      </w:r>
      <w:r w:rsidRPr="0019447A">
        <w:rPr>
          <w:rFonts w:ascii="Consolas" w:eastAsia="Times New Roman" w:hAnsi="Consolas" w:cs="Times New Roman"/>
          <w:color w:val="C586C0"/>
          <w:sz w:val="21"/>
          <w:szCs w:val="21"/>
          <w:lang w:eastAsia="en-US"/>
        </w:rPr>
        <w:t>@number=1</w:t>
      </w:r>
      <w:r w:rsidRPr="0019447A">
        <w:rPr>
          <w:rFonts w:ascii="Consolas" w:eastAsia="Times New Roman" w:hAnsi="Consolas" w:cs="Times New Roman"/>
          <w:color w:val="D4D4D4"/>
          <w:sz w:val="21"/>
          <w:szCs w:val="21"/>
          <w:lang w:eastAsia="en-US"/>
        </w:rPr>
        <w:t>} max}}</w:t>
      </w:r>
    </w:p>
    <w:p w14:paraId="7585F81C" w14:textId="77777777" w:rsidR="0019447A" w:rsidRPr="0019447A" w:rsidRDefault="0019447A" w:rsidP="0019447A">
      <w:pPr>
        <w:shd w:val="clear" w:color="auto" w:fill="1E1E1E"/>
        <w:spacing w:after="0" w:line="285" w:lineRule="atLeast"/>
        <w:ind w:left="360"/>
        <w:rPr>
          <w:rFonts w:ascii="Consolas" w:eastAsia="Times New Roman" w:hAnsi="Consolas" w:cs="Times New Roman"/>
          <w:color w:val="D4D4D4"/>
          <w:sz w:val="21"/>
          <w:szCs w:val="21"/>
          <w:lang w:eastAsia="en-US"/>
        </w:rPr>
      </w:pPr>
      <w:r w:rsidRPr="0019447A">
        <w:rPr>
          <w:rFonts w:ascii="Consolas" w:eastAsia="Times New Roman" w:hAnsi="Consolas" w:cs="Times New Roman"/>
          <w:b/>
          <w:bCs/>
          <w:color w:val="569CD6"/>
          <w:sz w:val="21"/>
          <w:szCs w:val="21"/>
          <w:lang w:eastAsia="en-US"/>
        </w:rPr>
        <w:t>- </w:t>
      </w:r>
      <w:r w:rsidRPr="0019447A">
        <w:rPr>
          <w:rFonts w:ascii="Consolas" w:eastAsia="Times New Roman" w:hAnsi="Consolas" w:cs="Times New Roman"/>
          <w:color w:val="D4D4D4"/>
          <w:sz w:val="21"/>
          <w:szCs w:val="21"/>
          <w:lang w:eastAsia="en-US"/>
        </w:rPr>
        <w:t>{</w:t>
      </w:r>
      <w:r w:rsidRPr="0019447A">
        <w:rPr>
          <w:rFonts w:ascii="Consolas" w:eastAsia="Times New Roman" w:hAnsi="Consolas" w:cs="Times New Roman"/>
          <w:color w:val="C586C0"/>
          <w:sz w:val="21"/>
          <w:szCs w:val="21"/>
          <w:lang w:eastAsia="en-US"/>
        </w:rPr>
        <w:t>@Add</w:t>
      </w:r>
      <w:r w:rsidRPr="0019447A">
        <w:rPr>
          <w:rFonts w:ascii="Consolas" w:eastAsia="Times New Roman" w:hAnsi="Consolas" w:cs="Times New Roman"/>
          <w:color w:val="D4D4D4"/>
          <w:sz w:val="21"/>
          <w:szCs w:val="21"/>
          <w:lang w:eastAsia="en-US"/>
        </w:rPr>
        <w:t>()=add 1 and {</w:t>
      </w:r>
      <w:r w:rsidRPr="0019447A">
        <w:rPr>
          <w:rFonts w:ascii="Consolas" w:eastAsia="Times New Roman" w:hAnsi="Consolas" w:cs="Times New Roman"/>
          <w:color w:val="C586C0"/>
          <w:sz w:val="21"/>
          <w:szCs w:val="21"/>
          <w:lang w:eastAsia="en-US"/>
        </w:rPr>
        <w:t>@MaxBidProperty</w:t>
      </w:r>
      <w:r w:rsidRPr="0019447A">
        <w:rPr>
          <w:rFonts w:ascii="Consolas" w:eastAsia="Times New Roman" w:hAnsi="Consolas" w:cs="Times New Roman"/>
          <w:color w:val="D4D4D4"/>
          <w:sz w:val="21"/>
          <w:szCs w:val="21"/>
          <w:lang w:eastAsia="en-US"/>
        </w:rPr>
        <w:t>={</w:t>
      </w:r>
      <w:r w:rsidRPr="0019447A">
        <w:rPr>
          <w:rFonts w:ascii="Consolas" w:eastAsia="Times New Roman" w:hAnsi="Consolas" w:cs="Times New Roman"/>
          <w:color w:val="C586C0"/>
          <w:sz w:val="21"/>
          <w:szCs w:val="21"/>
          <w:lang w:eastAsia="en-US"/>
        </w:rPr>
        <w:t>@number=1</w:t>
      </w:r>
      <w:r w:rsidRPr="0019447A">
        <w:rPr>
          <w:rFonts w:ascii="Consolas" w:eastAsia="Times New Roman" w:hAnsi="Consolas" w:cs="Times New Roman"/>
          <w:color w:val="D4D4D4"/>
          <w:sz w:val="21"/>
          <w:szCs w:val="21"/>
          <w:lang w:eastAsia="en-US"/>
        </w:rPr>
        <w:t>} max bid}}</w:t>
      </w:r>
    </w:p>
    <w:p w14:paraId="25D7F90E" w14:textId="77777777" w:rsidR="0019447A" w:rsidRPr="00DD1AED" w:rsidRDefault="0019447A" w:rsidP="0019447A">
      <w:pPr>
        <w:ind w:left="360"/>
      </w:pPr>
    </w:p>
    <w:p w14:paraId="68486D76" w14:textId="53084CC7" w:rsidR="007E5BC6" w:rsidRDefault="00FF1B75" w:rsidP="00FF1B75">
      <w:pPr>
        <w:pStyle w:val="Heading1"/>
      </w:pPr>
      <w:r>
        <w:t>Best Practices</w:t>
      </w:r>
    </w:p>
    <w:p w14:paraId="00764F41" w14:textId="178B4F3B" w:rsidR="00FF1B75" w:rsidRDefault="00FA67F7" w:rsidP="00FF1B75">
      <w:r>
        <w:t xml:space="preserve">The generated NLU model </w:t>
      </w:r>
      <w:r w:rsidR="00A73CAC">
        <w:t>provides a scaffold that interacts with dialog management and language generation</w:t>
      </w:r>
      <w:r w:rsidR="00F364A0">
        <w:t xml:space="preserve"> to </w:t>
      </w:r>
      <w:r w:rsidR="589DA28D">
        <w:t>supply</w:t>
      </w:r>
      <w:r w:rsidR="00F364A0">
        <w:t xml:space="preserve"> a complete dialog. It is not possible to generate a perfect model for every </w:t>
      </w:r>
      <w:r w:rsidR="003634E4">
        <w:t>application,</w:t>
      </w:r>
      <w:r w:rsidR="00F364A0">
        <w:t xml:space="preserve"> so it is important to be able to improve the model using Composer. </w:t>
      </w:r>
      <w:r w:rsidR="00CA46F2">
        <w:t xml:space="preserve">Here are a few </w:t>
      </w:r>
      <w:r w:rsidR="7A2278B5">
        <w:t xml:space="preserve">of the </w:t>
      </w:r>
      <w:r w:rsidR="00CA46F2">
        <w:t>best practices:</w:t>
      </w:r>
    </w:p>
    <w:p w14:paraId="6091306A" w14:textId="29A877A9" w:rsidR="00CA46F2" w:rsidRDefault="00CA46F2" w:rsidP="00CA46F2">
      <w:pPr>
        <w:pStyle w:val="ListParagraph"/>
        <w:numPr>
          <w:ilvl w:val="0"/>
          <w:numId w:val="28"/>
        </w:numPr>
      </w:pPr>
      <w:r>
        <w:t xml:space="preserve">Whenever possible change the schema and regenerate. For example, adding or removing a property </w:t>
      </w:r>
      <w:r w:rsidR="00677619">
        <w:t xml:space="preserve">or enumeration </w:t>
      </w:r>
      <w:r w:rsidR="00EE7B19">
        <w:t xml:space="preserve">could be done manually, but much easier to regenerate since it will update </w:t>
      </w:r>
      <w:r w:rsidR="004F6453">
        <w:t xml:space="preserve">LU, </w:t>
      </w:r>
      <w:r w:rsidR="001B2BAD">
        <w:t>LG,</w:t>
      </w:r>
      <w:r w:rsidR="004F6453">
        <w:t xml:space="preserve"> and dialog </w:t>
      </w:r>
      <w:r w:rsidR="00EE7B19">
        <w:t xml:space="preserve">assets. We make every effort to not </w:t>
      </w:r>
      <w:r w:rsidR="69D54BE8">
        <w:t>change</w:t>
      </w:r>
      <w:r w:rsidR="00EE7B19">
        <w:t xml:space="preserve"> any file </w:t>
      </w:r>
      <w:r w:rsidR="003634E4">
        <w:t xml:space="preserve">where </w:t>
      </w:r>
      <w:r w:rsidR="00EE7B19">
        <w:t xml:space="preserve">you have </w:t>
      </w:r>
      <w:r w:rsidR="5DD53B25">
        <w:t>changed</w:t>
      </w:r>
      <w:r w:rsidR="001018E0">
        <w:t xml:space="preserve"> </w:t>
      </w:r>
      <w:r w:rsidR="003634E4">
        <w:t>labels</w:t>
      </w:r>
      <w:r w:rsidR="7F478451">
        <w:t>,</w:t>
      </w:r>
      <w:r w:rsidR="003634E4">
        <w:t xml:space="preserve"> </w:t>
      </w:r>
      <w:r w:rsidR="001018E0">
        <w:t>which means in some cases you might have to manually label examples, but you should not lose the work you have done.</w:t>
      </w:r>
    </w:p>
    <w:p w14:paraId="00D6A78C" w14:textId="2E983A6E" w:rsidR="004F6453" w:rsidRDefault="004F6453" w:rsidP="00CA46F2">
      <w:pPr>
        <w:pStyle w:val="ListParagraph"/>
        <w:numPr>
          <w:ilvl w:val="0"/>
          <w:numId w:val="28"/>
        </w:numPr>
      </w:pPr>
      <w:r>
        <w:t>To add new definitions or labels add them to the top-level LU file or create a new file and include it. This will ensure that regeneration does not touch anything there.</w:t>
      </w:r>
    </w:p>
    <w:p w14:paraId="2F9300DE" w14:textId="2D5592E0" w:rsidR="004F6453" w:rsidRDefault="004F6453" w:rsidP="00CA46F2">
      <w:pPr>
        <w:pStyle w:val="ListParagraph"/>
        <w:numPr>
          <w:ilvl w:val="0"/>
          <w:numId w:val="28"/>
        </w:numPr>
      </w:pPr>
      <w:r>
        <w:t xml:space="preserve">Removing/changing existing labels. This is a little trickier since </w:t>
      </w:r>
      <w:r w:rsidR="000B16CD">
        <w:t xml:space="preserve">once you </w:t>
      </w:r>
      <w:r w:rsidR="70723F33">
        <w:t>change</w:t>
      </w:r>
      <w:r w:rsidR="000B16CD">
        <w:t xml:space="preserve"> </w:t>
      </w:r>
      <w:r w:rsidR="00F773B4">
        <w:t>labels,</w:t>
      </w:r>
      <w:r w:rsidR="000B16CD">
        <w:t xml:space="preserve"> we will not generally touch any labels</w:t>
      </w:r>
      <w:r w:rsidR="00F773B4">
        <w:t xml:space="preserve"> in that file which means if you regenerate you will need to manually add or update utterances.</w:t>
      </w:r>
      <w:r w:rsidR="00836CF8">
        <w:t xml:space="preserve"> Usually</w:t>
      </w:r>
      <w:r w:rsidR="1AD0061D">
        <w:t>,</w:t>
      </w:r>
      <w:r w:rsidR="00836CF8">
        <w:t xml:space="preserve"> you do not need to remove </w:t>
      </w:r>
      <w:r w:rsidR="00AC5262">
        <w:t xml:space="preserve">or relabel utterances—the utterances may not be </w:t>
      </w:r>
      <w:r w:rsidR="00163571">
        <w:t xml:space="preserve">syntactically correct for </w:t>
      </w:r>
      <w:r w:rsidR="43079BF9">
        <w:t>your</w:t>
      </w:r>
      <w:r w:rsidR="00163571">
        <w:t xml:space="preserve"> schema, but they will not hurt.</w:t>
      </w:r>
    </w:p>
    <w:p w14:paraId="5FEF7516" w14:textId="2A28A0E1" w:rsidR="004109D2" w:rsidRPr="00FF1B75" w:rsidRDefault="004109D2" w:rsidP="00CA46F2">
      <w:pPr>
        <w:pStyle w:val="ListParagraph"/>
        <w:numPr>
          <w:ilvl w:val="0"/>
          <w:numId w:val="28"/>
        </w:numPr>
      </w:pPr>
      <w:r>
        <w:t xml:space="preserve">Search and replace is your friend. In Composer you can always show the code of the LU file and </w:t>
      </w:r>
      <w:proofErr w:type="spellStart"/>
      <w:r>
        <w:t>Ctrl+F</w:t>
      </w:r>
      <w:proofErr w:type="spellEnd"/>
      <w:r>
        <w:t xml:space="preserve"> will bring up a search/replace function.</w:t>
      </w:r>
      <w:r w:rsidR="00254E62">
        <w:t xml:space="preserve"> If you need to do multiple </w:t>
      </w:r>
      <w:proofErr w:type="gramStart"/>
      <w:r w:rsidR="00254E62">
        <w:t>file</w:t>
      </w:r>
      <w:proofErr w:type="gramEnd"/>
      <w:r w:rsidR="00254E62">
        <w:t xml:space="preserve"> </w:t>
      </w:r>
      <w:proofErr w:type="gramStart"/>
      <w:r w:rsidR="00254E62">
        <w:t>replace</w:t>
      </w:r>
      <w:proofErr w:type="gramEnd"/>
      <w:r w:rsidR="00254E62">
        <w:t xml:space="preserve"> it might be worth opening the files in Visual Studio Code and </w:t>
      </w:r>
      <w:r w:rsidR="4A793F69">
        <w:t>doing</w:t>
      </w:r>
      <w:r w:rsidR="00254E62">
        <w:t xml:space="preserve"> it there.</w:t>
      </w:r>
    </w:p>
    <w:sectPr w:rsidR="004109D2" w:rsidRPr="00FF1B75" w:rsidSect="000A0F9B">
      <w:footerReference w:type="default" r:id="rId15"/>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anie Wang" w:date="2021-01-27T16:41:00Z" w:initials="MW">
    <w:p w14:paraId="5729685C" w14:textId="035E276E" w:rsidR="50828451" w:rsidRDefault="50828451">
      <w:pPr>
        <w:pStyle w:val="CommentText"/>
      </w:pPr>
      <w:r>
        <w:t>word missing?</w:t>
      </w:r>
      <w:r>
        <w:rPr>
          <w:rStyle w:val="CommentReference"/>
        </w:rPr>
        <w:annotationRef/>
      </w:r>
    </w:p>
  </w:comment>
  <w:comment w:id="1" w:author="Melanie Wang" w:date="2021-01-27T16:46:00Z" w:initials="MW">
    <w:p w14:paraId="228684F9" w14:textId="7B425437" w:rsidR="71974753" w:rsidRDefault="71974753">
      <w:pPr>
        <w:pStyle w:val="CommentText"/>
      </w:pPr>
      <w:r>
        <w:t>"ability to create richer..." to avoid implying that the combo-property prompts come out of the box?</w:t>
      </w:r>
      <w:r>
        <w:rPr>
          <w:rStyle w:val="CommentReference"/>
        </w:rPr>
        <w:annotationRef/>
      </w:r>
    </w:p>
  </w:comment>
  <w:comment w:id="2" w:author="Xi Yang" w:date="2021-01-27T16:59:00Z" w:initials="XY">
    <w:p w14:paraId="044091DA" w14:textId="5C647172" w:rsidR="7CED5FE0" w:rsidRDefault="7CED5FE0">
      <w:pPr>
        <w:pStyle w:val="CommentText"/>
      </w:pPr>
      <w:r>
        <w:t xml:space="preserve">The notion of "property" is also used Composer-wide. Are they the same in terms of type-support? </w:t>
      </w:r>
      <w:r>
        <w:rPr>
          <w:rStyle w:val="CommentReference"/>
        </w:rPr>
        <w:annotationRef/>
      </w:r>
      <w:r>
        <w:rPr>
          <w:rStyle w:val="CommentReference"/>
        </w:rPr>
        <w:annotationRef/>
      </w:r>
    </w:p>
  </w:comment>
  <w:comment w:id="3" w:author="Chris" w:date="2021-01-28T11:20:00Z" w:initials="CM">
    <w:p w14:paraId="6A534811" w14:textId="77777777" w:rsidR="004B6574" w:rsidRDefault="004B6574">
      <w:pPr>
        <w:pStyle w:val="CommentText"/>
      </w:pPr>
      <w:r>
        <w:rPr>
          <w:rStyle w:val="CommentReference"/>
        </w:rPr>
        <w:annotationRef/>
      </w:r>
      <w:r w:rsidR="00FE2135">
        <w:t>It is the composer property, but extended with type information through JSON schema.</w:t>
      </w:r>
      <w:r>
        <w:rPr>
          <w:rStyle w:val="CommentReference"/>
        </w:rPr>
        <w:annotationRef/>
      </w:r>
    </w:p>
    <w:p w14:paraId="6AD967B4" w14:textId="6F249ACB" w:rsidR="00FE2135" w:rsidRDefault="00FE2135">
      <w:pPr>
        <w:pStyle w:val="CommentText"/>
      </w:pPr>
    </w:p>
  </w:comment>
  <w:comment w:id="4" w:author="Xi Yang" w:date="2021-01-28T13:08:00Z" w:initials="XY">
    <w:p w14:paraId="260EA6E0" w14:textId="067D1FEA" w:rsidR="7AA23F4D" w:rsidRDefault="7AA23F4D">
      <w:pPr>
        <w:pStyle w:val="CommentText"/>
      </w:pPr>
      <w:r>
        <w:t>got it. thanks!</w:t>
      </w:r>
      <w:r>
        <w:rPr>
          <w:rStyle w:val="CommentReference"/>
        </w:rPr>
        <w:annotationRef/>
      </w:r>
    </w:p>
  </w:comment>
  <w:comment w:id="5" w:author="Melanie Wang" w:date="2021-02-10T12:10:00Z" w:initials="MW">
    <w:p w14:paraId="6378C2FE" w14:textId="4414671E" w:rsidR="2E4E844F" w:rsidRDefault="2E4E844F">
      <w:pPr>
        <w:pStyle w:val="CommentText"/>
      </w:pPr>
      <w:r>
        <w:rPr>
          <w:color w:val="2B579A"/>
          <w:shd w:val="clear" w:color="auto" w:fill="E6E6E6"/>
        </w:rPr>
        <w:fldChar w:fldCharType="begin"/>
      </w:r>
      <w:r>
        <w:instrText xml:space="preserve"> HYPERLINK "mailto:chrimc@microsoft.com"</w:instrText>
      </w:r>
      <w:bookmarkStart w:id="9" w:name="_@_15F5D2EF360E44F7A851D9EE96187E68Z"/>
      <w:r>
        <w:rPr>
          <w:color w:val="2B579A"/>
          <w:shd w:val="clear" w:color="auto" w:fill="E6E6E6"/>
        </w:rPr>
        <w:fldChar w:fldCharType="separate"/>
      </w:r>
      <w:bookmarkEnd w:id="9"/>
      <w:r w:rsidRPr="2E4E844F">
        <w:rPr>
          <w:rStyle w:val="Mention"/>
          <w:noProof/>
        </w:rPr>
        <w:t>@Chris McConnell</w:t>
      </w:r>
      <w:r>
        <w:rPr>
          <w:color w:val="2B579A"/>
          <w:shd w:val="clear" w:color="auto" w:fill="E6E6E6"/>
        </w:rPr>
        <w:fldChar w:fldCharType="end"/>
      </w:r>
      <w:r>
        <w:t xml:space="preserve"> one piece of feedback from the user studies so far is that the term "property" is </w:t>
      </w:r>
      <w:r w:rsidR="00E75829">
        <w:t>overloaded since</w:t>
      </w:r>
      <w:r>
        <w:t xml:space="preserve"> it is used in Composer to mean a ThingStoredIn Memory. Since properties in the context of forms are a special case  of properties, what do you think of having a different name for properties in forms, like "slot" or "field"?</w:t>
      </w:r>
      <w:r>
        <w:rPr>
          <w:rStyle w:val="CommentReference"/>
        </w:rPr>
        <w:annotationRef/>
      </w:r>
    </w:p>
  </w:comment>
  <w:comment w:id="6" w:author="Xi Yang" w:date="2021-02-10T13:26:00Z" w:initials="XY">
    <w:p w14:paraId="0EF8304F" w14:textId="39FB03B9" w:rsidR="3E91906B" w:rsidRDefault="3E91906B">
      <w:pPr>
        <w:pStyle w:val="CommentText"/>
      </w:pPr>
      <w:r>
        <w:t xml:space="preserve">how do we handle cases where the property type in forms is different from that in composer. E.g. I create a XXXProperty, with the type "A" which is not supported by Composer property type? </w:t>
      </w:r>
      <w:r>
        <w:fldChar w:fldCharType="begin"/>
      </w:r>
      <w:r>
        <w:instrText xml:space="preserve"> HYPERLINK "mailto:chrimc@microsoft.com"</w:instrText>
      </w:r>
      <w:bookmarkStart w:id="10" w:name="_@_8E2909EEDFA14062919852A89AB31EB2Z"/>
      <w:r>
        <w:fldChar w:fldCharType="separate"/>
      </w:r>
      <w:bookmarkEnd w:id="10"/>
      <w:r w:rsidRPr="3E91906B">
        <w:rPr>
          <w:rStyle w:val="Mention"/>
          <w:noProof/>
        </w:rPr>
        <w:t>@Chris McConnell</w:t>
      </w:r>
      <w:r>
        <w:fldChar w:fldCharType="end"/>
      </w:r>
      <w:r>
        <w:t xml:space="preserve"> </w:t>
      </w:r>
      <w:r>
        <w:rPr>
          <w:rStyle w:val="CommentReference"/>
        </w:rPr>
        <w:annotationRef/>
      </w:r>
    </w:p>
  </w:comment>
  <w:comment w:id="7" w:author="Chris McConnell" w:date="2021-02-11T08:17:00Z" w:initials="">
    <w:p w14:paraId="74CAB778" w14:textId="7201F84D" w:rsidR="00FE51EF" w:rsidRDefault="00FE51EF">
      <w:pPr>
        <w:pStyle w:val="CommentText"/>
      </w:pPr>
      <w:r>
        <w:rPr>
          <w:rStyle w:val="CommentReference"/>
        </w:rPr>
        <w:annotationRef/>
      </w:r>
      <w:r>
        <w:t xml:space="preserve">Composer doesn't have any notion of property type.  It just has property names which can have any value from a number to a complex object.  </w:t>
      </w:r>
    </w:p>
  </w:comment>
  <w:comment w:id="8" w:author="Xi Yang" w:date="2021-02-11T09:28:00Z" w:initials="XY">
    <w:p w14:paraId="333322AF" w14:textId="3EA1B831" w:rsidR="065D043B" w:rsidRDefault="065D043B">
      <w:pPr>
        <w:pStyle w:val="CommentText"/>
      </w:pPr>
      <w:r>
        <w:t>I saw some slight overlapping of the property type concept. In composer, you can ask a question (text, number, data-time). There's also Array Property</w:t>
      </w:r>
      <w:r>
        <w:rPr>
          <w:rStyle w:val="CommentReference"/>
        </w:rPr>
        <w:annotationRef/>
      </w:r>
    </w:p>
  </w:comment>
  <w:comment w:id="11" w:author="Xi Yang" w:date="2021-01-27T17:02:00Z" w:initials="XY">
    <w:p w14:paraId="29BFA733" w14:textId="72966C41" w:rsidR="7CED5FE0" w:rsidRDefault="7CED5FE0">
      <w:pPr>
        <w:pStyle w:val="CommentText"/>
      </w:pPr>
      <w:r>
        <w:t>this is a great example to explain the difference between property and entity (some users may get confused of the terms). maybe we teach this through onboarding/docs, or on the property UI, when users "add a property", we explain what that is.</w:t>
      </w:r>
      <w:r>
        <w:rPr>
          <w:rStyle w:val="CommentReference"/>
        </w:rPr>
        <w:annotationRef/>
      </w:r>
    </w:p>
  </w:comment>
  <w:comment w:id="12" w:author="Xi Yang" w:date="2021-01-27T17:14:00Z" w:initials="XY">
    <w:p w14:paraId="0AC11A48" w14:textId="14782EB3" w:rsidR="7CED5FE0" w:rsidRDefault="7CED5FE0">
      <w:pPr>
        <w:pStyle w:val="CommentText"/>
      </w:pPr>
      <w:r>
        <w:t>Can we have some examples here explaining this? I found myself get lost a couple times, e.g. what are the "special labels", what does it mean by "when entities are being used to recognize properties or operations"? can I understand labels as example utterances? for example, for a city entity, I have Paris, London, New York, etc. as labels?</w:t>
      </w:r>
      <w:r>
        <w:rPr>
          <w:rStyle w:val="CommentReference"/>
        </w:rPr>
        <w:annotationRef/>
      </w:r>
    </w:p>
  </w:comment>
  <w:comment w:id="13" w:author="Melanie Wang" w:date="2021-02-10T13:27:00Z" w:initials="MW">
    <w:p w14:paraId="01B1EA0D" w14:textId="36B8A459" w:rsidR="3E91906B" w:rsidRDefault="3E91906B">
      <w:pPr>
        <w:pStyle w:val="CommentText"/>
      </w:pPr>
      <w:r>
        <w:t>Hmm. I've been having problems explaining to users the difference between the LUIS entities named "BreadProperty" and "BreadEntity" since they are both LUIS entities.</w:t>
      </w:r>
      <w:r>
        <w:rPr>
          <w:rStyle w:val="CommentReference"/>
        </w:rPr>
        <w:annotationRef/>
      </w:r>
    </w:p>
    <w:p w14:paraId="6F1CE3B3" w14:textId="7C9A49E4" w:rsidR="3E91906B" w:rsidRDefault="3E91906B">
      <w:pPr>
        <w:pStyle w:val="CommentText"/>
      </w:pPr>
    </w:p>
    <w:p w14:paraId="62C0A519" w14:textId="419B5117" w:rsidR="3E91906B" w:rsidRDefault="3E91906B">
      <w:pPr>
        <w:pStyle w:val="CommentText"/>
      </w:pPr>
      <w:r>
        <w:t>The "fooProperty" with child of "fooEntity" naming convention is only for lists, right, like lists of bread types? For properties that use LUIS prebuilts, the naming is something link "maxBidProperty" with child of "number"?</w:t>
      </w:r>
    </w:p>
    <w:p w14:paraId="5235F1C0" w14:textId="57BE51D5" w:rsidR="3E91906B" w:rsidRDefault="3E91906B">
      <w:pPr>
        <w:pStyle w:val="CommentText"/>
      </w:pPr>
    </w:p>
    <w:p w14:paraId="6FBC6ABE" w14:textId="4C75DEB5" w:rsidR="3E91906B" w:rsidRDefault="3E91906B">
      <w:pPr>
        <w:pStyle w:val="CommentText"/>
      </w:pPr>
      <w:r>
        <w:t>If that's the case, instead of BreadProperty and BreadEntity, could we instead do something like:</w:t>
      </w:r>
    </w:p>
    <w:p w14:paraId="7E134887" w14:textId="38B1BE47" w:rsidR="3E91906B" w:rsidRDefault="3E91906B">
      <w:pPr>
        <w:pStyle w:val="CommentText"/>
      </w:pPr>
    </w:p>
    <w:p w14:paraId="40BCF4A2" w14:textId="45078363" w:rsidR="3E91906B" w:rsidRDefault="3E91906B">
      <w:pPr>
        <w:pStyle w:val="CommentText"/>
      </w:pPr>
      <w:r>
        <w:t>- BreadProperty</w:t>
      </w:r>
    </w:p>
    <w:p w14:paraId="1D0A9648" w14:textId="4C7E2D63" w:rsidR="3E91906B" w:rsidRDefault="3E91906B">
      <w:pPr>
        <w:pStyle w:val="CommentText"/>
      </w:pPr>
      <w:r>
        <w:t xml:space="preserve">        - BreadList</w:t>
      </w:r>
    </w:p>
    <w:p w14:paraId="3F703BC6" w14:textId="4BB01385" w:rsidR="3E91906B" w:rsidRDefault="3E91906B">
      <w:pPr>
        <w:pStyle w:val="CommentText"/>
      </w:pPr>
    </w:p>
    <w:p w14:paraId="220BD501" w14:textId="1B2D6C3A" w:rsidR="3E91906B" w:rsidRDefault="3E91906B">
      <w:pPr>
        <w:pStyle w:val="CommentText"/>
      </w:pPr>
      <w:r>
        <w:t>or calling the property-level entity just "Bread"? like</w:t>
      </w:r>
    </w:p>
    <w:p w14:paraId="50F4589B" w14:textId="6F890F7E" w:rsidR="3E91906B" w:rsidRDefault="3E91906B">
      <w:pPr>
        <w:pStyle w:val="CommentText"/>
      </w:pPr>
    </w:p>
    <w:p w14:paraId="2DC872BF" w14:textId="105932CA" w:rsidR="3E91906B" w:rsidRDefault="3E91906B">
      <w:pPr>
        <w:pStyle w:val="CommentText"/>
      </w:pPr>
      <w:r>
        <w:t>- Bread</w:t>
      </w:r>
    </w:p>
    <w:p w14:paraId="5D72E840" w14:textId="20EE21BF" w:rsidR="3E91906B" w:rsidRDefault="3E91906B">
      <w:pPr>
        <w:pStyle w:val="CommentText"/>
      </w:pPr>
      <w:r>
        <w:t xml:space="preserve">        - BreadValue?</w:t>
      </w:r>
    </w:p>
    <w:p w14:paraId="6E4E083E" w14:textId="2F6C6E40" w:rsidR="3E91906B" w:rsidRDefault="3E91906B">
      <w:pPr>
        <w:pStyle w:val="CommentText"/>
      </w:pPr>
    </w:p>
    <w:p w14:paraId="631410A0" w14:textId="504E11BF" w:rsidR="3E91906B" w:rsidRDefault="3E91906B">
      <w:pPr>
        <w:pStyle w:val="CommentText"/>
      </w:pPr>
      <w:r>
        <w:t>or</w:t>
      </w:r>
    </w:p>
    <w:p w14:paraId="75DAD5F1" w14:textId="327B7F9B" w:rsidR="3E91906B" w:rsidRDefault="3E91906B">
      <w:pPr>
        <w:pStyle w:val="CommentText"/>
      </w:pPr>
    </w:p>
    <w:p w14:paraId="749E1CC4" w14:textId="54E3BA6E" w:rsidR="3E91906B" w:rsidRDefault="3E91906B">
      <w:pPr>
        <w:pStyle w:val="CommentText"/>
      </w:pPr>
      <w:r>
        <w:t>- Bread</w:t>
      </w:r>
    </w:p>
    <w:p w14:paraId="4F58D19C" w14:textId="3C6150B6" w:rsidR="3E91906B" w:rsidRDefault="3E91906B">
      <w:pPr>
        <w:pStyle w:val="CommentText"/>
      </w:pPr>
      <w:r>
        <w:t xml:space="preserve">        - BreadType?</w:t>
      </w:r>
    </w:p>
    <w:p w14:paraId="0E758A6C" w14:textId="4F769250" w:rsidR="3E91906B" w:rsidRDefault="3E91906B">
      <w:pPr>
        <w:pStyle w:val="CommentText"/>
      </w:pPr>
    </w:p>
    <w:p w14:paraId="73A3F065" w14:textId="40BBBB67" w:rsidR="3E91906B" w:rsidRDefault="3E91906B">
      <w:pPr>
        <w:pStyle w:val="CommentText"/>
      </w:pPr>
      <w:r>
        <w:t>or</w:t>
      </w:r>
    </w:p>
    <w:p w14:paraId="536A755D" w14:textId="79DE42EC" w:rsidR="3E91906B" w:rsidRDefault="3E91906B">
      <w:pPr>
        <w:pStyle w:val="CommentText"/>
      </w:pPr>
    </w:p>
    <w:p w14:paraId="0E58335E" w14:textId="609748B4" w:rsidR="3E91906B" w:rsidRDefault="3E91906B">
      <w:pPr>
        <w:pStyle w:val="CommentText"/>
      </w:pPr>
      <w:r>
        <w:t>- Bread</w:t>
      </w:r>
    </w:p>
    <w:p w14:paraId="227E9FFF" w14:textId="5C79768A" w:rsidR="3E91906B" w:rsidRDefault="3E91906B">
      <w:pPr>
        <w:pStyle w:val="CommentText"/>
      </w:pPr>
      <w:r>
        <w:t xml:space="preserve">        - BreadList?</w:t>
      </w:r>
    </w:p>
    <w:p w14:paraId="6FC81DAF" w14:textId="37796517" w:rsidR="3E91906B" w:rsidRDefault="3E91906B">
      <w:pPr>
        <w:pStyle w:val="CommentText"/>
      </w:pPr>
    </w:p>
  </w:comment>
  <w:comment w:id="14" w:author="Chris McConnell" w:date="2021-02-11T08:25:00Z" w:initials="CM">
    <w:p w14:paraId="61A07816" w14:textId="6FE36C23" w:rsidR="065D043B" w:rsidRDefault="065D043B">
      <w:pPr>
        <w:pStyle w:val="CommentText"/>
      </w:pPr>
      <w:r>
        <w:t>BreadList would be fine, but part of the reason for adding Property to the end is to prevent name collisions, i.e. if I had a property called "age" it would collide with the prebuilt age.</w:t>
      </w:r>
      <w:r>
        <w:rPr>
          <w:rStyle w:val="CommentReference"/>
        </w:rPr>
        <w:annotationRef/>
      </w:r>
    </w:p>
  </w:comment>
  <w:comment w:id="15" w:author="Steve Munk" w:date="2021-02-17T14:59:00Z" w:initials="SM">
    <w:p w14:paraId="5A598403" w14:textId="6046C850" w:rsidR="00150FC0" w:rsidRDefault="00150FC0">
      <w:pPr>
        <w:pStyle w:val="CommentText"/>
      </w:pPr>
      <w:r>
        <w:rPr>
          <w:rStyle w:val="CommentReference"/>
        </w:rPr>
        <w:annotationRef/>
      </w:r>
      <w:r>
        <w:t>Are all features</w:t>
      </w:r>
      <w:r w:rsidR="00F63A8D">
        <w:t xml:space="preserve"> global?</w:t>
      </w:r>
    </w:p>
  </w:comment>
  <w:comment w:id="16" w:author="Chris McConnell" w:date="2021-02-17T18:19:00Z" w:initials="CM">
    <w:p w14:paraId="7E81AFEC" w14:textId="43A621AC" w:rsidR="07D09183" w:rsidRDefault="07D09183">
      <w:pPr>
        <w:pStyle w:val="CommentText"/>
      </w:pPr>
      <w:r>
        <w:t>Phraselist can be made global all other features are specific to a given entity definition.</w:t>
      </w:r>
      <w:r>
        <w:rPr>
          <w:rStyle w:val="CommentReference"/>
        </w:rPr>
        <w:annotationRef/>
      </w:r>
    </w:p>
  </w:comment>
  <w:comment w:id="17" w:author="Melanie Wang" w:date="2021-02-10T12:18:00Z" w:initials="MW">
    <w:p w14:paraId="7FEBED1F" w14:textId="7CE074C1" w:rsidR="26E0BB96" w:rsidRDefault="26E0BB96">
      <w:pPr>
        <w:pStyle w:val="CommentText"/>
      </w:pPr>
      <w:r>
        <w:t>(add italics since this is the folder name, yes?)</w:t>
      </w:r>
      <w:r>
        <w:rPr>
          <w:rStyle w:val="CommentReference"/>
        </w:rPr>
        <w:annotationRef/>
      </w:r>
    </w:p>
    <w:p w14:paraId="63C1DB9C" w14:textId="739727D9" w:rsidR="26E0BB96" w:rsidRDefault="26E0BB96">
      <w:pPr>
        <w:pStyle w:val="CommentText"/>
      </w:pPr>
    </w:p>
  </w:comment>
  <w:comment w:id="18" w:author="Steve Munk" w:date="2021-02-17T11:18:00Z" w:initials="SM">
    <w:p w14:paraId="57F47F68" w14:textId="22F4BEBB" w:rsidR="00473CD6" w:rsidRDefault="00473CD6">
      <w:pPr>
        <w:pStyle w:val="CommentText"/>
      </w:pPr>
      <w:r>
        <w:rPr>
          <w:rStyle w:val="CommentReference"/>
        </w:rPr>
        <w:annotationRef/>
      </w:r>
      <w:r w:rsidR="00F55FBB">
        <w:t>Is there any difference between a hierarchical entity</w:t>
      </w:r>
      <w:r w:rsidR="000502CB">
        <w:t xml:space="preserve"> and a hierarchical model</w:t>
      </w:r>
      <w:r w:rsidR="00DD6279">
        <w:t xml:space="preserve">? </w:t>
      </w:r>
      <w:r>
        <w:rPr>
          <w:rStyle w:val="CommentReference"/>
        </w:rPr>
        <w:annotationRef/>
      </w:r>
    </w:p>
  </w:comment>
  <w:comment w:id="19" w:author="Chris McConnell" w:date="2021-02-17T18:15:00Z" w:initials="CM">
    <w:p w14:paraId="7989F488" w14:textId="76377166" w:rsidR="4F8DC351" w:rsidRDefault="4F8DC351">
      <w:pPr>
        <w:pStyle w:val="CommentText"/>
      </w:pPr>
      <w:r>
        <w:t>No.  I've changed the text.</w:t>
      </w:r>
      <w:r>
        <w:rPr>
          <w:rStyle w:val="CommentReference"/>
        </w:rPr>
        <w:annotationRef/>
      </w:r>
    </w:p>
  </w:comment>
  <w:comment w:id="20" w:author="Steve Munk" w:date="2021-02-17T17:11:00Z" w:initials="SM">
    <w:p w14:paraId="46F2CF6B" w14:textId="09E4CBC1" w:rsidR="007F398A" w:rsidRDefault="007F398A">
      <w:pPr>
        <w:pStyle w:val="CommentText"/>
      </w:pPr>
      <w:r>
        <w:rPr>
          <w:rStyle w:val="CommentReference"/>
        </w:rPr>
        <w:annotationRef/>
      </w:r>
      <w:r w:rsidR="0025353D">
        <w:t>I’m not familiar with</w:t>
      </w:r>
      <w:r w:rsidR="00E5444C">
        <w:t xml:space="preserve"> “</w:t>
      </w:r>
      <w:r w:rsidR="00E5444C">
        <w:rPr>
          <w:i/>
          <w:iCs/>
        </w:rPr>
        <w:t>usesFeature</w:t>
      </w:r>
      <w:r w:rsidR="007E1C85" w:rsidRPr="00FB79BB">
        <w:t>”</w:t>
      </w:r>
      <w:r w:rsidR="009D731B">
        <w:t>, this is</w:t>
      </w:r>
      <w:r w:rsidR="00361CE1">
        <w:t xml:space="preserve"> </w:t>
      </w:r>
      <w:r w:rsidR="000F52C7">
        <w:t>.lu</w:t>
      </w:r>
      <w:r w:rsidR="00A61380">
        <w:t xml:space="preserve">, correct? </w:t>
      </w:r>
      <w:r w:rsidR="00865666">
        <w:t>Are all of these command</w:t>
      </w:r>
      <w:r w:rsidR="000D4B94">
        <w:t>s</w:t>
      </w:r>
      <w:r w:rsidR="00865666">
        <w:t xml:space="preserve"> documented somewhere?</w:t>
      </w:r>
      <w:r>
        <w:rPr>
          <w:rStyle w:val="CommentReference"/>
        </w:rPr>
        <w:annotationRef/>
      </w:r>
    </w:p>
  </w:comment>
  <w:comment w:id="21" w:author="Chris McConnell" w:date="2021-02-17T18:16:00Z" w:initials="CM">
    <w:p w14:paraId="1DC48A48" w14:textId="74AEBDBF" w:rsidR="00B2B6CC" w:rsidRDefault="00E812E5" w:rsidP="00B2B6CC">
      <w:pPr>
        <w:pStyle w:val="CommentText"/>
        <w:rPr>
          <w:rStyle w:val="Hyperlink"/>
        </w:rPr>
      </w:pPr>
      <w:hyperlink r:id="rId1">
        <w:r w:rsidR="00B2B6CC" w:rsidRPr="00B2B6CC">
          <w:rPr>
            <w:rStyle w:val="Hyperlink"/>
          </w:rPr>
          <w:t>.lu file format - Bot Service | Microsoft Docs</w:t>
        </w:r>
      </w:hyperlink>
      <w:r w:rsidR="00B2B6CC">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9685C" w15:done="1"/>
  <w15:commentEx w15:paraId="228684F9" w15:done="1"/>
  <w15:commentEx w15:paraId="044091DA" w15:done="0"/>
  <w15:commentEx w15:paraId="6AD967B4" w15:paraIdParent="044091DA" w15:done="0"/>
  <w15:commentEx w15:paraId="260EA6E0" w15:paraIdParent="044091DA" w15:done="0"/>
  <w15:commentEx w15:paraId="6378C2FE" w15:paraIdParent="044091DA" w15:done="0"/>
  <w15:commentEx w15:paraId="0EF8304F" w15:paraIdParent="044091DA" w15:done="0"/>
  <w15:commentEx w15:paraId="74CAB778" w15:paraIdParent="044091DA" w15:done="0"/>
  <w15:commentEx w15:paraId="333322AF" w15:paraIdParent="044091DA" w15:done="0"/>
  <w15:commentEx w15:paraId="29BFA733" w15:done="0"/>
  <w15:commentEx w15:paraId="0AC11A48" w15:done="1"/>
  <w15:commentEx w15:paraId="6FC81DAF" w15:done="0"/>
  <w15:commentEx w15:paraId="61A07816" w15:paraIdParent="6FC81DAF" w15:done="0"/>
  <w15:commentEx w15:paraId="5A598403" w15:done="0"/>
  <w15:commentEx w15:paraId="7E81AFEC" w15:paraIdParent="5A598403" w15:done="0"/>
  <w15:commentEx w15:paraId="63C1DB9C" w15:done="1"/>
  <w15:commentEx w15:paraId="57F47F68" w15:done="1"/>
  <w15:commentEx w15:paraId="7989F488" w15:paraIdParent="57F47F68" w15:done="1"/>
  <w15:commentEx w15:paraId="46F2CF6B" w15:done="0"/>
  <w15:commentEx w15:paraId="1DC48A48" w15:paraIdParent="46F2CF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CD5FC6" w16cex:dateUtc="2021-01-28T00:41:00Z"/>
  <w16cex:commentExtensible w16cex:durableId="422F1C6B" w16cex:dateUtc="2021-01-28T00:46:00Z"/>
  <w16cex:commentExtensible w16cex:durableId="7CCDF453" w16cex:dateUtc="2021-01-28T00:59:00Z"/>
  <w16cex:commentExtensible w16cex:durableId="23BD1C78" w16cex:dateUtc="2021-01-28T19:20:00Z"/>
  <w16cex:commentExtensible w16cex:durableId="2FC5A5E5" w16cex:dateUtc="2021-01-28T21:08:00Z"/>
  <w16cex:commentExtensible w16cex:durableId="5573DBCE" w16cex:dateUtc="2021-02-10T20:10:00Z"/>
  <w16cex:commentExtensible w16cex:durableId="0A5D5D65" w16cex:dateUtc="2021-02-10T21:26:00Z"/>
  <w16cex:commentExtensible w16cex:durableId="23CF66AD" w16cex:dateUtc="2021-02-11T16:17:00Z"/>
  <w16cex:commentExtensible w16cex:durableId="449DA19F" w16cex:dateUtc="2021-02-11T17:28:00Z"/>
  <w16cex:commentExtensible w16cex:durableId="04A5AE7B" w16cex:dateUtc="2021-01-28T01:02:00Z"/>
  <w16cex:commentExtensible w16cex:durableId="03318081" w16cex:dateUtc="2021-01-28T01:14:00Z"/>
  <w16cex:commentExtensible w16cex:durableId="3251B75F" w16cex:dateUtc="2021-02-10T21:27:00Z"/>
  <w16cex:commentExtensible w16cex:durableId="1F3A7F6D" w16cex:dateUtc="2021-02-11T16:25:00Z"/>
  <w16cex:commentExtensible w16cex:durableId="23D7ADD8" w16cex:dateUtc="2021-02-17T22:59:00Z"/>
  <w16cex:commentExtensible w16cex:durableId="6B1596A4" w16cex:dateUtc="2021-02-18T02:19:00Z"/>
  <w16cex:commentExtensible w16cex:durableId="51DA1138" w16cex:dateUtc="2021-02-10T20:18:00Z"/>
  <w16cex:commentExtensible w16cex:durableId="23D779F5" w16cex:dateUtc="2021-02-17T19:18:00Z"/>
  <w16cex:commentExtensible w16cex:durableId="3CE5DA0C" w16cex:dateUtc="2021-02-18T02:15:00Z"/>
  <w16cex:commentExtensible w16cex:durableId="23D7CCAF" w16cex:dateUtc="2021-02-18T01:11:00Z"/>
  <w16cex:commentExtensible w16cex:durableId="3680FAEF" w16cex:dateUtc="2021-02-18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9685C" w16cid:durableId="62CD5FC6"/>
  <w16cid:commentId w16cid:paraId="228684F9" w16cid:durableId="422F1C6B"/>
  <w16cid:commentId w16cid:paraId="044091DA" w16cid:durableId="7CCDF453"/>
  <w16cid:commentId w16cid:paraId="6AD967B4" w16cid:durableId="23BD1C78"/>
  <w16cid:commentId w16cid:paraId="260EA6E0" w16cid:durableId="2FC5A5E5"/>
  <w16cid:commentId w16cid:paraId="6378C2FE" w16cid:durableId="5573DBCE"/>
  <w16cid:commentId w16cid:paraId="0EF8304F" w16cid:durableId="0A5D5D65"/>
  <w16cid:commentId w16cid:paraId="74CAB778" w16cid:durableId="23CF66AD"/>
  <w16cid:commentId w16cid:paraId="333322AF" w16cid:durableId="449DA19F"/>
  <w16cid:commentId w16cid:paraId="29BFA733" w16cid:durableId="04A5AE7B"/>
  <w16cid:commentId w16cid:paraId="0AC11A48" w16cid:durableId="03318081"/>
  <w16cid:commentId w16cid:paraId="6FC81DAF" w16cid:durableId="3251B75F"/>
  <w16cid:commentId w16cid:paraId="61A07816" w16cid:durableId="1F3A7F6D"/>
  <w16cid:commentId w16cid:paraId="5A598403" w16cid:durableId="23D7ADD8"/>
  <w16cid:commentId w16cid:paraId="7E81AFEC" w16cid:durableId="6B1596A4"/>
  <w16cid:commentId w16cid:paraId="63C1DB9C" w16cid:durableId="51DA1138"/>
  <w16cid:commentId w16cid:paraId="57F47F68" w16cid:durableId="23D779F5"/>
  <w16cid:commentId w16cid:paraId="7989F488" w16cid:durableId="3CE5DA0C"/>
  <w16cid:commentId w16cid:paraId="46F2CF6B" w16cid:durableId="23D7CCAF"/>
  <w16cid:commentId w16cid:paraId="1DC48A48" w16cid:durableId="3680F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DEA1" w14:textId="77777777" w:rsidR="00253862" w:rsidRDefault="00253862">
      <w:pPr>
        <w:spacing w:after="0" w:line="240" w:lineRule="auto"/>
      </w:pPr>
      <w:r>
        <w:separator/>
      </w:r>
    </w:p>
  </w:endnote>
  <w:endnote w:type="continuationSeparator" w:id="0">
    <w:p w14:paraId="6F648A50" w14:textId="77777777" w:rsidR="00253862" w:rsidRDefault="00253862">
      <w:pPr>
        <w:spacing w:after="0" w:line="240" w:lineRule="auto"/>
      </w:pPr>
      <w:r>
        <w:continuationSeparator/>
      </w:r>
    </w:p>
  </w:endnote>
  <w:endnote w:type="continuationNotice" w:id="1">
    <w:p w14:paraId="49CE3C06" w14:textId="77777777" w:rsidR="00253862" w:rsidRDefault="002538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14E6E47D" w14:textId="77777777" w:rsidR="0013591F" w:rsidRDefault="000A0F9B">
        <w:pPr>
          <w:pStyle w:val="Foo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0E75D" w14:textId="77777777" w:rsidR="00253862" w:rsidRDefault="00253862">
      <w:pPr>
        <w:spacing w:after="0" w:line="240" w:lineRule="auto"/>
      </w:pPr>
      <w:r>
        <w:separator/>
      </w:r>
    </w:p>
  </w:footnote>
  <w:footnote w:type="continuationSeparator" w:id="0">
    <w:p w14:paraId="3D064AC1" w14:textId="77777777" w:rsidR="00253862" w:rsidRDefault="00253862">
      <w:pPr>
        <w:spacing w:after="0" w:line="240" w:lineRule="auto"/>
      </w:pPr>
      <w:r>
        <w:continuationSeparator/>
      </w:r>
    </w:p>
  </w:footnote>
  <w:footnote w:type="continuationNotice" w:id="1">
    <w:p w14:paraId="7005FAA1" w14:textId="77777777" w:rsidR="00253862" w:rsidRDefault="00253862">
      <w:pPr>
        <w:spacing w:after="0" w:line="240" w:lineRule="auto"/>
      </w:pP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itfSHHGwSbcAO6" id="Okz/6Gb1"/>
    <int:WordHash hashCode="4gTSiih09hI3R2" id="5l+jMhbP"/>
    <int:WordHash hashCode="m/D4/19di8v/ud" id="svL7gspz"/>
    <int:WordHash hashCode="53oxWZ6Z0V44AE" id="h3rNF3th"/>
    <int:WordHash hashCode="vRZP2sgsSUl/fK" id="BUvfcsNv"/>
    <int:WordHash hashCode="T2uh1uCfFUtYOn" id="lJygXS/n"/>
    <int:WordHash hashCode="ISQDfKZqM8FMSE" id="U9ZnsN+7"/>
  </int:Manifest>
  <int:Observations>
    <int:Content id="Okz/6Gb1">
      <int:Rejection type="AugLoop_Text_Critique"/>
    </int:Content>
    <int:Content id="5l+jMhbP">
      <int:Rejection type="AugLoop_Text_Critique"/>
    </int:Content>
    <int:Content id="svL7gspz">
      <int:Rejection type="AugLoop_Text_Critique"/>
    </int:Content>
    <int:Content id="h3rNF3th">
      <int:Rejection type="AugLoop_Text_Critique"/>
    </int:Content>
    <int:Content id="BUvfcsNv">
      <int:Rejection type="AugLoop_Text_Critique"/>
    </int:Content>
    <int:Content id="lJygXS/n">
      <int:Rejection type="AugLoop_Text_Critique"/>
    </int:Content>
    <int:Content id="U9ZnsN+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46404B"/>
    <w:multiLevelType w:val="hybridMultilevel"/>
    <w:tmpl w:val="936AF868"/>
    <w:lvl w:ilvl="0" w:tplc="E6246E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9934025"/>
    <w:multiLevelType w:val="hybridMultilevel"/>
    <w:tmpl w:val="9372EF52"/>
    <w:lvl w:ilvl="0" w:tplc="E6246E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ie Wang">
    <w15:presenceInfo w15:providerId="AD" w15:userId="S::mewa@microsoft.com::f1ef6362-d79d-4f04-9ad3-bdec21ca8734"/>
  </w15:person>
  <w15:person w15:author="Xi Yang">
    <w15:presenceInfo w15:providerId="AD" w15:userId="S::xiyang1@microsoft.com::60b532cc-fa31-4c68-b54b-a14b388a9113"/>
  </w15:person>
  <w15:person w15:author="Chris">
    <w15:presenceInfo w15:providerId="None" w15:userId="Chris"/>
  </w15:person>
  <w15:person w15:author="Chris McConnell">
    <w15:presenceInfo w15:providerId="AD" w15:userId="S::chrimc@microsoft.com::b528276b-165c-46f0-b8ad-5e0517312670"/>
  </w15:person>
  <w15:person w15:author="Steve Munk">
    <w15:presenceInfo w15:providerId="AD" w15:userId="S::stevem@terawe.com::e2f29ffb-ec63-49c4-8d7f-d7494f2d3a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AD"/>
    <w:rsid w:val="00001C33"/>
    <w:rsid w:val="00012485"/>
    <w:rsid w:val="00021A30"/>
    <w:rsid w:val="00021E8A"/>
    <w:rsid w:val="00022BFB"/>
    <w:rsid w:val="0003436A"/>
    <w:rsid w:val="000404F1"/>
    <w:rsid w:val="00041437"/>
    <w:rsid w:val="00046A15"/>
    <w:rsid w:val="0005015F"/>
    <w:rsid w:val="000502CB"/>
    <w:rsid w:val="000504A4"/>
    <w:rsid w:val="00051FEE"/>
    <w:rsid w:val="00072832"/>
    <w:rsid w:val="0007463A"/>
    <w:rsid w:val="000779B7"/>
    <w:rsid w:val="00080175"/>
    <w:rsid w:val="00083FAB"/>
    <w:rsid w:val="000A0F9B"/>
    <w:rsid w:val="000B01D4"/>
    <w:rsid w:val="000B16CD"/>
    <w:rsid w:val="000C1459"/>
    <w:rsid w:val="000C6A76"/>
    <w:rsid w:val="000D2EFD"/>
    <w:rsid w:val="000D3D37"/>
    <w:rsid w:val="000D4B94"/>
    <w:rsid w:val="000F52C7"/>
    <w:rsid w:val="000F7ACF"/>
    <w:rsid w:val="001018E0"/>
    <w:rsid w:val="00107682"/>
    <w:rsid w:val="001135C9"/>
    <w:rsid w:val="00121608"/>
    <w:rsid w:val="00123E1E"/>
    <w:rsid w:val="001261BE"/>
    <w:rsid w:val="00130FEC"/>
    <w:rsid w:val="00133F0D"/>
    <w:rsid w:val="001353F2"/>
    <w:rsid w:val="0013591F"/>
    <w:rsid w:val="001363ED"/>
    <w:rsid w:val="00140951"/>
    <w:rsid w:val="00141183"/>
    <w:rsid w:val="00147D58"/>
    <w:rsid w:val="00150FC0"/>
    <w:rsid w:val="00163331"/>
    <w:rsid w:val="00163571"/>
    <w:rsid w:val="00171900"/>
    <w:rsid w:val="00182A24"/>
    <w:rsid w:val="001842D1"/>
    <w:rsid w:val="0019447A"/>
    <w:rsid w:val="001954D6"/>
    <w:rsid w:val="001A5099"/>
    <w:rsid w:val="001B2BAD"/>
    <w:rsid w:val="001C1847"/>
    <w:rsid w:val="001D021B"/>
    <w:rsid w:val="001D04FC"/>
    <w:rsid w:val="001D2718"/>
    <w:rsid w:val="001D3947"/>
    <w:rsid w:val="001F12A0"/>
    <w:rsid w:val="001F2CF9"/>
    <w:rsid w:val="001F3517"/>
    <w:rsid w:val="00201019"/>
    <w:rsid w:val="00216BF8"/>
    <w:rsid w:val="00226C0B"/>
    <w:rsid w:val="00244E04"/>
    <w:rsid w:val="0024640E"/>
    <w:rsid w:val="002473A7"/>
    <w:rsid w:val="0025353D"/>
    <w:rsid w:val="00253862"/>
    <w:rsid w:val="00254E62"/>
    <w:rsid w:val="002559F9"/>
    <w:rsid w:val="002614AD"/>
    <w:rsid w:val="00261E45"/>
    <w:rsid w:val="00263050"/>
    <w:rsid w:val="00266297"/>
    <w:rsid w:val="00266E16"/>
    <w:rsid w:val="0027235E"/>
    <w:rsid w:val="002730A0"/>
    <w:rsid w:val="00275BDE"/>
    <w:rsid w:val="002962F8"/>
    <w:rsid w:val="002A3239"/>
    <w:rsid w:val="002A3515"/>
    <w:rsid w:val="002A4DC7"/>
    <w:rsid w:val="002B4D7D"/>
    <w:rsid w:val="002B7036"/>
    <w:rsid w:val="002C1B16"/>
    <w:rsid w:val="002D2BB8"/>
    <w:rsid w:val="002E1E80"/>
    <w:rsid w:val="002E2CD3"/>
    <w:rsid w:val="002E53BC"/>
    <w:rsid w:val="002E5456"/>
    <w:rsid w:val="002E6652"/>
    <w:rsid w:val="002F2901"/>
    <w:rsid w:val="002F45FC"/>
    <w:rsid w:val="003104AE"/>
    <w:rsid w:val="00315B63"/>
    <w:rsid w:val="00332C15"/>
    <w:rsid w:val="00334C12"/>
    <w:rsid w:val="003404C3"/>
    <w:rsid w:val="00341EB2"/>
    <w:rsid w:val="0035027A"/>
    <w:rsid w:val="003510FA"/>
    <w:rsid w:val="003570B2"/>
    <w:rsid w:val="00357FD7"/>
    <w:rsid w:val="00361CE1"/>
    <w:rsid w:val="003634E4"/>
    <w:rsid w:val="003706E7"/>
    <w:rsid w:val="00371299"/>
    <w:rsid w:val="00373A44"/>
    <w:rsid w:val="003827CD"/>
    <w:rsid w:val="00391F40"/>
    <w:rsid w:val="003932A8"/>
    <w:rsid w:val="00395949"/>
    <w:rsid w:val="003A469C"/>
    <w:rsid w:val="003A6E26"/>
    <w:rsid w:val="003A7482"/>
    <w:rsid w:val="003A77FC"/>
    <w:rsid w:val="003F6BE7"/>
    <w:rsid w:val="0040370A"/>
    <w:rsid w:val="004109D2"/>
    <w:rsid w:val="0042225A"/>
    <w:rsid w:val="00422562"/>
    <w:rsid w:val="00431E07"/>
    <w:rsid w:val="00436030"/>
    <w:rsid w:val="004369CA"/>
    <w:rsid w:val="00437710"/>
    <w:rsid w:val="00466678"/>
    <w:rsid w:val="00467D8F"/>
    <w:rsid w:val="0047159A"/>
    <w:rsid w:val="0047162A"/>
    <w:rsid w:val="00472C13"/>
    <w:rsid w:val="004736FD"/>
    <w:rsid w:val="00473CD6"/>
    <w:rsid w:val="004950A5"/>
    <w:rsid w:val="004A4CD4"/>
    <w:rsid w:val="004B6574"/>
    <w:rsid w:val="004D7C15"/>
    <w:rsid w:val="004E017C"/>
    <w:rsid w:val="004F0BA9"/>
    <w:rsid w:val="004F4A99"/>
    <w:rsid w:val="004F6453"/>
    <w:rsid w:val="005052C3"/>
    <w:rsid w:val="005121BC"/>
    <w:rsid w:val="00513CAC"/>
    <w:rsid w:val="00521C86"/>
    <w:rsid w:val="005235AF"/>
    <w:rsid w:val="00527ACD"/>
    <w:rsid w:val="0054136E"/>
    <w:rsid w:val="0054162D"/>
    <w:rsid w:val="00554B1E"/>
    <w:rsid w:val="00556AF5"/>
    <w:rsid w:val="00563C68"/>
    <w:rsid w:val="00565F67"/>
    <w:rsid w:val="005708F7"/>
    <w:rsid w:val="005710ED"/>
    <w:rsid w:val="00572445"/>
    <w:rsid w:val="00574057"/>
    <w:rsid w:val="0057672D"/>
    <w:rsid w:val="005846C0"/>
    <w:rsid w:val="005848FB"/>
    <w:rsid w:val="0058555E"/>
    <w:rsid w:val="00587A2E"/>
    <w:rsid w:val="005A1FFF"/>
    <w:rsid w:val="005A3C67"/>
    <w:rsid w:val="005A4E57"/>
    <w:rsid w:val="005B5215"/>
    <w:rsid w:val="005B5E26"/>
    <w:rsid w:val="005C75E4"/>
    <w:rsid w:val="005D2F05"/>
    <w:rsid w:val="005E4F6B"/>
    <w:rsid w:val="00610A6C"/>
    <w:rsid w:val="006126F6"/>
    <w:rsid w:val="00614938"/>
    <w:rsid w:val="006223E4"/>
    <w:rsid w:val="0064318F"/>
    <w:rsid w:val="006534D5"/>
    <w:rsid w:val="00655529"/>
    <w:rsid w:val="00655769"/>
    <w:rsid w:val="00660135"/>
    <w:rsid w:val="00661A79"/>
    <w:rsid w:val="00666119"/>
    <w:rsid w:val="006720F7"/>
    <w:rsid w:val="006724C1"/>
    <w:rsid w:val="00677619"/>
    <w:rsid w:val="00682A4C"/>
    <w:rsid w:val="006924F1"/>
    <w:rsid w:val="00696B08"/>
    <w:rsid w:val="006A5746"/>
    <w:rsid w:val="006B32F9"/>
    <w:rsid w:val="006D15A0"/>
    <w:rsid w:val="006D2637"/>
    <w:rsid w:val="006D35AB"/>
    <w:rsid w:val="006E0523"/>
    <w:rsid w:val="006F76A7"/>
    <w:rsid w:val="00704FEB"/>
    <w:rsid w:val="00733285"/>
    <w:rsid w:val="00736979"/>
    <w:rsid w:val="0076450D"/>
    <w:rsid w:val="007653AD"/>
    <w:rsid w:val="00765BFC"/>
    <w:rsid w:val="00771F16"/>
    <w:rsid w:val="00773323"/>
    <w:rsid w:val="0078294C"/>
    <w:rsid w:val="00786FC7"/>
    <w:rsid w:val="007925C6"/>
    <w:rsid w:val="007A2B6D"/>
    <w:rsid w:val="007A3E52"/>
    <w:rsid w:val="007A60E0"/>
    <w:rsid w:val="007C6177"/>
    <w:rsid w:val="007D3C20"/>
    <w:rsid w:val="007D4D31"/>
    <w:rsid w:val="007D5328"/>
    <w:rsid w:val="007E1C85"/>
    <w:rsid w:val="007E5BC6"/>
    <w:rsid w:val="007F398A"/>
    <w:rsid w:val="007F5197"/>
    <w:rsid w:val="00804610"/>
    <w:rsid w:val="008142A9"/>
    <w:rsid w:val="008321B8"/>
    <w:rsid w:val="00836CF8"/>
    <w:rsid w:val="00837315"/>
    <w:rsid w:val="008400A7"/>
    <w:rsid w:val="008453F6"/>
    <w:rsid w:val="00851C0F"/>
    <w:rsid w:val="00865666"/>
    <w:rsid w:val="008675BD"/>
    <w:rsid w:val="008703E8"/>
    <w:rsid w:val="00870A34"/>
    <w:rsid w:val="00870A98"/>
    <w:rsid w:val="00877B56"/>
    <w:rsid w:val="008B6008"/>
    <w:rsid w:val="008B7CDC"/>
    <w:rsid w:val="008C57D8"/>
    <w:rsid w:val="008E50F9"/>
    <w:rsid w:val="008E61F7"/>
    <w:rsid w:val="008F519B"/>
    <w:rsid w:val="008F6CFC"/>
    <w:rsid w:val="00900183"/>
    <w:rsid w:val="00904E9F"/>
    <w:rsid w:val="00944094"/>
    <w:rsid w:val="00944167"/>
    <w:rsid w:val="00947609"/>
    <w:rsid w:val="00954ECC"/>
    <w:rsid w:val="00963736"/>
    <w:rsid w:val="00964905"/>
    <w:rsid w:val="00970F76"/>
    <w:rsid w:val="00971DEC"/>
    <w:rsid w:val="00983CAA"/>
    <w:rsid w:val="009A7096"/>
    <w:rsid w:val="009B3A5E"/>
    <w:rsid w:val="009C17C8"/>
    <w:rsid w:val="009C468E"/>
    <w:rsid w:val="009D0575"/>
    <w:rsid w:val="009D731B"/>
    <w:rsid w:val="009E1983"/>
    <w:rsid w:val="009F557A"/>
    <w:rsid w:val="00A029A4"/>
    <w:rsid w:val="00A27B4B"/>
    <w:rsid w:val="00A31F65"/>
    <w:rsid w:val="00A34D54"/>
    <w:rsid w:val="00A50AE4"/>
    <w:rsid w:val="00A52B73"/>
    <w:rsid w:val="00A541A0"/>
    <w:rsid w:val="00A56BFD"/>
    <w:rsid w:val="00A61380"/>
    <w:rsid w:val="00A639A3"/>
    <w:rsid w:val="00A73CAC"/>
    <w:rsid w:val="00A772C0"/>
    <w:rsid w:val="00A842EA"/>
    <w:rsid w:val="00A843C1"/>
    <w:rsid w:val="00A92299"/>
    <w:rsid w:val="00A94D47"/>
    <w:rsid w:val="00AA044A"/>
    <w:rsid w:val="00AB2F20"/>
    <w:rsid w:val="00AB5E80"/>
    <w:rsid w:val="00AC5262"/>
    <w:rsid w:val="00AD401D"/>
    <w:rsid w:val="00AE11CF"/>
    <w:rsid w:val="00AF0E58"/>
    <w:rsid w:val="00AF17A1"/>
    <w:rsid w:val="00AF1BF3"/>
    <w:rsid w:val="00AF62A9"/>
    <w:rsid w:val="00B1677D"/>
    <w:rsid w:val="00B21609"/>
    <w:rsid w:val="00B2B6CC"/>
    <w:rsid w:val="00B302A0"/>
    <w:rsid w:val="00B32C68"/>
    <w:rsid w:val="00B33EAE"/>
    <w:rsid w:val="00B366DD"/>
    <w:rsid w:val="00B41BE5"/>
    <w:rsid w:val="00B469D1"/>
    <w:rsid w:val="00B50C7B"/>
    <w:rsid w:val="00B514F2"/>
    <w:rsid w:val="00B601B5"/>
    <w:rsid w:val="00B63057"/>
    <w:rsid w:val="00B64B70"/>
    <w:rsid w:val="00B66857"/>
    <w:rsid w:val="00B87DF6"/>
    <w:rsid w:val="00BA0DAC"/>
    <w:rsid w:val="00BA1FD9"/>
    <w:rsid w:val="00BA2D8A"/>
    <w:rsid w:val="00BA3B94"/>
    <w:rsid w:val="00BB0C27"/>
    <w:rsid w:val="00BB1B3A"/>
    <w:rsid w:val="00BC4A58"/>
    <w:rsid w:val="00BD1C3B"/>
    <w:rsid w:val="00BD7457"/>
    <w:rsid w:val="00BF0A9E"/>
    <w:rsid w:val="00BF350B"/>
    <w:rsid w:val="00C00B74"/>
    <w:rsid w:val="00C01C4B"/>
    <w:rsid w:val="00C022AD"/>
    <w:rsid w:val="00C07BE9"/>
    <w:rsid w:val="00C07F11"/>
    <w:rsid w:val="00C17CBA"/>
    <w:rsid w:val="00C37FE3"/>
    <w:rsid w:val="00C40207"/>
    <w:rsid w:val="00C46412"/>
    <w:rsid w:val="00C46E67"/>
    <w:rsid w:val="00C709DE"/>
    <w:rsid w:val="00C77141"/>
    <w:rsid w:val="00C825EE"/>
    <w:rsid w:val="00C900D4"/>
    <w:rsid w:val="00C92AFC"/>
    <w:rsid w:val="00C97554"/>
    <w:rsid w:val="00CA38F1"/>
    <w:rsid w:val="00CA3BCE"/>
    <w:rsid w:val="00CA46F2"/>
    <w:rsid w:val="00CB2E35"/>
    <w:rsid w:val="00CE0558"/>
    <w:rsid w:val="00CE31F3"/>
    <w:rsid w:val="00CE3601"/>
    <w:rsid w:val="00CE55D4"/>
    <w:rsid w:val="00D1203D"/>
    <w:rsid w:val="00D17059"/>
    <w:rsid w:val="00D17983"/>
    <w:rsid w:val="00D216BE"/>
    <w:rsid w:val="00D34D20"/>
    <w:rsid w:val="00D37604"/>
    <w:rsid w:val="00D44D1F"/>
    <w:rsid w:val="00D44D2A"/>
    <w:rsid w:val="00D66351"/>
    <w:rsid w:val="00D7560B"/>
    <w:rsid w:val="00D8247A"/>
    <w:rsid w:val="00D83ED8"/>
    <w:rsid w:val="00D92C07"/>
    <w:rsid w:val="00DA1947"/>
    <w:rsid w:val="00DA6B10"/>
    <w:rsid w:val="00DB5C82"/>
    <w:rsid w:val="00DC0340"/>
    <w:rsid w:val="00DD1AED"/>
    <w:rsid w:val="00DD4954"/>
    <w:rsid w:val="00DD6279"/>
    <w:rsid w:val="00DE3F62"/>
    <w:rsid w:val="00DE5584"/>
    <w:rsid w:val="00DE7CCA"/>
    <w:rsid w:val="00DE7CE4"/>
    <w:rsid w:val="00DF17A5"/>
    <w:rsid w:val="00DF76C6"/>
    <w:rsid w:val="00E07478"/>
    <w:rsid w:val="00E122E6"/>
    <w:rsid w:val="00E145DF"/>
    <w:rsid w:val="00E16EE2"/>
    <w:rsid w:val="00E248F6"/>
    <w:rsid w:val="00E26A3E"/>
    <w:rsid w:val="00E327E7"/>
    <w:rsid w:val="00E33FE9"/>
    <w:rsid w:val="00E52AF7"/>
    <w:rsid w:val="00E5444C"/>
    <w:rsid w:val="00E551FC"/>
    <w:rsid w:val="00E62526"/>
    <w:rsid w:val="00E673A9"/>
    <w:rsid w:val="00E72790"/>
    <w:rsid w:val="00E72822"/>
    <w:rsid w:val="00E73F9C"/>
    <w:rsid w:val="00E74DC3"/>
    <w:rsid w:val="00E75829"/>
    <w:rsid w:val="00E77168"/>
    <w:rsid w:val="00E812E5"/>
    <w:rsid w:val="00E8643E"/>
    <w:rsid w:val="00E87F6A"/>
    <w:rsid w:val="00E921CB"/>
    <w:rsid w:val="00E96139"/>
    <w:rsid w:val="00E96697"/>
    <w:rsid w:val="00EA00B6"/>
    <w:rsid w:val="00EA7B6B"/>
    <w:rsid w:val="00EB3358"/>
    <w:rsid w:val="00EB3E25"/>
    <w:rsid w:val="00EB7C59"/>
    <w:rsid w:val="00ED6D1E"/>
    <w:rsid w:val="00ED6E34"/>
    <w:rsid w:val="00EE0776"/>
    <w:rsid w:val="00EE3234"/>
    <w:rsid w:val="00EE7B19"/>
    <w:rsid w:val="00EF1179"/>
    <w:rsid w:val="00EF1F7A"/>
    <w:rsid w:val="00F0063D"/>
    <w:rsid w:val="00F05B38"/>
    <w:rsid w:val="00F1699F"/>
    <w:rsid w:val="00F1727D"/>
    <w:rsid w:val="00F27810"/>
    <w:rsid w:val="00F279C0"/>
    <w:rsid w:val="00F364A0"/>
    <w:rsid w:val="00F53B4E"/>
    <w:rsid w:val="00F55FBB"/>
    <w:rsid w:val="00F63A8D"/>
    <w:rsid w:val="00F717BE"/>
    <w:rsid w:val="00F75148"/>
    <w:rsid w:val="00F773B4"/>
    <w:rsid w:val="00F9577D"/>
    <w:rsid w:val="00FA2351"/>
    <w:rsid w:val="00FA6184"/>
    <w:rsid w:val="00FA67F7"/>
    <w:rsid w:val="00FB69FA"/>
    <w:rsid w:val="00FB79BB"/>
    <w:rsid w:val="00FC2473"/>
    <w:rsid w:val="00FC27BA"/>
    <w:rsid w:val="00FC5595"/>
    <w:rsid w:val="00FD686F"/>
    <w:rsid w:val="00FD7837"/>
    <w:rsid w:val="00FE186D"/>
    <w:rsid w:val="00FE2135"/>
    <w:rsid w:val="00FE51EF"/>
    <w:rsid w:val="00FE7678"/>
    <w:rsid w:val="00FF1B75"/>
    <w:rsid w:val="00FF329A"/>
    <w:rsid w:val="01CFF9DE"/>
    <w:rsid w:val="022420B6"/>
    <w:rsid w:val="0268F204"/>
    <w:rsid w:val="0273B2F7"/>
    <w:rsid w:val="027FF4D2"/>
    <w:rsid w:val="028FF34C"/>
    <w:rsid w:val="02C3EEA7"/>
    <w:rsid w:val="02FD51CB"/>
    <w:rsid w:val="03BFD0F6"/>
    <w:rsid w:val="03C8EC71"/>
    <w:rsid w:val="04BBB345"/>
    <w:rsid w:val="0518A3A1"/>
    <w:rsid w:val="062EFFA6"/>
    <w:rsid w:val="065783A6"/>
    <w:rsid w:val="065D043B"/>
    <w:rsid w:val="066211CD"/>
    <w:rsid w:val="0679C77E"/>
    <w:rsid w:val="06A36B01"/>
    <w:rsid w:val="06ED6383"/>
    <w:rsid w:val="07008D33"/>
    <w:rsid w:val="07D09183"/>
    <w:rsid w:val="080684F8"/>
    <w:rsid w:val="088B22BD"/>
    <w:rsid w:val="0893DB67"/>
    <w:rsid w:val="089C5D94"/>
    <w:rsid w:val="08BCD4E2"/>
    <w:rsid w:val="09360A22"/>
    <w:rsid w:val="09983FE3"/>
    <w:rsid w:val="09C77ED5"/>
    <w:rsid w:val="0A48D82D"/>
    <w:rsid w:val="0A97D7DC"/>
    <w:rsid w:val="0B76DC24"/>
    <w:rsid w:val="0CC04C48"/>
    <w:rsid w:val="0DE1E07E"/>
    <w:rsid w:val="0DFE81F2"/>
    <w:rsid w:val="0E433037"/>
    <w:rsid w:val="0F267FFB"/>
    <w:rsid w:val="0F9A5253"/>
    <w:rsid w:val="10681244"/>
    <w:rsid w:val="10FC75FC"/>
    <w:rsid w:val="11044464"/>
    <w:rsid w:val="113622B4"/>
    <w:rsid w:val="1151EA63"/>
    <w:rsid w:val="11911B4F"/>
    <w:rsid w:val="119DA472"/>
    <w:rsid w:val="11CD54B3"/>
    <w:rsid w:val="11F7155C"/>
    <w:rsid w:val="124211E5"/>
    <w:rsid w:val="12D1F315"/>
    <w:rsid w:val="12EB1B72"/>
    <w:rsid w:val="1383FF45"/>
    <w:rsid w:val="13C444C0"/>
    <w:rsid w:val="13C4B9E9"/>
    <w:rsid w:val="13C6B5BA"/>
    <w:rsid w:val="14089D19"/>
    <w:rsid w:val="146DC376"/>
    <w:rsid w:val="1622BC34"/>
    <w:rsid w:val="17158308"/>
    <w:rsid w:val="1730ED79"/>
    <w:rsid w:val="17F1DFF9"/>
    <w:rsid w:val="1926C697"/>
    <w:rsid w:val="19413499"/>
    <w:rsid w:val="1951417B"/>
    <w:rsid w:val="1951918E"/>
    <w:rsid w:val="197106DC"/>
    <w:rsid w:val="19940D5B"/>
    <w:rsid w:val="19E91031"/>
    <w:rsid w:val="19F8BD5C"/>
    <w:rsid w:val="1A484F9D"/>
    <w:rsid w:val="1A872769"/>
    <w:rsid w:val="1AA91E26"/>
    <w:rsid w:val="1AB288BC"/>
    <w:rsid w:val="1AD0061D"/>
    <w:rsid w:val="1B0223E5"/>
    <w:rsid w:val="1B7D2AE7"/>
    <w:rsid w:val="1B84E092"/>
    <w:rsid w:val="1BFB4F78"/>
    <w:rsid w:val="1C1BB329"/>
    <w:rsid w:val="1CF8E518"/>
    <w:rsid w:val="1D3028B9"/>
    <w:rsid w:val="1ED69907"/>
    <w:rsid w:val="1F613738"/>
    <w:rsid w:val="201B7880"/>
    <w:rsid w:val="202ED289"/>
    <w:rsid w:val="20717A12"/>
    <w:rsid w:val="2108A1E3"/>
    <w:rsid w:val="21177FC0"/>
    <w:rsid w:val="219A843D"/>
    <w:rsid w:val="21C6D50C"/>
    <w:rsid w:val="21D1DE3E"/>
    <w:rsid w:val="21EC02BA"/>
    <w:rsid w:val="22E6E8EA"/>
    <w:rsid w:val="232AE2BF"/>
    <w:rsid w:val="236DAE9F"/>
    <w:rsid w:val="23FE74DE"/>
    <w:rsid w:val="2426C50E"/>
    <w:rsid w:val="24707D20"/>
    <w:rsid w:val="2482B94B"/>
    <w:rsid w:val="24C6B320"/>
    <w:rsid w:val="2591F213"/>
    <w:rsid w:val="25FDDCC2"/>
    <w:rsid w:val="26E0BB96"/>
    <w:rsid w:val="26E39ABA"/>
    <w:rsid w:val="2767814B"/>
    <w:rsid w:val="28064168"/>
    <w:rsid w:val="2874D753"/>
    <w:rsid w:val="28860E5F"/>
    <w:rsid w:val="28F46941"/>
    <w:rsid w:val="2919EA53"/>
    <w:rsid w:val="29FDCFCA"/>
    <w:rsid w:val="2A73C8D2"/>
    <w:rsid w:val="2AA04190"/>
    <w:rsid w:val="2B306820"/>
    <w:rsid w:val="2C39C479"/>
    <w:rsid w:val="2CB40567"/>
    <w:rsid w:val="2DD2BB83"/>
    <w:rsid w:val="2DD594DA"/>
    <w:rsid w:val="2E4E844F"/>
    <w:rsid w:val="2F172465"/>
    <w:rsid w:val="30BDA291"/>
    <w:rsid w:val="310C01CA"/>
    <w:rsid w:val="320B6563"/>
    <w:rsid w:val="321CEC43"/>
    <w:rsid w:val="32B22178"/>
    <w:rsid w:val="32FD664B"/>
    <w:rsid w:val="33833AAA"/>
    <w:rsid w:val="3407A039"/>
    <w:rsid w:val="347F41DE"/>
    <w:rsid w:val="34D4B78E"/>
    <w:rsid w:val="35E0A6BF"/>
    <w:rsid w:val="361C8138"/>
    <w:rsid w:val="367087EF"/>
    <w:rsid w:val="380C5850"/>
    <w:rsid w:val="386A682F"/>
    <w:rsid w:val="389269B5"/>
    <w:rsid w:val="3A1E88D4"/>
    <w:rsid w:val="3ABD335D"/>
    <w:rsid w:val="3AEFF25B"/>
    <w:rsid w:val="3B545B2E"/>
    <w:rsid w:val="3C0B5627"/>
    <w:rsid w:val="3C59A357"/>
    <w:rsid w:val="3CA7A54C"/>
    <w:rsid w:val="3DC63F47"/>
    <w:rsid w:val="3DDD437A"/>
    <w:rsid w:val="3E91906B"/>
    <w:rsid w:val="3E9D05E4"/>
    <w:rsid w:val="3FEAD217"/>
    <w:rsid w:val="4011BA6B"/>
    <w:rsid w:val="405A3615"/>
    <w:rsid w:val="40B62A52"/>
    <w:rsid w:val="41AB1B3A"/>
    <w:rsid w:val="41BB281C"/>
    <w:rsid w:val="41F60676"/>
    <w:rsid w:val="42D595F2"/>
    <w:rsid w:val="42E9DFE1"/>
    <w:rsid w:val="42F1E8C5"/>
    <w:rsid w:val="43079BF9"/>
    <w:rsid w:val="433DD020"/>
    <w:rsid w:val="4346EB9B"/>
    <w:rsid w:val="434DDD02"/>
    <w:rsid w:val="4391D6D7"/>
    <w:rsid w:val="43C08151"/>
    <w:rsid w:val="43C1CB54"/>
    <w:rsid w:val="43D4A2B7"/>
    <w:rsid w:val="4444C6CD"/>
    <w:rsid w:val="4546127C"/>
    <w:rsid w:val="45899B75"/>
    <w:rsid w:val="4592B6F0"/>
    <w:rsid w:val="45CD6374"/>
    <w:rsid w:val="4601B0B5"/>
    <w:rsid w:val="460B59CA"/>
    <w:rsid w:val="46DB4175"/>
    <w:rsid w:val="46EBC10B"/>
    <w:rsid w:val="47256BD6"/>
    <w:rsid w:val="47F8ABF2"/>
    <w:rsid w:val="48224A44"/>
    <w:rsid w:val="496B6547"/>
    <w:rsid w:val="49A1F6A8"/>
    <w:rsid w:val="4A4952A9"/>
    <w:rsid w:val="4A6781F1"/>
    <w:rsid w:val="4A793F69"/>
    <w:rsid w:val="4A92C08C"/>
    <w:rsid w:val="4B1A4369"/>
    <w:rsid w:val="4C4DDFCF"/>
    <w:rsid w:val="4C64ADDF"/>
    <w:rsid w:val="4CA0B891"/>
    <w:rsid w:val="4CC945F3"/>
    <w:rsid w:val="4DDEB8D8"/>
    <w:rsid w:val="4EBCFF01"/>
    <w:rsid w:val="4ED16028"/>
    <w:rsid w:val="4F640D7A"/>
    <w:rsid w:val="4F7C6516"/>
    <w:rsid w:val="4F8DC351"/>
    <w:rsid w:val="4FB0CD16"/>
    <w:rsid w:val="4FC4B1CC"/>
    <w:rsid w:val="50683A83"/>
    <w:rsid w:val="507D304E"/>
    <w:rsid w:val="50828451"/>
    <w:rsid w:val="50869115"/>
    <w:rsid w:val="52040AE4"/>
    <w:rsid w:val="5270A96D"/>
    <w:rsid w:val="52AD0531"/>
    <w:rsid w:val="539FDB45"/>
    <w:rsid w:val="54680D0F"/>
    <w:rsid w:val="54D82CAA"/>
    <w:rsid w:val="558D9824"/>
    <w:rsid w:val="55F1D3E4"/>
    <w:rsid w:val="5603DD70"/>
    <w:rsid w:val="56479AD7"/>
    <w:rsid w:val="572A54C9"/>
    <w:rsid w:val="5734594A"/>
    <w:rsid w:val="578EAC4E"/>
    <w:rsid w:val="57EC86B3"/>
    <w:rsid w:val="58080A1E"/>
    <w:rsid w:val="58734C68"/>
    <w:rsid w:val="589DA28D"/>
    <w:rsid w:val="58C3A857"/>
    <w:rsid w:val="59139B95"/>
    <w:rsid w:val="59F7D235"/>
    <w:rsid w:val="5B242775"/>
    <w:rsid w:val="5B53D82A"/>
    <w:rsid w:val="5C196373"/>
    <w:rsid w:val="5CBFF7D6"/>
    <w:rsid w:val="5CC68702"/>
    <w:rsid w:val="5CD33733"/>
    <w:rsid w:val="5DD53B25"/>
    <w:rsid w:val="5DEE9923"/>
    <w:rsid w:val="5E7DB0D2"/>
    <w:rsid w:val="5EA7AF92"/>
    <w:rsid w:val="5F2559CC"/>
    <w:rsid w:val="5F6DF3CA"/>
    <w:rsid w:val="5F7BC60F"/>
    <w:rsid w:val="5F814E09"/>
    <w:rsid w:val="5F8A6984"/>
    <w:rsid w:val="5FF15B2E"/>
    <w:rsid w:val="6010E909"/>
    <w:rsid w:val="601F8405"/>
    <w:rsid w:val="61C6258F"/>
    <w:rsid w:val="620A00CF"/>
    <w:rsid w:val="623CA897"/>
    <w:rsid w:val="625CFA8E"/>
    <w:rsid w:val="629DBDAF"/>
    <w:rsid w:val="629FC66E"/>
    <w:rsid w:val="63A016DF"/>
    <w:rsid w:val="63B4D11A"/>
    <w:rsid w:val="63F8CAEF"/>
    <w:rsid w:val="6489AC60"/>
    <w:rsid w:val="64F25434"/>
    <w:rsid w:val="650B5D64"/>
    <w:rsid w:val="65D3E49B"/>
    <w:rsid w:val="65F08F8D"/>
    <w:rsid w:val="6699991A"/>
    <w:rsid w:val="66A9D804"/>
    <w:rsid w:val="678C5FEE"/>
    <w:rsid w:val="69185A2F"/>
    <w:rsid w:val="69D54BE8"/>
    <w:rsid w:val="6A1D2137"/>
    <w:rsid w:val="6A4F840F"/>
    <w:rsid w:val="6A9F1650"/>
    <w:rsid w:val="6B925D95"/>
    <w:rsid w:val="6D345316"/>
    <w:rsid w:val="6E0452B6"/>
    <w:rsid w:val="6E9129A1"/>
    <w:rsid w:val="6EE74509"/>
    <w:rsid w:val="6F94AFD3"/>
    <w:rsid w:val="702E63F3"/>
    <w:rsid w:val="703F4D6B"/>
    <w:rsid w:val="70723F33"/>
    <w:rsid w:val="7096B3C5"/>
    <w:rsid w:val="70CF2E9B"/>
    <w:rsid w:val="70E8383B"/>
    <w:rsid w:val="71974753"/>
    <w:rsid w:val="71DB1DCC"/>
    <w:rsid w:val="723443EF"/>
    <w:rsid w:val="72604F32"/>
    <w:rsid w:val="72F58BB0"/>
    <w:rsid w:val="73C31290"/>
    <w:rsid w:val="74A3FC2F"/>
    <w:rsid w:val="75164937"/>
    <w:rsid w:val="753394D6"/>
    <w:rsid w:val="757937AD"/>
    <w:rsid w:val="75A29FBE"/>
    <w:rsid w:val="75B2ACA0"/>
    <w:rsid w:val="75F57880"/>
    <w:rsid w:val="760D43D7"/>
    <w:rsid w:val="7694FA57"/>
    <w:rsid w:val="76A435B6"/>
    <w:rsid w:val="76CA9C7D"/>
    <w:rsid w:val="76D60003"/>
    <w:rsid w:val="773E701F"/>
    <w:rsid w:val="7757987C"/>
    <w:rsid w:val="78039761"/>
    <w:rsid w:val="7838C36E"/>
    <w:rsid w:val="792D1942"/>
    <w:rsid w:val="79D6C25F"/>
    <w:rsid w:val="7A10BB3D"/>
    <w:rsid w:val="7A2278B5"/>
    <w:rsid w:val="7AA23F4D"/>
    <w:rsid w:val="7ADD642A"/>
    <w:rsid w:val="7CED5FE0"/>
    <w:rsid w:val="7D8A315C"/>
    <w:rsid w:val="7DBEA956"/>
    <w:rsid w:val="7E3A5593"/>
    <w:rsid w:val="7E8DB473"/>
    <w:rsid w:val="7EBC5575"/>
    <w:rsid w:val="7F478451"/>
    <w:rsid w:val="7F6DEB18"/>
    <w:rsid w:val="7F8C4DE4"/>
    <w:rsid w:val="7FE63E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292367"/>
  <w15:chartTrackingRefBased/>
  <w15:docId w15:val="{AF397401-586F-4CD1-B732-5673D8A5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12"/>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2614AD"/>
    <w:pPr>
      <w:ind w:left="720"/>
      <w:contextualSpacing/>
    </w:pPr>
  </w:style>
  <w:style w:type="paragraph" w:customStyle="1" w:styleId="JSON">
    <w:name w:val="JSON"/>
    <w:basedOn w:val="Normal"/>
    <w:link w:val="JSONChar"/>
    <w:autoRedefine/>
    <w:qFormat/>
    <w:rsid w:val="00DF17A5"/>
    <w:pPr>
      <w:shd w:val="clear" w:color="auto" w:fill="1E1E1E"/>
      <w:spacing w:after="0" w:line="285" w:lineRule="atLeast"/>
    </w:pPr>
    <w:rPr>
      <w:rFonts w:ascii="Consolas" w:eastAsia="Times New Roman" w:hAnsi="Consolas" w:cs="Times New Roman"/>
      <w:noProof/>
      <w:color w:val="D4D4D4"/>
      <w:sz w:val="21"/>
      <w:szCs w:val="21"/>
      <w:lang w:eastAsia="en-US"/>
    </w:rPr>
  </w:style>
  <w:style w:type="character" w:customStyle="1" w:styleId="JSONChar">
    <w:name w:val="JSON Char"/>
    <w:basedOn w:val="DefaultParagraphFont"/>
    <w:link w:val="JSON"/>
    <w:rsid w:val="00DF17A5"/>
    <w:rPr>
      <w:rFonts w:ascii="Consolas" w:eastAsia="Times New Roman" w:hAnsi="Consolas" w:cs="Times New Roman"/>
      <w:noProof/>
      <w:color w:val="D4D4D4"/>
      <w:sz w:val="21"/>
      <w:szCs w:val="21"/>
      <w:shd w:val="clear" w:color="auto" w:fill="1E1E1E"/>
      <w:lang w:eastAsia="en-US"/>
    </w:rPr>
  </w:style>
  <w:style w:type="character" w:customStyle="1" w:styleId="Code">
    <w:name w:val="Code"/>
    <w:basedOn w:val="DefaultParagraphFont"/>
    <w:uiPriority w:val="1"/>
    <w:qFormat/>
    <w:rsid w:val="006720F7"/>
    <w:rPr>
      <w:rFonts w:ascii="Consolas" w:hAnsi="Consolas"/>
    </w:rPr>
  </w:style>
  <w:style w:type="character" w:styleId="Mention">
    <w:name w:val="Mention"/>
    <w:basedOn w:val="DefaultParagraphFont"/>
    <w:uiPriority w:val="99"/>
    <w:unhideWhenUsed/>
    <w:rsid w:val="008F6CF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1215">
      <w:bodyDiv w:val="1"/>
      <w:marLeft w:val="0"/>
      <w:marRight w:val="0"/>
      <w:marTop w:val="0"/>
      <w:marBottom w:val="0"/>
      <w:divBdr>
        <w:top w:val="none" w:sz="0" w:space="0" w:color="auto"/>
        <w:left w:val="none" w:sz="0" w:space="0" w:color="auto"/>
        <w:bottom w:val="none" w:sz="0" w:space="0" w:color="auto"/>
        <w:right w:val="none" w:sz="0" w:space="0" w:color="auto"/>
      </w:divBdr>
      <w:divsChild>
        <w:div w:id="760371016">
          <w:marLeft w:val="0"/>
          <w:marRight w:val="0"/>
          <w:marTop w:val="0"/>
          <w:marBottom w:val="0"/>
          <w:divBdr>
            <w:top w:val="none" w:sz="0" w:space="0" w:color="auto"/>
            <w:left w:val="none" w:sz="0" w:space="0" w:color="auto"/>
            <w:bottom w:val="none" w:sz="0" w:space="0" w:color="auto"/>
            <w:right w:val="none" w:sz="0" w:space="0" w:color="auto"/>
          </w:divBdr>
          <w:divsChild>
            <w:div w:id="741767">
              <w:marLeft w:val="0"/>
              <w:marRight w:val="0"/>
              <w:marTop w:val="0"/>
              <w:marBottom w:val="0"/>
              <w:divBdr>
                <w:top w:val="none" w:sz="0" w:space="0" w:color="auto"/>
                <w:left w:val="none" w:sz="0" w:space="0" w:color="auto"/>
                <w:bottom w:val="none" w:sz="0" w:space="0" w:color="auto"/>
                <w:right w:val="none" w:sz="0" w:space="0" w:color="auto"/>
              </w:divBdr>
            </w:div>
            <w:div w:id="119495401">
              <w:marLeft w:val="0"/>
              <w:marRight w:val="0"/>
              <w:marTop w:val="0"/>
              <w:marBottom w:val="0"/>
              <w:divBdr>
                <w:top w:val="none" w:sz="0" w:space="0" w:color="auto"/>
                <w:left w:val="none" w:sz="0" w:space="0" w:color="auto"/>
                <w:bottom w:val="none" w:sz="0" w:space="0" w:color="auto"/>
                <w:right w:val="none" w:sz="0" w:space="0" w:color="auto"/>
              </w:divBdr>
            </w:div>
            <w:div w:id="285233156">
              <w:marLeft w:val="0"/>
              <w:marRight w:val="0"/>
              <w:marTop w:val="0"/>
              <w:marBottom w:val="0"/>
              <w:divBdr>
                <w:top w:val="none" w:sz="0" w:space="0" w:color="auto"/>
                <w:left w:val="none" w:sz="0" w:space="0" w:color="auto"/>
                <w:bottom w:val="none" w:sz="0" w:space="0" w:color="auto"/>
                <w:right w:val="none" w:sz="0" w:space="0" w:color="auto"/>
              </w:divBdr>
            </w:div>
            <w:div w:id="626931467">
              <w:marLeft w:val="0"/>
              <w:marRight w:val="0"/>
              <w:marTop w:val="0"/>
              <w:marBottom w:val="0"/>
              <w:divBdr>
                <w:top w:val="none" w:sz="0" w:space="0" w:color="auto"/>
                <w:left w:val="none" w:sz="0" w:space="0" w:color="auto"/>
                <w:bottom w:val="none" w:sz="0" w:space="0" w:color="auto"/>
                <w:right w:val="none" w:sz="0" w:space="0" w:color="auto"/>
              </w:divBdr>
            </w:div>
            <w:div w:id="685865477">
              <w:marLeft w:val="0"/>
              <w:marRight w:val="0"/>
              <w:marTop w:val="0"/>
              <w:marBottom w:val="0"/>
              <w:divBdr>
                <w:top w:val="none" w:sz="0" w:space="0" w:color="auto"/>
                <w:left w:val="none" w:sz="0" w:space="0" w:color="auto"/>
                <w:bottom w:val="none" w:sz="0" w:space="0" w:color="auto"/>
                <w:right w:val="none" w:sz="0" w:space="0" w:color="auto"/>
              </w:divBdr>
            </w:div>
            <w:div w:id="801654309">
              <w:marLeft w:val="0"/>
              <w:marRight w:val="0"/>
              <w:marTop w:val="0"/>
              <w:marBottom w:val="0"/>
              <w:divBdr>
                <w:top w:val="none" w:sz="0" w:space="0" w:color="auto"/>
                <w:left w:val="none" w:sz="0" w:space="0" w:color="auto"/>
                <w:bottom w:val="none" w:sz="0" w:space="0" w:color="auto"/>
                <w:right w:val="none" w:sz="0" w:space="0" w:color="auto"/>
              </w:divBdr>
            </w:div>
            <w:div w:id="895434500">
              <w:marLeft w:val="0"/>
              <w:marRight w:val="0"/>
              <w:marTop w:val="0"/>
              <w:marBottom w:val="0"/>
              <w:divBdr>
                <w:top w:val="none" w:sz="0" w:space="0" w:color="auto"/>
                <w:left w:val="none" w:sz="0" w:space="0" w:color="auto"/>
                <w:bottom w:val="none" w:sz="0" w:space="0" w:color="auto"/>
                <w:right w:val="none" w:sz="0" w:space="0" w:color="auto"/>
              </w:divBdr>
            </w:div>
            <w:div w:id="930042321">
              <w:marLeft w:val="0"/>
              <w:marRight w:val="0"/>
              <w:marTop w:val="0"/>
              <w:marBottom w:val="0"/>
              <w:divBdr>
                <w:top w:val="none" w:sz="0" w:space="0" w:color="auto"/>
                <w:left w:val="none" w:sz="0" w:space="0" w:color="auto"/>
                <w:bottom w:val="none" w:sz="0" w:space="0" w:color="auto"/>
                <w:right w:val="none" w:sz="0" w:space="0" w:color="auto"/>
              </w:divBdr>
            </w:div>
            <w:div w:id="931621306">
              <w:marLeft w:val="0"/>
              <w:marRight w:val="0"/>
              <w:marTop w:val="0"/>
              <w:marBottom w:val="0"/>
              <w:divBdr>
                <w:top w:val="none" w:sz="0" w:space="0" w:color="auto"/>
                <w:left w:val="none" w:sz="0" w:space="0" w:color="auto"/>
                <w:bottom w:val="none" w:sz="0" w:space="0" w:color="auto"/>
                <w:right w:val="none" w:sz="0" w:space="0" w:color="auto"/>
              </w:divBdr>
            </w:div>
            <w:div w:id="939798169">
              <w:marLeft w:val="0"/>
              <w:marRight w:val="0"/>
              <w:marTop w:val="0"/>
              <w:marBottom w:val="0"/>
              <w:divBdr>
                <w:top w:val="none" w:sz="0" w:space="0" w:color="auto"/>
                <w:left w:val="none" w:sz="0" w:space="0" w:color="auto"/>
                <w:bottom w:val="none" w:sz="0" w:space="0" w:color="auto"/>
                <w:right w:val="none" w:sz="0" w:space="0" w:color="auto"/>
              </w:divBdr>
            </w:div>
            <w:div w:id="1101342107">
              <w:marLeft w:val="0"/>
              <w:marRight w:val="0"/>
              <w:marTop w:val="0"/>
              <w:marBottom w:val="0"/>
              <w:divBdr>
                <w:top w:val="none" w:sz="0" w:space="0" w:color="auto"/>
                <w:left w:val="none" w:sz="0" w:space="0" w:color="auto"/>
                <w:bottom w:val="none" w:sz="0" w:space="0" w:color="auto"/>
                <w:right w:val="none" w:sz="0" w:space="0" w:color="auto"/>
              </w:divBdr>
            </w:div>
            <w:div w:id="1284532248">
              <w:marLeft w:val="0"/>
              <w:marRight w:val="0"/>
              <w:marTop w:val="0"/>
              <w:marBottom w:val="0"/>
              <w:divBdr>
                <w:top w:val="none" w:sz="0" w:space="0" w:color="auto"/>
                <w:left w:val="none" w:sz="0" w:space="0" w:color="auto"/>
                <w:bottom w:val="none" w:sz="0" w:space="0" w:color="auto"/>
                <w:right w:val="none" w:sz="0" w:space="0" w:color="auto"/>
              </w:divBdr>
            </w:div>
            <w:div w:id="1343821373">
              <w:marLeft w:val="0"/>
              <w:marRight w:val="0"/>
              <w:marTop w:val="0"/>
              <w:marBottom w:val="0"/>
              <w:divBdr>
                <w:top w:val="none" w:sz="0" w:space="0" w:color="auto"/>
                <w:left w:val="none" w:sz="0" w:space="0" w:color="auto"/>
                <w:bottom w:val="none" w:sz="0" w:space="0" w:color="auto"/>
                <w:right w:val="none" w:sz="0" w:space="0" w:color="auto"/>
              </w:divBdr>
            </w:div>
            <w:div w:id="16542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0258">
      <w:bodyDiv w:val="1"/>
      <w:marLeft w:val="0"/>
      <w:marRight w:val="0"/>
      <w:marTop w:val="0"/>
      <w:marBottom w:val="0"/>
      <w:divBdr>
        <w:top w:val="none" w:sz="0" w:space="0" w:color="auto"/>
        <w:left w:val="none" w:sz="0" w:space="0" w:color="auto"/>
        <w:bottom w:val="none" w:sz="0" w:space="0" w:color="auto"/>
        <w:right w:val="none" w:sz="0" w:space="0" w:color="auto"/>
      </w:divBdr>
      <w:divsChild>
        <w:div w:id="1247689929">
          <w:marLeft w:val="0"/>
          <w:marRight w:val="0"/>
          <w:marTop w:val="0"/>
          <w:marBottom w:val="0"/>
          <w:divBdr>
            <w:top w:val="none" w:sz="0" w:space="0" w:color="auto"/>
            <w:left w:val="none" w:sz="0" w:space="0" w:color="auto"/>
            <w:bottom w:val="none" w:sz="0" w:space="0" w:color="auto"/>
            <w:right w:val="none" w:sz="0" w:space="0" w:color="auto"/>
          </w:divBdr>
          <w:divsChild>
            <w:div w:id="6800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1056">
      <w:bodyDiv w:val="1"/>
      <w:marLeft w:val="0"/>
      <w:marRight w:val="0"/>
      <w:marTop w:val="0"/>
      <w:marBottom w:val="0"/>
      <w:divBdr>
        <w:top w:val="none" w:sz="0" w:space="0" w:color="auto"/>
        <w:left w:val="none" w:sz="0" w:space="0" w:color="auto"/>
        <w:bottom w:val="none" w:sz="0" w:space="0" w:color="auto"/>
        <w:right w:val="none" w:sz="0" w:space="0" w:color="auto"/>
      </w:divBdr>
      <w:divsChild>
        <w:div w:id="1085960824">
          <w:marLeft w:val="0"/>
          <w:marRight w:val="0"/>
          <w:marTop w:val="0"/>
          <w:marBottom w:val="0"/>
          <w:divBdr>
            <w:top w:val="none" w:sz="0" w:space="0" w:color="auto"/>
            <w:left w:val="none" w:sz="0" w:space="0" w:color="auto"/>
            <w:bottom w:val="none" w:sz="0" w:space="0" w:color="auto"/>
            <w:right w:val="none" w:sz="0" w:space="0" w:color="auto"/>
          </w:divBdr>
          <w:divsChild>
            <w:div w:id="676883741">
              <w:marLeft w:val="0"/>
              <w:marRight w:val="0"/>
              <w:marTop w:val="0"/>
              <w:marBottom w:val="0"/>
              <w:divBdr>
                <w:top w:val="none" w:sz="0" w:space="0" w:color="auto"/>
                <w:left w:val="none" w:sz="0" w:space="0" w:color="auto"/>
                <w:bottom w:val="none" w:sz="0" w:space="0" w:color="auto"/>
                <w:right w:val="none" w:sz="0" w:space="0" w:color="auto"/>
              </w:divBdr>
            </w:div>
            <w:div w:id="752429761">
              <w:marLeft w:val="0"/>
              <w:marRight w:val="0"/>
              <w:marTop w:val="0"/>
              <w:marBottom w:val="0"/>
              <w:divBdr>
                <w:top w:val="none" w:sz="0" w:space="0" w:color="auto"/>
                <w:left w:val="none" w:sz="0" w:space="0" w:color="auto"/>
                <w:bottom w:val="none" w:sz="0" w:space="0" w:color="auto"/>
                <w:right w:val="none" w:sz="0" w:space="0" w:color="auto"/>
              </w:divBdr>
            </w:div>
            <w:div w:id="1194465155">
              <w:marLeft w:val="0"/>
              <w:marRight w:val="0"/>
              <w:marTop w:val="0"/>
              <w:marBottom w:val="0"/>
              <w:divBdr>
                <w:top w:val="none" w:sz="0" w:space="0" w:color="auto"/>
                <w:left w:val="none" w:sz="0" w:space="0" w:color="auto"/>
                <w:bottom w:val="none" w:sz="0" w:space="0" w:color="auto"/>
                <w:right w:val="none" w:sz="0" w:space="0" w:color="auto"/>
              </w:divBdr>
            </w:div>
            <w:div w:id="1726222718">
              <w:marLeft w:val="0"/>
              <w:marRight w:val="0"/>
              <w:marTop w:val="0"/>
              <w:marBottom w:val="0"/>
              <w:divBdr>
                <w:top w:val="none" w:sz="0" w:space="0" w:color="auto"/>
                <w:left w:val="none" w:sz="0" w:space="0" w:color="auto"/>
                <w:bottom w:val="none" w:sz="0" w:space="0" w:color="auto"/>
                <w:right w:val="none" w:sz="0" w:space="0" w:color="auto"/>
              </w:divBdr>
            </w:div>
            <w:div w:id="21139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9482">
      <w:bodyDiv w:val="1"/>
      <w:marLeft w:val="0"/>
      <w:marRight w:val="0"/>
      <w:marTop w:val="0"/>
      <w:marBottom w:val="0"/>
      <w:divBdr>
        <w:top w:val="none" w:sz="0" w:space="0" w:color="auto"/>
        <w:left w:val="none" w:sz="0" w:space="0" w:color="auto"/>
        <w:bottom w:val="none" w:sz="0" w:space="0" w:color="auto"/>
        <w:right w:val="none" w:sz="0" w:space="0" w:color="auto"/>
      </w:divBdr>
      <w:divsChild>
        <w:div w:id="1765758523">
          <w:marLeft w:val="0"/>
          <w:marRight w:val="0"/>
          <w:marTop w:val="0"/>
          <w:marBottom w:val="0"/>
          <w:divBdr>
            <w:top w:val="none" w:sz="0" w:space="0" w:color="auto"/>
            <w:left w:val="none" w:sz="0" w:space="0" w:color="auto"/>
            <w:bottom w:val="none" w:sz="0" w:space="0" w:color="auto"/>
            <w:right w:val="none" w:sz="0" w:space="0" w:color="auto"/>
          </w:divBdr>
          <w:divsChild>
            <w:div w:id="348525864">
              <w:marLeft w:val="0"/>
              <w:marRight w:val="0"/>
              <w:marTop w:val="0"/>
              <w:marBottom w:val="0"/>
              <w:divBdr>
                <w:top w:val="none" w:sz="0" w:space="0" w:color="auto"/>
                <w:left w:val="none" w:sz="0" w:space="0" w:color="auto"/>
                <w:bottom w:val="none" w:sz="0" w:space="0" w:color="auto"/>
                <w:right w:val="none" w:sz="0" w:space="0" w:color="auto"/>
              </w:divBdr>
            </w:div>
            <w:div w:id="559369016">
              <w:marLeft w:val="0"/>
              <w:marRight w:val="0"/>
              <w:marTop w:val="0"/>
              <w:marBottom w:val="0"/>
              <w:divBdr>
                <w:top w:val="none" w:sz="0" w:space="0" w:color="auto"/>
                <w:left w:val="none" w:sz="0" w:space="0" w:color="auto"/>
                <w:bottom w:val="none" w:sz="0" w:space="0" w:color="auto"/>
                <w:right w:val="none" w:sz="0" w:space="0" w:color="auto"/>
              </w:divBdr>
            </w:div>
            <w:div w:id="713578018">
              <w:marLeft w:val="0"/>
              <w:marRight w:val="0"/>
              <w:marTop w:val="0"/>
              <w:marBottom w:val="0"/>
              <w:divBdr>
                <w:top w:val="none" w:sz="0" w:space="0" w:color="auto"/>
                <w:left w:val="none" w:sz="0" w:space="0" w:color="auto"/>
                <w:bottom w:val="none" w:sz="0" w:space="0" w:color="auto"/>
                <w:right w:val="none" w:sz="0" w:space="0" w:color="auto"/>
              </w:divBdr>
            </w:div>
            <w:div w:id="1421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9612">
      <w:bodyDiv w:val="1"/>
      <w:marLeft w:val="0"/>
      <w:marRight w:val="0"/>
      <w:marTop w:val="0"/>
      <w:marBottom w:val="0"/>
      <w:divBdr>
        <w:top w:val="none" w:sz="0" w:space="0" w:color="auto"/>
        <w:left w:val="none" w:sz="0" w:space="0" w:color="auto"/>
        <w:bottom w:val="none" w:sz="0" w:space="0" w:color="auto"/>
        <w:right w:val="none" w:sz="0" w:space="0" w:color="auto"/>
      </w:divBdr>
      <w:divsChild>
        <w:div w:id="356782062">
          <w:marLeft w:val="0"/>
          <w:marRight w:val="0"/>
          <w:marTop w:val="0"/>
          <w:marBottom w:val="0"/>
          <w:divBdr>
            <w:top w:val="none" w:sz="0" w:space="0" w:color="auto"/>
            <w:left w:val="none" w:sz="0" w:space="0" w:color="auto"/>
            <w:bottom w:val="none" w:sz="0" w:space="0" w:color="auto"/>
            <w:right w:val="none" w:sz="0" w:space="0" w:color="auto"/>
          </w:divBdr>
          <w:divsChild>
            <w:div w:id="63380333">
              <w:marLeft w:val="0"/>
              <w:marRight w:val="0"/>
              <w:marTop w:val="0"/>
              <w:marBottom w:val="0"/>
              <w:divBdr>
                <w:top w:val="none" w:sz="0" w:space="0" w:color="auto"/>
                <w:left w:val="none" w:sz="0" w:space="0" w:color="auto"/>
                <w:bottom w:val="none" w:sz="0" w:space="0" w:color="auto"/>
                <w:right w:val="none" w:sz="0" w:space="0" w:color="auto"/>
              </w:divBdr>
            </w:div>
            <w:div w:id="113912566">
              <w:marLeft w:val="0"/>
              <w:marRight w:val="0"/>
              <w:marTop w:val="0"/>
              <w:marBottom w:val="0"/>
              <w:divBdr>
                <w:top w:val="none" w:sz="0" w:space="0" w:color="auto"/>
                <w:left w:val="none" w:sz="0" w:space="0" w:color="auto"/>
                <w:bottom w:val="none" w:sz="0" w:space="0" w:color="auto"/>
                <w:right w:val="none" w:sz="0" w:space="0" w:color="auto"/>
              </w:divBdr>
            </w:div>
            <w:div w:id="224488136">
              <w:marLeft w:val="0"/>
              <w:marRight w:val="0"/>
              <w:marTop w:val="0"/>
              <w:marBottom w:val="0"/>
              <w:divBdr>
                <w:top w:val="none" w:sz="0" w:space="0" w:color="auto"/>
                <w:left w:val="none" w:sz="0" w:space="0" w:color="auto"/>
                <w:bottom w:val="none" w:sz="0" w:space="0" w:color="auto"/>
                <w:right w:val="none" w:sz="0" w:space="0" w:color="auto"/>
              </w:divBdr>
            </w:div>
            <w:div w:id="371997032">
              <w:marLeft w:val="0"/>
              <w:marRight w:val="0"/>
              <w:marTop w:val="0"/>
              <w:marBottom w:val="0"/>
              <w:divBdr>
                <w:top w:val="none" w:sz="0" w:space="0" w:color="auto"/>
                <w:left w:val="none" w:sz="0" w:space="0" w:color="auto"/>
                <w:bottom w:val="none" w:sz="0" w:space="0" w:color="auto"/>
                <w:right w:val="none" w:sz="0" w:space="0" w:color="auto"/>
              </w:divBdr>
            </w:div>
            <w:div w:id="397020964">
              <w:marLeft w:val="0"/>
              <w:marRight w:val="0"/>
              <w:marTop w:val="0"/>
              <w:marBottom w:val="0"/>
              <w:divBdr>
                <w:top w:val="none" w:sz="0" w:space="0" w:color="auto"/>
                <w:left w:val="none" w:sz="0" w:space="0" w:color="auto"/>
                <w:bottom w:val="none" w:sz="0" w:space="0" w:color="auto"/>
                <w:right w:val="none" w:sz="0" w:space="0" w:color="auto"/>
              </w:divBdr>
            </w:div>
            <w:div w:id="418987347">
              <w:marLeft w:val="0"/>
              <w:marRight w:val="0"/>
              <w:marTop w:val="0"/>
              <w:marBottom w:val="0"/>
              <w:divBdr>
                <w:top w:val="none" w:sz="0" w:space="0" w:color="auto"/>
                <w:left w:val="none" w:sz="0" w:space="0" w:color="auto"/>
                <w:bottom w:val="none" w:sz="0" w:space="0" w:color="auto"/>
                <w:right w:val="none" w:sz="0" w:space="0" w:color="auto"/>
              </w:divBdr>
            </w:div>
            <w:div w:id="525868546">
              <w:marLeft w:val="0"/>
              <w:marRight w:val="0"/>
              <w:marTop w:val="0"/>
              <w:marBottom w:val="0"/>
              <w:divBdr>
                <w:top w:val="none" w:sz="0" w:space="0" w:color="auto"/>
                <w:left w:val="none" w:sz="0" w:space="0" w:color="auto"/>
                <w:bottom w:val="none" w:sz="0" w:space="0" w:color="auto"/>
                <w:right w:val="none" w:sz="0" w:space="0" w:color="auto"/>
              </w:divBdr>
            </w:div>
            <w:div w:id="744298901">
              <w:marLeft w:val="0"/>
              <w:marRight w:val="0"/>
              <w:marTop w:val="0"/>
              <w:marBottom w:val="0"/>
              <w:divBdr>
                <w:top w:val="none" w:sz="0" w:space="0" w:color="auto"/>
                <w:left w:val="none" w:sz="0" w:space="0" w:color="auto"/>
                <w:bottom w:val="none" w:sz="0" w:space="0" w:color="auto"/>
                <w:right w:val="none" w:sz="0" w:space="0" w:color="auto"/>
              </w:divBdr>
            </w:div>
            <w:div w:id="801729403">
              <w:marLeft w:val="0"/>
              <w:marRight w:val="0"/>
              <w:marTop w:val="0"/>
              <w:marBottom w:val="0"/>
              <w:divBdr>
                <w:top w:val="none" w:sz="0" w:space="0" w:color="auto"/>
                <w:left w:val="none" w:sz="0" w:space="0" w:color="auto"/>
                <w:bottom w:val="none" w:sz="0" w:space="0" w:color="auto"/>
                <w:right w:val="none" w:sz="0" w:space="0" w:color="auto"/>
              </w:divBdr>
            </w:div>
            <w:div w:id="839588477">
              <w:marLeft w:val="0"/>
              <w:marRight w:val="0"/>
              <w:marTop w:val="0"/>
              <w:marBottom w:val="0"/>
              <w:divBdr>
                <w:top w:val="none" w:sz="0" w:space="0" w:color="auto"/>
                <w:left w:val="none" w:sz="0" w:space="0" w:color="auto"/>
                <w:bottom w:val="none" w:sz="0" w:space="0" w:color="auto"/>
                <w:right w:val="none" w:sz="0" w:space="0" w:color="auto"/>
              </w:divBdr>
            </w:div>
            <w:div w:id="850876541">
              <w:marLeft w:val="0"/>
              <w:marRight w:val="0"/>
              <w:marTop w:val="0"/>
              <w:marBottom w:val="0"/>
              <w:divBdr>
                <w:top w:val="none" w:sz="0" w:space="0" w:color="auto"/>
                <w:left w:val="none" w:sz="0" w:space="0" w:color="auto"/>
                <w:bottom w:val="none" w:sz="0" w:space="0" w:color="auto"/>
                <w:right w:val="none" w:sz="0" w:space="0" w:color="auto"/>
              </w:divBdr>
            </w:div>
            <w:div w:id="880941396">
              <w:marLeft w:val="0"/>
              <w:marRight w:val="0"/>
              <w:marTop w:val="0"/>
              <w:marBottom w:val="0"/>
              <w:divBdr>
                <w:top w:val="none" w:sz="0" w:space="0" w:color="auto"/>
                <w:left w:val="none" w:sz="0" w:space="0" w:color="auto"/>
                <w:bottom w:val="none" w:sz="0" w:space="0" w:color="auto"/>
                <w:right w:val="none" w:sz="0" w:space="0" w:color="auto"/>
              </w:divBdr>
            </w:div>
            <w:div w:id="906190000">
              <w:marLeft w:val="0"/>
              <w:marRight w:val="0"/>
              <w:marTop w:val="0"/>
              <w:marBottom w:val="0"/>
              <w:divBdr>
                <w:top w:val="none" w:sz="0" w:space="0" w:color="auto"/>
                <w:left w:val="none" w:sz="0" w:space="0" w:color="auto"/>
                <w:bottom w:val="none" w:sz="0" w:space="0" w:color="auto"/>
                <w:right w:val="none" w:sz="0" w:space="0" w:color="auto"/>
              </w:divBdr>
            </w:div>
            <w:div w:id="914971047">
              <w:marLeft w:val="0"/>
              <w:marRight w:val="0"/>
              <w:marTop w:val="0"/>
              <w:marBottom w:val="0"/>
              <w:divBdr>
                <w:top w:val="none" w:sz="0" w:space="0" w:color="auto"/>
                <w:left w:val="none" w:sz="0" w:space="0" w:color="auto"/>
                <w:bottom w:val="none" w:sz="0" w:space="0" w:color="auto"/>
                <w:right w:val="none" w:sz="0" w:space="0" w:color="auto"/>
              </w:divBdr>
            </w:div>
            <w:div w:id="1008947709">
              <w:marLeft w:val="0"/>
              <w:marRight w:val="0"/>
              <w:marTop w:val="0"/>
              <w:marBottom w:val="0"/>
              <w:divBdr>
                <w:top w:val="none" w:sz="0" w:space="0" w:color="auto"/>
                <w:left w:val="none" w:sz="0" w:space="0" w:color="auto"/>
                <w:bottom w:val="none" w:sz="0" w:space="0" w:color="auto"/>
                <w:right w:val="none" w:sz="0" w:space="0" w:color="auto"/>
              </w:divBdr>
            </w:div>
            <w:div w:id="1080447255">
              <w:marLeft w:val="0"/>
              <w:marRight w:val="0"/>
              <w:marTop w:val="0"/>
              <w:marBottom w:val="0"/>
              <w:divBdr>
                <w:top w:val="none" w:sz="0" w:space="0" w:color="auto"/>
                <w:left w:val="none" w:sz="0" w:space="0" w:color="auto"/>
                <w:bottom w:val="none" w:sz="0" w:space="0" w:color="auto"/>
                <w:right w:val="none" w:sz="0" w:space="0" w:color="auto"/>
              </w:divBdr>
            </w:div>
            <w:div w:id="1156798087">
              <w:marLeft w:val="0"/>
              <w:marRight w:val="0"/>
              <w:marTop w:val="0"/>
              <w:marBottom w:val="0"/>
              <w:divBdr>
                <w:top w:val="none" w:sz="0" w:space="0" w:color="auto"/>
                <w:left w:val="none" w:sz="0" w:space="0" w:color="auto"/>
                <w:bottom w:val="none" w:sz="0" w:space="0" w:color="auto"/>
                <w:right w:val="none" w:sz="0" w:space="0" w:color="auto"/>
              </w:divBdr>
            </w:div>
            <w:div w:id="1208838027">
              <w:marLeft w:val="0"/>
              <w:marRight w:val="0"/>
              <w:marTop w:val="0"/>
              <w:marBottom w:val="0"/>
              <w:divBdr>
                <w:top w:val="none" w:sz="0" w:space="0" w:color="auto"/>
                <w:left w:val="none" w:sz="0" w:space="0" w:color="auto"/>
                <w:bottom w:val="none" w:sz="0" w:space="0" w:color="auto"/>
                <w:right w:val="none" w:sz="0" w:space="0" w:color="auto"/>
              </w:divBdr>
            </w:div>
            <w:div w:id="1244756268">
              <w:marLeft w:val="0"/>
              <w:marRight w:val="0"/>
              <w:marTop w:val="0"/>
              <w:marBottom w:val="0"/>
              <w:divBdr>
                <w:top w:val="none" w:sz="0" w:space="0" w:color="auto"/>
                <w:left w:val="none" w:sz="0" w:space="0" w:color="auto"/>
                <w:bottom w:val="none" w:sz="0" w:space="0" w:color="auto"/>
                <w:right w:val="none" w:sz="0" w:space="0" w:color="auto"/>
              </w:divBdr>
            </w:div>
            <w:div w:id="1245412608">
              <w:marLeft w:val="0"/>
              <w:marRight w:val="0"/>
              <w:marTop w:val="0"/>
              <w:marBottom w:val="0"/>
              <w:divBdr>
                <w:top w:val="none" w:sz="0" w:space="0" w:color="auto"/>
                <w:left w:val="none" w:sz="0" w:space="0" w:color="auto"/>
                <w:bottom w:val="none" w:sz="0" w:space="0" w:color="auto"/>
                <w:right w:val="none" w:sz="0" w:space="0" w:color="auto"/>
              </w:divBdr>
            </w:div>
            <w:div w:id="1258059344">
              <w:marLeft w:val="0"/>
              <w:marRight w:val="0"/>
              <w:marTop w:val="0"/>
              <w:marBottom w:val="0"/>
              <w:divBdr>
                <w:top w:val="none" w:sz="0" w:space="0" w:color="auto"/>
                <w:left w:val="none" w:sz="0" w:space="0" w:color="auto"/>
                <w:bottom w:val="none" w:sz="0" w:space="0" w:color="auto"/>
                <w:right w:val="none" w:sz="0" w:space="0" w:color="auto"/>
              </w:divBdr>
            </w:div>
            <w:div w:id="1411535978">
              <w:marLeft w:val="0"/>
              <w:marRight w:val="0"/>
              <w:marTop w:val="0"/>
              <w:marBottom w:val="0"/>
              <w:divBdr>
                <w:top w:val="none" w:sz="0" w:space="0" w:color="auto"/>
                <w:left w:val="none" w:sz="0" w:space="0" w:color="auto"/>
                <w:bottom w:val="none" w:sz="0" w:space="0" w:color="auto"/>
                <w:right w:val="none" w:sz="0" w:space="0" w:color="auto"/>
              </w:divBdr>
            </w:div>
            <w:div w:id="1498420143">
              <w:marLeft w:val="0"/>
              <w:marRight w:val="0"/>
              <w:marTop w:val="0"/>
              <w:marBottom w:val="0"/>
              <w:divBdr>
                <w:top w:val="none" w:sz="0" w:space="0" w:color="auto"/>
                <w:left w:val="none" w:sz="0" w:space="0" w:color="auto"/>
                <w:bottom w:val="none" w:sz="0" w:space="0" w:color="auto"/>
                <w:right w:val="none" w:sz="0" w:space="0" w:color="auto"/>
              </w:divBdr>
            </w:div>
            <w:div w:id="1533688152">
              <w:marLeft w:val="0"/>
              <w:marRight w:val="0"/>
              <w:marTop w:val="0"/>
              <w:marBottom w:val="0"/>
              <w:divBdr>
                <w:top w:val="none" w:sz="0" w:space="0" w:color="auto"/>
                <w:left w:val="none" w:sz="0" w:space="0" w:color="auto"/>
                <w:bottom w:val="none" w:sz="0" w:space="0" w:color="auto"/>
                <w:right w:val="none" w:sz="0" w:space="0" w:color="auto"/>
              </w:divBdr>
            </w:div>
            <w:div w:id="1559897374">
              <w:marLeft w:val="0"/>
              <w:marRight w:val="0"/>
              <w:marTop w:val="0"/>
              <w:marBottom w:val="0"/>
              <w:divBdr>
                <w:top w:val="none" w:sz="0" w:space="0" w:color="auto"/>
                <w:left w:val="none" w:sz="0" w:space="0" w:color="auto"/>
                <w:bottom w:val="none" w:sz="0" w:space="0" w:color="auto"/>
                <w:right w:val="none" w:sz="0" w:space="0" w:color="auto"/>
              </w:divBdr>
            </w:div>
            <w:div w:id="1655179504">
              <w:marLeft w:val="0"/>
              <w:marRight w:val="0"/>
              <w:marTop w:val="0"/>
              <w:marBottom w:val="0"/>
              <w:divBdr>
                <w:top w:val="none" w:sz="0" w:space="0" w:color="auto"/>
                <w:left w:val="none" w:sz="0" w:space="0" w:color="auto"/>
                <w:bottom w:val="none" w:sz="0" w:space="0" w:color="auto"/>
                <w:right w:val="none" w:sz="0" w:space="0" w:color="auto"/>
              </w:divBdr>
            </w:div>
            <w:div w:id="1666056406">
              <w:marLeft w:val="0"/>
              <w:marRight w:val="0"/>
              <w:marTop w:val="0"/>
              <w:marBottom w:val="0"/>
              <w:divBdr>
                <w:top w:val="none" w:sz="0" w:space="0" w:color="auto"/>
                <w:left w:val="none" w:sz="0" w:space="0" w:color="auto"/>
                <w:bottom w:val="none" w:sz="0" w:space="0" w:color="auto"/>
                <w:right w:val="none" w:sz="0" w:space="0" w:color="auto"/>
              </w:divBdr>
            </w:div>
            <w:div w:id="1693190143">
              <w:marLeft w:val="0"/>
              <w:marRight w:val="0"/>
              <w:marTop w:val="0"/>
              <w:marBottom w:val="0"/>
              <w:divBdr>
                <w:top w:val="none" w:sz="0" w:space="0" w:color="auto"/>
                <w:left w:val="none" w:sz="0" w:space="0" w:color="auto"/>
                <w:bottom w:val="none" w:sz="0" w:space="0" w:color="auto"/>
                <w:right w:val="none" w:sz="0" w:space="0" w:color="auto"/>
              </w:divBdr>
            </w:div>
            <w:div w:id="1748384126">
              <w:marLeft w:val="0"/>
              <w:marRight w:val="0"/>
              <w:marTop w:val="0"/>
              <w:marBottom w:val="0"/>
              <w:divBdr>
                <w:top w:val="none" w:sz="0" w:space="0" w:color="auto"/>
                <w:left w:val="none" w:sz="0" w:space="0" w:color="auto"/>
                <w:bottom w:val="none" w:sz="0" w:space="0" w:color="auto"/>
                <w:right w:val="none" w:sz="0" w:space="0" w:color="auto"/>
              </w:divBdr>
            </w:div>
            <w:div w:id="1752123997">
              <w:marLeft w:val="0"/>
              <w:marRight w:val="0"/>
              <w:marTop w:val="0"/>
              <w:marBottom w:val="0"/>
              <w:divBdr>
                <w:top w:val="none" w:sz="0" w:space="0" w:color="auto"/>
                <w:left w:val="none" w:sz="0" w:space="0" w:color="auto"/>
                <w:bottom w:val="none" w:sz="0" w:space="0" w:color="auto"/>
                <w:right w:val="none" w:sz="0" w:space="0" w:color="auto"/>
              </w:divBdr>
            </w:div>
            <w:div w:id="1859462814">
              <w:marLeft w:val="0"/>
              <w:marRight w:val="0"/>
              <w:marTop w:val="0"/>
              <w:marBottom w:val="0"/>
              <w:divBdr>
                <w:top w:val="none" w:sz="0" w:space="0" w:color="auto"/>
                <w:left w:val="none" w:sz="0" w:space="0" w:color="auto"/>
                <w:bottom w:val="none" w:sz="0" w:space="0" w:color="auto"/>
                <w:right w:val="none" w:sz="0" w:space="0" w:color="auto"/>
              </w:divBdr>
            </w:div>
            <w:div w:id="1891113454">
              <w:marLeft w:val="0"/>
              <w:marRight w:val="0"/>
              <w:marTop w:val="0"/>
              <w:marBottom w:val="0"/>
              <w:divBdr>
                <w:top w:val="none" w:sz="0" w:space="0" w:color="auto"/>
                <w:left w:val="none" w:sz="0" w:space="0" w:color="auto"/>
                <w:bottom w:val="none" w:sz="0" w:space="0" w:color="auto"/>
                <w:right w:val="none" w:sz="0" w:space="0" w:color="auto"/>
              </w:divBdr>
            </w:div>
            <w:div w:id="1898666823">
              <w:marLeft w:val="0"/>
              <w:marRight w:val="0"/>
              <w:marTop w:val="0"/>
              <w:marBottom w:val="0"/>
              <w:divBdr>
                <w:top w:val="none" w:sz="0" w:space="0" w:color="auto"/>
                <w:left w:val="none" w:sz="0" w:space="0" w:color="auto"/>
                <w:bottom w:val="none" w:sz="0" w:space="0" w:color="auto"/>
                <w:right w:val="none" w:sz="0" w:space="0" w:color="auto"/>
              </w:divBdr>
            </w:div>
            <w:div w:id="1981574781">
              <w:marLeft w:val="0"/>
              <w:marRight w:val="0"/>
              <w:marTop w:val="0"/>
              <w:marBottom w:val="0"/>
              <w:divBdr>
                <w:top w:val="none" w:sz="0" w:space="0" w:color="auto"/>
                <w:left w:val="none" w:sz="0" w:space="0" w:color="auto"/>
                <w:bottom w:val="none" w:sz="0" w:space="0" w:color="auto"/>
                <w:right w:val="none" w:sz="0" w:space="0" w:color="auto"/>
              </w:divBdr>
            </w:div>
            <w:div w:id="2017806483">
              <w:marLeft w:val="0"/>
              <w:marRight w:val="0"/>
              <w:marTop w:val="0"/>
              <w:marBottom w:val="0"/>
              <w:divBdr>
                <w:top w:val="none" w:sz="0" w:space="0" w:color="auto"/>
                <w:left w:val="none" w:sz="0" w:space="0" w:color="auto"/>
                <w:bottom w:val="none" w:sz="0" w:space="0" w:color="auto"/>
                <w:right w:val="none" w:sz="0" w:space="0" w:color="auto"/>
              </w:divBdr>
            </w:div>
            <w:div w:id="2046564260">
              <w:marLeft w:val="0"/>
              <w:marRight w:val="0"/>
              <w:marTop w:val="0"/>
              <w:marBottom w:val="0"/>
              <w:divBdr>
                <w:top w:val="none" w:sz="0" w:space="0" w:color="auto"/>
                <w:left w:val="none" w:sz="0" w:space="0" w:color="auto"/>
                <w:bottom w:val="none" w:sz="0" w:space="0" w:color="auto"/>
                <w:right w:val="none" w:sz="0" w:space="0" w:color="auto"/>
              </w:divBdr>
            </w:div>
            <w:div w:id="21318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415">
      <w:bodyDiv w:val="1"/>
      <w:marLeft w:val="0"/>
      <w:marRight w:val="0"/>
      <w:marTop w:val="0"/>
      <w:marBottom w:val="0"/>
      <w:divBdr>
        <w:top w:val="none" w:sz="0" w:space="0" w:color="auto"/>
        <w:left w:val="none" w:sz="0" w:space="0" w:color="auto"/>
        <w:bottom w:val="none" w:sz="0" w:space="0" w:color="auto"/>
        <w:right w:val="none" w:sz="0" w:space="0" w:color="auto"/>
      </w:divBdr>
      <w:divsChild>
        <w:div w:id="1917745074">
          <w:marLeft w:val="0"/>
          <w:marRight w:val="0"/>
          <w:marTop w:val="0"/>
          <w:marBottom w:val="0"/>
          <w:divBdr>
            <w:top w:val="none" w:sz="0" w:space="0" w:color="auto"/>
            <w:left w:val="none" w:sz="0" w:space="0" w:color="auto"/>
            <w:bottom w:val="none" w:sz="0" w:space="0" w:color="auto"/>
            <w:right w:val="none" w:sz="0" w:space="0" w:color="auto"/>
          </w:divBdr>
          <w:divsChild>
            <w:div w:id="422727806">
              <w:marLeft w:val="0"/>
              <w:marRight w:val="0"/>
              <w:marTop w:val="0"/>
              <w:marBottom w:val="0"/>
              <w:divBdr>
                <w:top w:val="none" w:sz="0" w:space="0" w:color="auto"/>
                <w:left w:val="none" w:sz="0" w:space="0" w:color="auto"/>
                <w:bottom w:val="none" w:sz="0" w:space="0" w:color="auto"/>
                <w:right w:val="none" w:sz="0" w:space="0" w:color="auto"/>
              </w:divBdr>
            </w:div>
            <w:div w:id="584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348">
      <w:bodyDiv w:val="1"/>
      <w:marLeft w:val="0"/>
      <w:marRight w:val="0"/>
      <w:marTop w:val="0"/>
      <w:marBottom w:val="0"/>
      <w:divBdr>
        <w:top w:val="none" w:sz="0" w:space="0" w:color="auto"/>
        <w:left w:val="none" w:sz="0" w:space="0" w:color="auto"/>
        <w:bottom w:val="none" w:sz="0" w:space="0" w:color="auto"/>
        <w:right w:val="none" w:sz="0" w:space="0" w:color="auto"/>
      </w:divBdr>
      <w:divsChild>
        <w:div w:id="1382367985">
          <w:marLeft w:val="0"/>
          <w:marRight w:val="0"/>
          <w:marTop w:val="0"/>
          <w:marBottom w:val="0"/>
          <w:divBdr>
            <w:top w:val="none" w:sz="0" w:space="0" w:color="auto"/>
            <w:left w:val="none" w:sz="0" w:space="0" w:color="auto"/>
            <w:bottom w:val="none" w:sz="0" w:space="0" w:color="auto"/>
            <w:right w:val="none" w:sz="0" w:space="0" w:color="auto"/>
          </w:divBdr>
          <w:divsChild>
            <w:div w:id="379011250">
              <w:marLeft w:val="0"/>
              <w:marRight w:val="0"/>
              <w:marTop w:val="0"/>
              <w:marBottom w:val="0"/>
              <w:divBdr>
                <w:top w:val="none" w:sz="0" w:space="0" w:color="auto"/>
                <w:left w:val="none" w:sz="0" w:space="0" w:color="auto"/>
                <w:bottom w:val="none" w:sz="0" w:space="0" w:color="auto"/>
                <w:right w:val="none" w:sz="0" w:space="0" w:color="auto"/>
              </w:divBdr>
            </w:div>
            <w:div w:id="385492528">
              <w:marLeft w:val="0"/>
              <w:marRight w:val="0"/>
              <w:marTop w:val="0"/>
              <w:marBottom w:val="0"/>
              <w:divBdr>
                <w:top w:val="none" w:sz="0" w:space="0" w:color="auto"/>
                <w:left w:val="none" w:sz="0" w:space="0" w:color="auto"/>
                <w:bottom w:val="none" w:sz="0" w:space="0" w:color="auto"/>
                <w:right w:val="none" w:sz="0" w:space="0" w:color="auto"/>
              </w:divBdr>
            </w:div>
            <w:div w:id="4355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776">
      <w:bodyDiv w:val="1"/>
      <w:marLeft w:val="0"/>
      <w:marRight w:val="0"/>
      <w:marTop w:val="0"/>
      <w:marBottom w:val="0"/>
      <w:divBdr>
        <w:top w:val="none" w:sz="0" w:space="0" w:color="auto"/>
        <w:left w:val="none" w:sz="0" w:space="0" w:color="auto"/>
        <w:bottom w:val="none" w:sz="0" w:space="0" w:color="auto"/>
        <w:right w:val="none" w:sz="0" w:space="0" w:color="auto"/>
      </w:divBdr>
      <w:divsChild>
        <w:div w:id="918946143">
          <w:marLeft w:val="0"/>
          <w:marRight w:val="0"/>
          <w:marTop w:val="0"/>
          <w:marBottom w:val="0"/>
          <w:divBdr>
            <w:top w:val="none" w:sz="0" w:space="0" w:color="auto"/>
            <w:left w:val="none" w:sz="0" w:space="0" w:color="auto"/>
            <w:bottom w:val="none" w:sz="0" w:space="0" w:color="auto"/>
            <w:right w:val="none" w:sz="0" w:space="0" w:color="auto"/>
          </w:divBdr>
          <w:divsChild>
            <w:div w:id="422338875">
              <w:marLeft w:val="0"/>
              <w:marRight w:val="0"/>
              <w:marTop w:val="0"/>
              <w:marBottom w:val="0"/>
              <w:divBdr>
                <w:top w:val="none" w:sz="0" w:space="0" w:color="auto"/>
                <w:left w:val="none" w:sz="0" w:space="0" w:color="auto"/>
                <w:bottom w:val="none" w:sz="0" w:space="0" w:color="auto"/>
                <w:right w:val="none" w:sz="0" w:space="0" w:color="auto"/>
              </w:divBdr>
            </w:div>
            <w:div w:id="449789514">
              <w:marLeft w:val="0"/>
              <w:marRight w:val="0"/>
              <w:marTop w:val="0"/>
              <w:marBottom w:val="0"/>
              <w:divBdr>
                <w:top w:val="none" w:sz="0" w:space="0" w:color="auto"/>
                <w:left w:val="none" w:sz="0" w:space="0" w:color="auto"/>
                <w:bottom w:val="none" w:sz="0" w:space="0" w:color="auto"/>
                <w:right w:val="none" w:sz="0" w:space="0" w:color="auto"/>
              </w:divBdr>
            </w:div>
            <w:div w:id="6620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8433">
      <w:bodyDiv w:val="1"/>
      <w:marLeft w:val="0"/>
      <w:marRight w:val="0"/>
      <w:marTop w:val="0"/>
      <w:marBottom w:val="0"/>
      <w:divBdr>
        <w:top w:val="none" w:sz="0" w:space="0" w:color="auto"/>
        <w:left w:val="none" w:sz="0" w:space="0" w:color="auto"/>
        <w:bottom w:val="none" w:sz="0" w:space="0" w:color="auto"/>
        <w:right w:val="none" w:sz="0" w:space="0" w:color="auto"/>
      </w:divBdr>
      <w:divsChild>
        <w:div w:id="198519976">
          <w:marLeft w:val="0"/>
          <w:marRight w:val="0"/>
          <w:marTop w:val="0"/>
          <w:marBottom w:val="0"/>
          <w:divBdr>
            <w:top w:val="none" w:sz="0" w:space="0" w:color="auto"/>
            <w:left w:val="none" w:sz="0" w:space="0" w:color="auto"/>
            <w:bottom w:val="none" w:sz="0" w:space="0" w:color="auto"/>
            <w:right w:val="none" w:sz="0" w:space="0" w:color="auto"/>
          </w:divBdr>
          <w:divsChild>
            <w:div w:id="663320454">
              <w:marLeft w:val="0"/>
              <w:marRight w:val="0"/>
              <w:marTop w:val="0"/>
              <w:marBottom w:val="0"/>
              <w:divBdr>
                <w:top w:val="none" w:sz="0" w:space="0" w:color="auto"/>
                <w:left w:val="none" w:sz="0" w:space="0" w:color="auto"/>
                <w:bottom w:val="none" w:sz="0" w:space="0" w:color="auto"/>
                <w:right w:val="none" w:sz="0" w:space="0" w:color="auto"/>
              </w:divBdr>
            </w:div>
            <w:div w:id="878787871">
              <w:marLeft w:val="0"/>
              <w:marRight w:val="0"/>
              <w:marTop w:val="0"/>
              <w:marBottom w:val="0"/>
              <w:divBdr>
                <w:top w:val="none" w:sz="0" w:space="0" w:color="auto"/>
                <w:left w:val="none" w:sz="0" w:space="0" w:color="auto"/>
                <w:bottom w:val="none" w:sz="0" w:space="0" w:color="auto"/>
                <w:right w:val="none" w:sz="0" w:space="0" w:color="auto"/>
              </w:divBdr>
            </w:div>
            <w:div w:id="1138916952">
              <w:marLeft w:val="0"/>
              <w:marRight w:val="0"/>
              <w:marTop w:val="0"/>
              <w:marBottom w:val="0"/>
              <w:divBdr>
                <w:top w:val="none" w:sz="0" w:space="0" w:color="auto"/>
                <w:left w:val="none" w:sz="0" w:space="0" w:color="auto"/>
                <w:bottom w:val="none" w:sz="0" w:space="0" w:color="auto"/>
                <w:right w:val="none" w:sz="0" w:space="0" w:color="auto"/>
              </w:divBdr>
            </w:div>
            <w:div w:id="1182476676">
              <w:marLeft w:val="0"/>
              <w:marRight w:val="0"/>
              <w:marTop w:val="0"/>
              <w:marBottom w:val="0"/>
              <w:divBdr>
                <w:top w:val="none" w:sz="0" w:space="0" w:color="auto"/>
                <w:left w:val="none" w:sz="0" w:space="0" w:color="auto"/>
                <w:bottom w:val="none" w:sz="0" w:space="0" w:color="auto"/>
                <w:right w:val="none" w:sz="0" w:space="0" w:color="auto"/>
              </w:divBdr>
            </w:div>
            <w:div w:id="1249001291">
              <w:marLeft w:val="0"/>
              <w:marRight w:val="0"/>
              <w:marTop w:val="0"/>
              <w:marBottom w:val="0"/>
              <w:divBdr>
                <w:top w:val="none" w:sz="0" w:space="0" w:color="auto"/>
                <w:left w:val="none" w:sz="0" w:space="0" w:color="auto"/>
                <w:bottom w:val="none" w:sz="0" w:space="0" w:color="auto"/>
                <w:right w:val="none" w:sz="0" w:space="0" w:color="auto"/>
              </w:divBdr>
            </w:div>
            <w:div w:id="1958944204">
              <w:marLeft w:val="0"/>
              <w:marRight w:val="0"/>
              <w:marTop w:val="0"/>
              <w:marBottom w:val="0"/>
              <w:divBdr>
                <w:top w:val="none" w:sz="0" w:space="0" w:color="auto"/>
                <w:left w:val="none" w:sz="0" w:space="0" w:color="auto"/>
                <w:bottom w:val="none" w:sz="0" w:space="0" w:color="auto"/>
                <w:right w:val="none" w:sz="0" w:space="0" w:color="auto"/>
              </w:divBdr>
            </w:div>
            <w:div w:id="20250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7757">
      <w:bodyDiv w:val="1"/>
      <w:marLeft w:val="0"/>
      <w:marRight w:val="0"/>
      <w:marTop w:val="0"/>
      <w:marBottom w:val="0"/>
      <w:divBdr>
        <w:top w:val="none" w:sz="0" w:space="0" w:color="auto"/>
        <w:left w:val="none" w:sz="0" w:space="0" w:color="auto"/>
        <w:bottom w:val="none" w:sz="0" w:space="0" w:color="auto"/>
        <w:right w:val="none" w:sz="0" w:space="0" w:color="auto"/>
      </w:divBdr>
      <w:divsChild>
        <w:div w:id="2146192344">
          <w:marLeft w:val="0"/>
          <w:marRight w:val="0"/>
          <w:marTop w:val="0"/>
          <w:marBottom w:val="0"/>
          <w:divBdr>
            <w:top w:val="none" w:sz="0" w:space="0" w:color="auto"/>
            <w:left w:val="none" w:sz="0" w:space="0" w:color="auto"/>
            <w:bottom w:val="none" w:sz="0" w:space="0" w:color="auto"/>
            <w:right w:val="none" w:sz="0" w:space="0" w:color="auto"/>
          </w:divBdr>
          <w:divsChild>
            <w:div w:id="159004889">
              <w:marLeft w:val="0"/>
              <w:marRight w:val="0"/>
              <w:marTop w:val="0"/>
              <w:marBottom w:val="0"/>
              <w:divBdr>
                <w:top w:val="none" w:sz="0" w:space="0" w:color="auto"/>
                <w:left w:val="none" w:sz="0" w:space="0" w:color="auto"/>
                <w:bottom w:val="none" w:sz="0" w:space="0" w:color="auto"/>
                <w:right w:val="none" w:sz="0" w:space="0" w:color="auto"/>
              </w:divBdr>
            </w:div>
            <w:div w:id="807624786">
              <w:marLeft w:val="0"/>
              <w:marRight w:val="0"/>
              <w:marTop w:val="0"/>
              <w:marBottom w:val="0"/>
              <w:divBdr>
                <w:top w:val="none" w:sz="0" w:space="0" w:color="auto"/>
                <w:left w:val="none" w:sz="0" w:space="0" w:color="auto"/>
                <w:bottom w:val="none" w:sz="0" w:space="0" w:color="auto"/>
                <w:right w:val="none" w:sz="0" w:space="0" w:color="auto"/>
              </w:divBdr>
            </w:div>
            <w:div w:id="1438670041">
              <w:marLeft w:val="0"/>
              <w:marRight w:val="0"/>
              <w:marTop w:val="0"/>
              <w:marBottom w:val="0"/>
              <w:divBdr>
                <w:top w:val="none" w:sz="0" w:space="0" w:color="auto"/>
                <w:left w:val="none" w:sz="0" w:space="0" w:color="auto"/>
                <w:bottom w:val="none" w:sz="0" w:space="0" w:color="auto"/>
                <w:right w:val="none" w:sz="0" w:space="0" w:color="auto"/>
              </w:divBdr>
            </w:div>
            <w:div w:id="15424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908">
      <w:bodyDiv w:val="1"/>
      <w:marLeft w:val="0"/>
      <w:marRight w:val="0"/>
      <w:marTop w:val="0"/>
      <w:marBottom w:val="0"/>
      <w:divBdr>
        <w:top w:val="none" w:sz="0" w:space="0" w:color="auto"/>
        <w:left w:val="none" w:sz="0" w:space="0" w:color="auto"/>
        <w:bottom w:val="none" w:sz="0" w:space="0" w:color="auto"/>
        <w:right w:val="none" w:sz="0" w:space="0" w:color="auto"/>
      </w:divBdr>
      <w:divsChild>
        <w:div w:id="627006062">
          <w:marLeft w:val="0"/>
          <w:marRight w:val="0"/>
          <w:marTop w:val="0"/>
          <w:marBottom w:val="0"/>
          <w:divBdr>
            <w:top w:val="none" w:sz="0" w:space="0" w:color="auto"/>
            <w:left w:val="none" w:sz="0" w:space="0" w:color="auto"/>
            <w:bottom w:val="none" w:sz="0" w:space="0" w:color="auto"/>
            <w:right w:val="none" w:sz="0" w:space="0" w:color="auto"/>
          </w:divBdr>
          <w:divsChild>
            <w:div w:id="142502773">
              <w:marLeft w:val="0"/>
              <w:marRight w:val="0"/>
              <w:marTop w:val="0"/>
              <w:marBottom w:val="0"/>
              <w:divBdr>
                <w:top w:val="none" w:sz="0" w:space="0" w:color="auto"/>
                <w:left w:val="none" w:sz="0" w:space="0" w:color="auto"/>
                <w:bottom w:val="none" w:sz="0" w:space="0" w:color="auto"/>
                <w:right w:val="none" w:sz="0" w:space="0" w:color="auto"/>
              </w:divBdr>
            </w:div>
            <w:div w:id="225579040">
              <w:marLeft w:val="0"/>
              <w:marRight w:val="0"/>
              <w:marTop w:val="0"/>
              <w:marBottom w:val="0"/>
              <w:divBdr>
                <w:top w:val="none" w:sz="0" w:space="0" w:color="auto"/>
                <w:left w:val="none" w:sz="0" w:space="0" w:color="auto"/>
                <w:bottom w:val="none" w:sz="0" w:space="0" w:color="auto"/>
                <w:right w:val="none" w:sz="0" w:space="0" w:color="auto"/>
              </w:divBdr>
            </w:div>
            <w:div w:id="1379430081">
              <w:marLeft w:val="0"/>
              <w:marRight w:val="0"/>
              <w:marTop w:val="0"/>
              <w:marBottom w:val="0"/>
              <w:divBdr>
                <w:top w:val="none" w:sz="0" w:space="0" w:color="auto"/>
                <w:left w:val="none" w:sz="0" w:space="0" w:color="auto"/>
                <w:bottom w:val="none" w:sz="0" w:space="0" w:color="auto"/>
                <w:right w:val="none" w:sz="0" w:space="0" w:color="auto"/>
              </w:divBdr>
            </w:div>
            <w:div w:id="21098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788">
      <w:bodyDiv w:val="1"/>
      <w:marLeft w:val="0"/>
      <w:marRight w:val="0"/>
      <w:marTop w:val="0"/>
      <w:marBottom w:val="0"/>
      <w:divBdr>
        <w:top w:val="none" w:sz="0" w:space="0" w:color="auto"/>
        <w:left w:val="none" w:sz="0" w:space="0" w:color="auto"/>
        <w:bottom w:val="none" w:sz="0" w:space="0" w:color="auto"/>
        <w:right w:val="none" w:sz="0" w:space="0" w:color="auto"/>
      </w:divBdr>
      <w:divsChild>
        <w:div w:id="1136871234">
          <w:marLeft w:val="0"/>
          <w:marRight w:val="0"/>
          <w:marTop w:val="0"/>
          <w:marBottom w:val="0"/>
          <w:divBdr>
            <w:top w:val="none" w:sz="0" w:space="0" w:color="auto"/>
            <w:left w:val="none" w:sz="0" w:space="0" w:color="auto"/>
            <w:bottom w:val="none" w:sz="0" w:space="0" w:color="auto"/>
            <w:right w:val="none" w:sz="0" w:space="0" w:color="auto"/>
          </w:divBdr>
          <w:divsChild>
            <w:div w:id="906651004">
              <w:marLeft w:val="0"/>
              <w:marRight w:val="0"/>
              <w:marTop w:val="0"/>
              <w:marBottom w:val="0"/>
              <w:divBdr>
                <w:top w:val="none" w:sz="0" w:space="0" w:color="auto"/>
                <w:left w:val="none" w:sz="0" w:space="0" w:color="auto"/>
                <w:bottom w:val="none" w:sz="0" w:space="0" w:color="auto"/>
                <w:right w:val="none" w:sz="0" w:space="0" w:color="auto"/>
              </w:divBdr>
            </w:div>
            <w:div w:id="967055343">
              <w:marLeft w:val="0"/>
              <w:marRight w:val="0"/>
              <w:marTop w:val="0"/>
              <w:marBottom w:val="0"/>
              <w:divBdr>
                <w:top w:val="none" w:sz="0" w:space="0" w:color="auto"/>
                <w:left w:val="none" w:sz="0" w:space="0" w:color="auto"/>
                <w:bottom w:val="none" w:sz="0" w:space="0" w:color="auto"/>
                <w:right w:val="none" w:sz="0" w:space="0" w:color="auto"/>
              </w:divBdr>
            </w:div>
            <w:div w:id="1999187189">
              <w:marLeft w:val="0"/>
              <w:marRight w:val="0"/>
              <w:marTop w:val="0"/>
              <w:marBottom w:val="0"/>
              <w:divBdr>
                <w:top w:val="none" w:sz="0" w:space="0" w:color="auto"/>
                <w:left w:val="none" w:sz="0" w:space="0" w:color="auto"/>
                <w:bottom w:val="none" w:sz="0" w:space="0" w:color="auto"/>
                <w:right w:val="none" w:sz="0" w:space="0" w:color="auto"/>
              </w:divBdr>
            </w:div>
            <w:div w:id="20388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2214">
      <w:bodyDiv w:val="1"/>
      <w:marLeft w:val="0"/>
      <w:marRight w:val="0"/>
      <w:marTop w:val="0"/>
      <w:marBottom w:val="0"/>
      <w:divBdr>
        <w:top w:val="none" w:sz="0" w:space="0" w:color="auto"/>
        <w:left w:val="none" w:sz="0" w:space="0" w:color="auto"/>
        <w:bottom w:val="none" w:sz="0" w:space="0" w:color="auto"/>
        <w:right w:val="none" w:sz="0" w:space="0" w:color="auto"/>
      </w:divBdr>
      <w:divsChild>
        <w:div w:id="1530410794">
          <w:marLeft w:val="0"/>
          <w:marRight w:val="0"/>
          <w:marTop w:val="0"/>
          <w:marBottom w:val="0"/>
          <w:divBdr>
            <w:top w:val="none" w:sz="0" w:space="0" w:color="auto"/>
            <w:left w:val="none" w:sz="0" w:space="0" w:color="auto"/>
            <w:bottom w:val="none" w:sz="0" w:space="0" w:color="auto"/>
            <w:right w:val="none" w:sz="0" w:space="0" w:color="auto"/>
          </w:divBdr>
          <w:divsChild>
            <w:div w:id="3541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219">
      <w:bodyDiv w:val="1"/>
      <w:marLeft w:val="0"/>
      <w:marRight w:val="0"/>
      <w:marTop w:val="0"/>
      <w:marBottom w:val="0"/>
      <w:divBdr>
        <w:top w:val="none" w:sz="0" w:space="0" w:color="auto"/>
        <w:left w:val="none" w:sz="0" w:space="0" w:color="auto"/>
        <w:bottom w:val="none" w:sz="0" w:space="0" w:color="auto"/>
        <w:right w:val="none" w:sz="0" w:space="0" w:color="auto"/>
      </w:divBdr>
      <w:divsChild>
        <w:div w:id="184448658">
          <w:marLeft w:val="0"/>
          <w:marRight w:val="0"/>
          <w:marTop w:val="0"/>
          <w:marBottom w:val="0"/>
          <w:divBdr>
            <w:top w:val="none" w:sz="0" w:space="0" w:color="auto"/>
            <w:left w:val="none" w:sz="0" w:space="0" w:color="auto"/>
            <w:bottom w:val="none" w:sz="0" w:space="0" w:color="auto"/>
            <w:right w:val="none" w:sz="0" w:space="0" w:color="auto"/>
          </w:divBdr>
          <w:divsChild>
            <w:div w:id="361707255">
              <w:marLeft w:val="0"/>
              <w:marRight w:val="0"/>
              <w:marTop w:val="0"/>
              <w:marBottom w:val="0"/>
              <w:divBdr>
                <w:top w:val="none" w:sz="0" w:space="0" w:color="auto"/>
                <w:left w:val="none" w:sz="0" w:space="0" w:color="auto"/>
                <w:bottom w:val="none" w:sz="0" w:space="0" w:color="auto"/>
                <w:right w:val="none" w:sz="0" w:space="0" w:color="auto"/>
              </w:divBdr>
            </w:div>
            <w:div w:id="11622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796">
      <w:bodyDiv w:val="1"/>
      <w:marLeft w:val="0"/>
      <w:marRight w:val="0"/>
      <w:marTop w:val="0"/>
      <w:marBottom w:val="0"/>
      <w:divBdr>
        <w:top w:val="none" w:sz="0" w:space="0" w:color="auto"/>
        <w:left w:val="none" w:sz="0" w:space="0" w:color="auto"/>
        <w:bottom w:val="none" w:sz="0" w:space="0" w:color="auto"/>
        <w:right w:val="none" w:sz="0" w:space="0" w:color="auto"/>
      </w:divBdr>
      <w:divsChild>
        <w:div w:id="1077745902">
          <w:marLeft w:val="0"/>
          <w:marRight w:val="0"/>
          <w:marTop w:val="0"/>
          <w:marBottom w:val="0"/>
          <w:divBdr>
            <w:top w:val="none" w:sz="0" w:space="0" w:color="auto"/>
            <w:left w:val="none" w:sz="0" w:space="0" w:color="auto"/>
            <w:bottom w:val="none" w:sz="0" w:space="0" w:color="auto"/>
            <w:right w:val="none" w:sz="0" w:space="0" w:color="auto"/>
          </w:divBdr>
          <w:divsChild>
            <w:div w:id="11118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466">
      <w:bodyDiv w:val="1"/>
      <w:marLeft w:val="0"/>
      <w:marRight w:val="0"/>
      <w:marTop w:val="0"/>
      <w:marBottom w:val="0"/>
      <w:divBdr>
        <w:top w:val="none" w:sz="0" w:space="0" w:color="auto"/>
        <w:left w:val="none" w:sz="0" w:space="0" w:color="auto"/>
        <w:bottom w:val="none" w:sz="0" w:space="0" w:color="auto"/>
        <w:right w:val="none" w:sz="0" w:space="0" w:color="auto"/>
      </w:divBdr>
      <w:divsChild>
        <w:div w:id="1294214543">
          <w:marLeft w:val="0"/>
          <w:marRight w:val="0"/>
          <w:marTop w:val="0"/>
          <w:marBottom w:val="0"/>
          <w:divBdr>
            <w:top w:val="none" w:sz="0" w:space="0" w:color="auto"/>
            <w:left w:val="none" w:sz="0" w:space="0" w:color="auto"/>
            <w:bottom w:val="none" w:sz="0" w:space="0" w:color="auto"/>
            <w:right w:val="none" w:sz="0" w:space="0" w:color="auto"/>
          </w:divBdr>
          <w:divsChild>
            <w:div w:id="49620485">
              <w:marLeft w:val="0"/>
              <w:marRight w:val="0"/>
              <w:marTop w:val="0"/>
              <w:marBottom w:val="0"/>
              <w:divBdr>
                <w:top w:val="none" w:sz="0" w:space="0" w:color="auto"/>
                <w:left w:val="none" w:sz="0" w:space="0" w:color="auto"/>
                <w:bottom w:val="none" w:sz="0" w:space="0" w:color="auto"/>
                <w:right w:val="none" w:sz="0" w:space="0" w:color="auto"/>
              </w:divBdr>
            </w:div>
            <w:div w:id="186792335">
              <w:marLeft w:val="0"/>
              <w:marRight w:val="0"/>
              <w:marTop w:val="0"/>
              <w:marBottom w:val="0"/>
              <w:divBdr>
                <w:top w:val="none" w:sz="0" w:space="0" w:color="auto"/>
                <w:left w:val="none" w:sz="0" w:space="0" w:color="auto"/>
                <w:bottom w:val="none" w:sz="0" w:space="0" w:color="auto"/>
                <w:right w:val="none" w:sz="0" w:space="0" w:color="auto"/>
              </w:divBdr>
            </w:div>
            <w:div w:id="441921032">
              <w:marLeft w:val="0"/>
              <w:marRight w:val="0"/>
              <w:marTop w:val="0"/>
              <w:marBottom w:val="0"/>
              <w:divBdr>
                <w:top w:val="none" w:sz="0" w:space="0" w:color="auto"/>
                <w:left w:val="none" w:sz="0" w:space="0" w:color="auto"/>
                <w:bottom w:val="none" w:sz="0" w:space="0" w:color="auto"/>
                <w:right w:val="none" w:sz="0" w:space="0" w:color="auto"/>
              </w:divBdr>
            </w:div>
            <w:div w:id="556623225">
              <w:marLeft w:val="0"/>
              <w:marRight w:val="0"/>
              <w:marTop w:val="0"/>
              <w:marBottom w:val="0"/>
              <w:divBdr>
                <w:top w:val="none" w:sz="0" w:space="0" w:color="auto"/>
                <w:left w:val="none" w:sz="0" w:space="0" w:color="auto"/>
                <w:bottom w:val="none" w:sz="0" w:space="0" w:color="auto"/>
                <w:right w:val="none" w:sz="0" w:space="0" w:color="auto"/>
              </w:divBdr>
            </w:div>
            <w:div w:id="10782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2829">
      <w:bodyDiv w:val="1"/>
      <w:marLeft w:val="0"/>
      <w:marRight w:val="0"/>
      <w:marTop w:val="0"/>
      <w:marBottom w:val="0"/>
      <w:divBdr>
        <w:top w:val="none" w:sz="0" w:space="0" w:color="auto"/>
        <w:left w:val="none" w:sz="0" w:space="0" w:color="auto"/>
        <w:bottom w:val="none" w:sz="0" w:space="0" w:color="auto"/>
        <w:right w:val="none" w:sz="0" w:space="0" w:color="auto"/>
      </w:divBdr>
      <w:divsChild>
        <w:div w:id="1632249281">
          <w:marLeft w:val="0"/>
          <w:marRight w:val="0"/>
          <w:marTop w:val="0"/>
          <w:marBottom w:val="0"/>
          <w:divBdr>
            <w:top w:val="none" w:sz="0" w:space="0" w:color="auto"/>
            <w:left w:val="none" w:sz="0" w:space="0" w:color="auto"/>
            <w:bottom w:val="none" w:sz="0" w:space="0" w:color="auto"/>
            <w:right w:val="none" w:sz="0" w:space="0" w:color="auto"/>
          </w:divBdr>
          <w:divsChild>
            <w:div w:id="27537131">
              <w:marLeft w:val="0"/>
              <w:marRight w:val="0"/>
              <w:marTop w:val="0"/>
              <w:marBottom w:val="0"/>
              <w:divBdr>
                <w:top w:val="none" w:sz="0" w:space="0" w:color="auto"/>
                <w:left w:val="none" w:sz="0" w:space="0" w:color="auto"/>
                <w:bottom w:val="none" w:sz="0" w:space="0" w:color="auto"/>
                <w:right w:val="none" w:sz="0" w:space="0" w:color="auto"/>
              </w:divBdr>
            </w:div>
            <w:div w:id="198468930">
              <w:marLeft w:val="0"/>
              <w:marRight w:val="0"/>
              <w:marTop w:val="0"/>
              <w:marBottom w:val="0"/>
              <w:divBdr>
                <w:top w:val="none" w:sz="0" w:space="0" w:color="auto"/>
                <w:left w:val="none" w:sz="0" w:space="0" w:color="auto"/>
                <w:bottom w:val="none" w:sz="0" w:space="0" w:color="auto"/>
                <w:right w:val="none" w:sz="0" w:space="0" w:color="auto"/>
              </w:divBdr>
            </w:div>
            <w:div w:id="211505845">
              <w:marLeft w:val="0"/>
              <w:marRight w:val="0"/>
              <w:marTop w:val="0"/>
              <w:marBottom w:val="0"/>
              <w:divBdr>
                <w:top w:val="none" w:sz="0" w:space="0" w:color="auto"/>
                <w:left w:val="none" w:sz="0" w:space="0" w:color="auto"/>
                <w:bottom w:val="none" w:sz="0" w:space="0" w:color="auto"/>
                <w:right w:val="none" w:sz="0" w:space="0" w:color="auto"/>
              </w:divBdr>
            </w:div>
            <w:div w:id="266011353">
              <w:marLeft w:val="0"/>
              <w:marRight w:val="0"/>
              <w:marTop w:val="0"/>
              <w:marBottom w:val="0"/>
              <w:divBdr>
                <w:top w:val="none" w:sz="0" w:space="0" w:color="auto"/>
                <w:left w:val="none" w:sz="0" w:space="0" w:color="auto"/>
                <w:bottom w:val="none" w:sz="0" w:space="0" w:color="auto"/>
                <w:right w:val="none" w:sz="0" w:space="0" w:color="auto"/>
              </w:divBdr>
            </w:div>
            <w:div w:id="827211237">
              <w:marLeft w:val="0"/>
              <w:marRight w:val="0"/>
              <w:marTop w:val="0"/>
              <w:marBottom w:val="0"/>
              <w:divBdr>
                <w:top w:val="none" w:sz="0" w:space="0" w:color="auto"/>
                <w:left w:val="none" w:sz="0" w:space="0" w:color="auto"/>
                <w:bottom w:val="none" w:sz="0" w:space="0" w:color="auto"/>
                <w:right w:val="none" w:sz="0" w:space="0" w:color="auto"/>
              </w:divBdr>
            </w:div>
            <w:div w:id="1348558851">
              <w:marLeft w:val="0"/>
              <w:marRight w:val="0"/>
              <w:marTop w:val="0"/>
              <w:marBottom w:val="0"/>
              <w:divBdr>
                <w:top w:val="none" w:sz="0" w:space="0" w:color="auto"/>
                <w:left w:val="none" w:sz="0" w:space="0" w:color="auto"/>
                <w:bottom w:val="none" w:sz="0" w:space="0" w:color="auto"/>
                <w:right w:val="none" w:sz="0" w:space="0" w:color="auto"/>
              </w:divBdr>
            </w:div>
            <w:div w:id="1467234934">
              <w:marLeft w:val="0"/>
              <w:marRight w:val="0"/>
              <w:marTop w:val="0"/>
              <w:marBottom w:val="0"/>
              <w:divBdr>
                <w:top w:val="none" w:sz="0" w:space="0" w:color="auto"/>
                <w:left w:val="none" w:sz="0" w:space="0" w:color="auto"/>
                <w:bottom w:val="none" w:sz="0" w:space="0" w:color="auto"/>
                <w:right w:val="none" w:sz="0" w:space="0" w:color="auto"/>
              </w:divBdr>
            </w:div>
            <w:div w:id="1468010537">
              <w:marLeft w:val="0"/>
              <w:marRight w:val="0"/>
              <w:marTop w:val="0"/>
              <w:marBottom w:val="0"/>
              <w:divBdr>
                <w:top w:val="none" w:sz="0" w:space="0" w:color="auto"/>
                <w:left w:val="none" w:sz="0" w:space="0" w:color="auto"/>
                <w:bottom w:val="none" w:sz="0" w:space="0" w:color="auto"/>
                <w:right w:val="none" w:sz="0" w:space="0" w:color="auto"/>
              </w:divBdr>
            </w:div>
            <w:div w:id="21159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731">
      <w:bodyDiv w:val="1"/>
      <w:marLeft w:val="0"/>
      <w:marRight w:val="0"/>
      <w:marTop w:val="0"/>
      <w:marBottom w:val="0"/>
      <w:divBdr>
        <w:top w:val="none" w:sz="0" w:space="0" w:color="auto"/>
        <w:left w:val="none" w:sz="0" w:space="0" w:color="auto"/>
        <w:bottom w:val="none" w:sz="0" w:space="0" w:color="auto"/>
        <w:right w:val="none" w:sz="0" w:space="0" w:color="auto"/>
      </w:divBdr>
      <w:divsChild>
        <w:div w:id="554632782">
          <w:marLeft w:val="0"/>
          <w:marRight w:val="0"/>
          <w:marTop w:val="0"/>
          <w:marBottom w:val="0"/>
          <w:divBdr>
            <w:top w:val="none" w:sz="0" w:space="0" w:color="auto"/>
            <w:left w:val="none" w:sz="0" w:space="0" w:color="auto"/>
            <w:bottom w:val="none" w:sz="0" w:space="0" w:color="auto"/>
            <w:right w:val="none" w:sz="0" w:space="0" w:color="auto"/>
          </w:divBdr>
          <w:divsChild>
            <w:div w:id="315040393">
              <w:marLeft w:val="0"/>
              <w:marRight w:val="0"/>
              <w:marTop w:val="0"/>
              <w:marBottom w:val="0"/>
              <w:divBdr>
                <w:top w:val="none" w:sz="0" w:space="0" w:color="auto"/>
                <w:left w:val="none" w:sz="0" w:space="0" w:color="auto"/>
                <w:bottom w:val="none" w:sz="0" w:space="0" w:color="auto"/>
                <w:right w:val="none" w:sz="0" w:space="0" w:color="auto"/>
              </w:divBdr>
            </w:div>
            <w:div w:id="1387411350">
              <w:marLeft w:val="0"/>
              <w:marRight w:val="0"/>
              <w:marTop w:val="0"/>
              <w:marBottom w:val="0"/>
              <w:divBdr>
                <w:top w:val="none" w:sz="0" w:space="0" w:color="auto"/>
                <w:left w:val="none" w:sz="0" w:space="0" w:color="auto"/>
                <w:bottom w:val="none" w:sz="0" w:space="0" w:color="auto"/>
                <w:right w:val="none" w:sz="0" w:space="0" w:color="auto"/>
              </w:divBdr>
            </w:div>
            <w:div w:id="19366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microsoft.com/en-us/azure/bot-service/file-format/bot-builder-lu-file-format?view=azure-bot-service-4.0"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b599fc9ef7fc4b93"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m\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7328fdb7-e3b7-4ca8-a861-7cd21066950c" xsi:nil="true"/>
    <_ip_UnifiedCompliancePolicyProperties xmlns="http://schemas.microsoft.com/sharepoint/v3" xsi:nil="true"/>
    <Core_x0020_Contents xmlns="7328fdb7-e3b7-4ca8-a861-7cd21066950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43D44FA3915A488EE834099F17CCA0" ma:contentTypeVersion="21" ma:contentTypeDescription="Create a new document." ma:contentTypeScope="" ma:versionID="1b66763537e9e9cb822a7ae6f5dd3e8a">
  <xsd:schema xmlns:xsd="http://www.w3.org/2001/XMLSchema" xmlns:xs="http://www.w3.org/2001/XMLSchema" xmlns:p="http://schemas.microsoft.com/office/2006/metadata/properties" xmlns:ns1="http://schemas.microsoft.com/sharepoint/v3" xmlns:ns2="7328fdb7-e3b7-4ca8-a861-7cd21066950c" xmlns:ns3="fe626b55-08a4-4ba3-bf56-c048230a55dd" targetNamespace="http://schemas.microsoft.com/office/2006/metadata/properties" ma:root="true" ma:fieldsID="2977f11ea65cfe9e0f241539ae397f03" ns1:_="" ns2:_="" ns3:_="">
    <xsd:import namespace="http://schemas.microsoft.com/sharepoint/v3"/>
    <xsd:import namespace="7328fdb7-e3b7-4ca8-a861-7cd21066950c"/>
    <xsd:import namespace="fe626b55-08a4-4ba3-bf56-c048230a55dd"/>
    <xsd:element name="properties">
      <xsd:complexType>
        <xsd:sequence>
          <xsd:element name="documentManagement">
            <xsd:complexType>
              <xsd:all>
                <xsd:element ref="ns2:Core_x0020_Contents" minOccurs="0"/>
                <xsd:element ref="ns2:MediaServiceKeyPoints" minOccurs="0"/>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ma:readOnly="false">
      <xsd:simpleType>
        <xsd:restriction base="dms:Note"/>
      </xsd:simpleType>
    </xsd:element>
    <xsd:element name="_ip_UnifiedCompliancePolicyUIAction" ma:index="23"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8fdb7-e3b7-4ca8-a861-7cd21066950c" elementFormDefault="qualified">
    <xsd:import namespace="http://schemas.microsoft.com/office/2006/documentManagement/types"/>
    <xsd:import namespace="http://schemas.microsoft.com/office/infopath/2007/PartnerControls"/>
    <xsd:element name="Core_x0020_Contents" ma:index="2" nillable="true" ma:displayName="Core Contents" ma:description="Contents of this weekly presentation" ma:format="Dropdown" ma:internalName="Core_x0020_Contents" ma:readOnly="false">
      <xsd:simpleType>
        <xsd:restriction base="dms:Text">
          <xsd:maxLength value="255"/>
        </xsd:restriction>
      </xsd:simpleType>
    </xsd:element>
    <xsd:element name="MediaServiceKeyPoints" ma:index="3" nillable="true" ma:displayName="KeyPoints" ma:hidden="true" ma:internalName="MediaServiceKeyPoints" ma:readOnly="fals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hidden="true" ma:internalName="MediaServiceAutoTags" ma:readOnly="true">
      <xsd:simpleType>
        <xsd:restriction base="dms:Text"/>
      </xsd:simpleType>
    </xsd:element>
    <xsd:element name="MediaServiceOCR" ma:index="16" nillable="true" ma:displayName="MediaServiceOCR" ma:hidden="true" ma:internalName="MediaServiceOCR" ma:readOnly="true">
      <xsd:simpleType>
        <xsd:restriction base="dms:Note"/>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626b55-08a4-4ba3-bf56-c048230a55dd"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23B37-17CF-46F3-86F4-319DE06C4ADE}">
  <ds:schemaRefs>
    <ds:schemaRef ds:uri="http://www.w3.org/XML/1998/namespace"/>
    <ds:schemaRef ds:uri="http://purl.org/dc/terms/"/>
    <ds:schemaRef ds:uri="http://schemas.microsoft.com/office/2006/documentManagement/types"/>
    <ds:schemaRef ds:uri="http://schemas.openxmlformats.org/package/2006/metadata/core-properties"/>
    <ds:schemaRef ds:uri="http://purl.org/dc/dcmitype/"/>
    <ds:schemaRef ds:uri="http://schemas.microsoft.com/office/2006/metadata/properties"/>
    <ds:schemaRef ds:uri="http://schemas.microsoft.com/office/infopath/2007/PartnerControls"/>
    <ds:schemaRef ds:uri="http://purl.org/dc/elements/1.1/"/>
    <ds:schemaRef ds:uri="fe626b55-08a4-4ba3-bf56-c048230a55dd"/>
    <ds:schemaRef ds:uri="7328fdb7-e3b7-4ca8-a861-7cd21066950c"/>
    <ds:schemaRef ds:uri="http://schemas.microsoft.com/sharepoint/v3"/>
  </ds:schemaRefs>
</ds:datastoreItem>
</file>

<file path=customXml/itemProps2.xml><?xml version="1.0" encoding="utf-8"?>
<ds:datastoreItem xmlns:ds="http://schemas.openxmlformats.org/officeDocument/2006/customXml" ds:itemID="{4B9F9C8A-D303-4152-81FE-FA944FE2D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28fdb7-e3b7-4ca8-a861-7cd21066950c"/>
    <ds:schemaRef ds:uri="fe626b55-08a4-4ba3-bf56-c048230a55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9F4F8-1460-48A1-B1B4-2D668FE4D17D}">
  <ds:schemaRefs>
    <ds:schemaRef ds:uri="http://schemas.microsoft.com/sharepoint/v3/contenttype/forms"/>
  </ds:schemaRefs>
</ds:datastoreItem>
</file>

<file path=customXml/itemProps4.xml><?xml version="1.0" encoding="utf-8"?>
<ds:datastoreItem xmlns:ds="http://schemas.openxmlformats.org/officeDocument/2006/customXml" ds:itemID="{2E55B0A7-869F-4DB6-8B5B-BEFC1EA9B60B}">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Spec design (blank)</Template>
  <TotalTime>1</TotalTime>
  <Pages>8</Pages>
  <Words>2987</Words>
  <Characters>17029</Characters>
  <Application>Microsoft Office Word</Application>
  <DocSecurity>0</DocSecurity>
  <Lines>141</Lines>
  <Paragraphs>39</Paragraphs>
  <ScaleCrop>false</ScaleCrop>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MCCONNELL</dc:creator>
  <cp:keywords/>
  <dc:description/>
  <cp:lastModifiedBy>Chris McConnell</cp:lastModifiedBy>
  <cp:revision>2</cp:revision>
  <dcterms:created xsi:type="dcterms:W3CDTF">2021-04-09T18:19:00Z</dcterms:created>
  <dcterms:modified xsi:type="dcterms:W3CDTF">2021-04-09T18:19:00Z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0x0101005C43D44FA3915A488EE834099F17CCA0</vt:lpwstr>
  </property>
</Properties>
</file>